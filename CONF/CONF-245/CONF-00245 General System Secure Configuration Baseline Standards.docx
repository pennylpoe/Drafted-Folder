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6EAF3" w14:textId="77777777" w:rsidR="007B4F4C" w:rsidRDefault="007B4F4C" w:rsidP="006D1F01">
      <w:pPr>
        <w:pStyle w:val="Body"/>
      </w:pPr>
    </w:p>
    <w:p w14:paraId="22805015" w14:textId="77777777" w:rsidR="00D27D07" w:rsidRDefault="00D27D07" w:rsidP="006D1F01">
      <w:pPr>
        <w:pStyle w:val="Body"/>
      </w:pPr>
    </w:p>
    <w:p w14:paraId="2F8D0D5F" w14:textId="77777777" w:rsidR="00D27D07" w:rsidRDefault="00D27D07" w:rsidP="006D1F01">
      <w:pPr>
        <w:pStyle w:val="Body"/>
      </w:pPr>
    </w:p>
    <w:p w14:paraId="5146C3E3" w14:textId="77777777" w:rsidR="00D27D07" w:rsidRDefault="00D27D07" w:rsidP="006D1F01">
      <w:pPr>
        <w:pStyle w:val="Body"/>
      </w:pPr>
    </w:p>
    <w:p w14:paraId="22D5B528" w14:textId="77777777" w:rsidR="002068C7" w:rsidRPr="006D1F01" w:rsidRDefault="002068C7" w:rsidP="006D1F01">
      <w:pPr>
        <w:pStyle w:val="Body"/>
      </w:pPr>
    </w:p>
    <w:p w14:paraId="7B938343" w14:textId="77777777" w:rsidR="006D1F01" w:rsidRPr="006D1F01" w:rsidRDefault="006D1F01" w:rsidP="006D1F01">
      <w:pPr>
        <w:pStyle w:val="Body"/>
      </w:pPr>
    </w:p>
    <w:p w14:paraId="2A27B091" w14:textId="77777777" w:rsidR="001C4A65" w:rsidRDefault="001C4A65" w:rsidP="006D1F01">
      <w:pPr>
        <w:pStyle w:val="VerizonHeadline2"/>
        <w:rPr>
          <w:b w:val="0"/>
          <w:bCs/>
          <w:i/>
          <w:iCs/>
          <w:caps w:val="0"/>
          <w:sz w:val="36"/>
          <w:szCs w:val="36"/>
        </w:rPr>
      </w:pPr>
      <w:r w:rsidRPr="001C4A65">
        <w:rPr>
          <w:b w:val="0"/>
          <w:bCs/>
          <w:i/>
          <w:iCs/>
          <w:caps w:val="0"/>
          <w:sz w:val="36"/>
          <w:szCs w:val="36"/>
        </w:rPr>
        <w:t>Cloud Information Security</w:t>
      </w:r>
    </w:p>
    <w:p w14:paraId="1C267676" w14:textId="77777777" w:rsidR="001C4A65" w:rsidRPr="00001305" w:rsidRDefault="001C4A65" w:rsidP="001C4A65">
      <w:pPr>
        <w:pStyle w:val="VerizonHeadline2"/>
      </w:pPr>
      <w:r>
        <w:t>General System Secure Configuration Baseline Standards</w:t>
      </w:r>
    </w:p>
    <w:p w14:paraId="682A7D03" w14:textId="77777777" w:rsidR="001C4A65" w:rsidRDefault="001C4A65" w:rsidP="001C4A65">
      <w:pPr>
        <w:pStyle w:val="Body"/>
      </w:pPr>
      <w:r w:rsidRPr="0069661D">
        <w:rPr>
          <w:rFonts w:ascii="NeueHaasGroteskText Std Md" w:hAnsi="NeueHaasGroteskText Std Md"/>
          <w:b/>
          <w:bCs/>
          <w:color w:val="383838" w:themeColor="text1" w:themeShade="BF"/>
          <w:sz w:val="23"/>
          <w:szCs w:val="23"/>
        </w:rPr>
        <w:t>Supplemental to Information Technology Corporate Standard (ITCS) 104</w:t>
      </w:r>
    </w:p>
    <w:p w14:paraId="1CA9ECC2" w14:textId="77777777" w:rsidR="006B1A0B" w:rsidRDefault="006B1A0B" w:rsidP="006D1F01">
      <w:pPr>
        <w:pStyle w:val="Body"/>
      </w:pPr>
    </w:p>
    <w:p w14:paraId="3DEC9C54" w14:textId="77777777" w:rsidR="006B1A0B" w:rsidRDefault="006B1A0B" w:rsidP="006D1F01">
      <w:pPr>
        <w:pStyle w:val="Body"/>
      </w:pPr>
    </w:p>
    <w:p w14:paraId="393611CA" w14:textId="77777777" w:rsidR="006B1A0B" w:rsidRDefault="006B1A0B" w:rsidP="006D1F01">
      <w:pPr>
        <w:pStyle w:val="Body"/>
      </w:pPr>
    </w:p>
    <w:p w14:paraId="6A5552F7" w14:textId="77777777" w:rsidR="006B1A0B" w:rsidRDefault="006B1A0B" w:rsidP="006D1F01">
      <w:pPr>
        <w:pStyle w:val="Body"/>
      </w:pPr>
    </w:p>
    <w:p w14:paraId="665CACBD" w14:textId="77777777" w:rsidR="00676171" w:rsidRDefault="00676171" w:rsidP="006D1F01">
      <w:pPr>
        <w:pStyle w:val="Body"/>
      </w:pPr>
    </w:p>
    <w:p w14:paraId="0C5BB4CA" w14:textId="77777777" w:rsidR="00CC1855" w:rsidRDefault="00CC1855" w:rsidP="006D1F01">
      <w:pPr>
        <w:pStyle w:val="Body"/>
      </w:pPr>
    </w:p>
    <w:p w14:paraId="353372F7" w14:textId="77777777" w:rsidR="00CC1855" w:rsidRDefault="00CC1855" w:rsidP="006D1F01">
      <w:pPr>
        <w:pStyle w:val="Body"/>
      </w:pPr>
    </w:p>
    <w:p w14:paraId="11CE2F72" w14:textId="77777777" w:rsidR="00040618" w:rsidRDefault="00040618" w:rsidP="00E06C42">
      <w:pPr>
        <w:pStyle w:val="copyright"/>
      </w:pPr>
      <w:r w:rsidRPr="00CC1855">
        <w:t>© 201</w:t>
      </w:r>
      <w:r w:rsidR="007A7332" w:rsidRPr="00CC1855">
        <w:t>7</w:t>
      </w:r>
      <w:r w:rsidRPr="00CC1855">
        <w:t xml:space="preserve"> </w:t>
      </w:r>
      <w:r w:rsidR="00D7246A" w:rsidRPr="00CC1855">
        <w:t>IBM</w:t>
      </w:r>
      <w:r w:rsidRPr="00CC1855">
        <w:t xml:space="preserve">. All Rights Reserved. </w:t>
      </w:r>
    </w:p>
    <w:p w14:paraId="2DFEE75B" w14:textId="77777777" w:rsidR="006B1A0B" w:rsidRDefault="006B1A0B" w:rsidP="00E06C42">
      <w:pPr>
        <w:pStyle w:val="copyright"/>
        <w:sectPr w:rsidR="006B1A0B" w:rsidSect="00990897">
          <w:headerReference w:type="even" r:id="rId13"/>
          <w:headerReference w:type="default" r:id="rId14"/>
          <w:footerReference w:type="default" r:id="rId15"/>
          <w:headerReference w:type="first" r:id="rId16"/>
          <w:footerReference w:type="first" r:id="rId17"/>
          <w:pgSz w:w="12240" w:h="15840"/>
          <w:pgMar w:top="1440" w:right="720" w:bottom="1440" w:left="720" w:header="720" w:footer="720" w:gutter="0"/>
          <w:cols w:space="720"/>
          <w:titlePg/>
          <w:docGrid w:linePitch="360"/>
        </w:sectPr>
      </w:pPr>
    </w:p>
    <w:p w14:paraId="26FE57B7" w14:textId="77777777" w:rsidR="00D712AE" w:rsidRDefault="00785A07" w:rsidP="00785A07">
      <w:pPr>
        <w:pStyle w:val="TOCheader"/>
      </w:pPr>
      <w:r w:rsidRPr="00785A07">
        <w:lastRenderedPageBreak/>
        <w:t>Revision History</w:t>
      </w:r>
    </w:p>
    <w:tbl>
      <w:tblPr>
        <w:tblW w:w="10656"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58" w:type="dxa"/>
          <w:bottom w:w="58" w:type="dxa"/>
          <w:right w:w="58" w:type="dxa"/>
        </w:tblCellMar>
        <w:tblLook w:val="0000" w:firstRow="0" w:lastRow="0" w:firstColumn="0" w:lastColumn="0" w:noHBand="0" w:noVBand="0"/>
      </w:tblPr>
      <w:tblGrid>
        <w:gridCol w:w="1136"/>
        <w:gridCol w:w="1928"/>
        <w:gridCol w:w="2970"/>
        <w:gridCol w:w="4622"/>
      </w:tblGrid>
      <w:tr w:rsidR="001C4A65" w:rsidRPr="00D712AE" w14:paraId="412A51C1" w14:textId="77777777" w:rsidTr="001C4A65">
        <w:tc>
          <w:tcPr>
            <w:tcW w:w="1136" w:type="dxa"/>
            <w:tcBorders>
              <w:top w:val="single" w:sz="8" w:space="0" w:color="auto"/>
              <w:bottom w:val="double" w:sz="4" w:space="0" w:color="auto"/>
            </w:tcBorders>
            <w:shd w:val="clear" w:color="auto" w:fill="E6E6E6"/>
            <w:tcMar>
              <w:top w:w="14" w:type="dxa"/>
              <w:bottom w:w="14" w:type="dxa"/>
            </w:tcMar>
            <w:vAlign w:val="center"/>
          </w:tcPr>
          <w:p w14:paraId="707D80D9" w14:textId="77777777" w:rsidR="001C4A65" w:rsidRPr="005B3E4D" w:rsidRDefault="001C4A65" w:rsidP="001C4A65">
            <w:pPr>
              <w:pStyle w:val="tableheading"/>
            </w:pPr>
            <w:r w:rsidRPr="005B3E4D">
              <w:t>version</w:t>
            </w:r>
          </w:p>
        </w:tc>
        <w:tc>
          <w:tcPr>
            <w:tcW w:w="1928" w:type="dxa"/>
            <w:tcBorders>
              <w:top w:val="single" w:sz="8" w:space="0" w:color="auto"/>
              <w:bottom w:val="double" w:sz="4" w:space="0" w:color="auto"/>
            </w:tcBorders>
            <w:shd w:val="clear" w:color="auto" w:fill="E6E6E6"/>
            <w:tcMar>
              <w:top w:w="14" w:type="dxa"/>
              <w:bottom w:w="14" w:type="dxa"/>
            </w:tcMar>
            <w:vAlign w:val="center"/>
          </w:tcPr>
          <w:p w14:paraId="19C4FF91" w14:textId="77777777" w:rsidR="001C4A65" w:rsidRPr="005B3E4D" w:rsidRDefault="001C4A65" w:rsidP="001C4A65">
            <w:pPr>
              <w:pStyle w:val="tableheading"/>
            </w:pPr>
            <w:r w:rsidRPr="005B3E4D">
              <w:t>Date</w:t>
            </w:r>
          </w:p>
        </w:tc>
        <w:tc>
          <w:tcPr>
            <w:tcW w:w="2970" w:type="dxa"/>
            <w:tcBorders>
              <w:top w:val="single" w:sz="8" w:space="0" w:color="auto"/>
              <w:bottom w:val="double" w:sz="4" w:space="0" w:color="auto"/>
            </w:tcBorders>
            <w:shd w:val="clear" w:color="auto" w:fill="E6E6E6"/>
            <w:tcMar>
              <w:top w:w="14" w:type="dxa"/>
              <w:bottom w:w="14" w:type="dxa"/>
            </w:tcMar>
            <w:vAlign w:val="center"/>
          </w:tcPr>
          <w:p w14:paraId="358D2588" w14:textId="77777777" w:rsidR="001C4A65" w:rsidRPr="005B3E4D" w:rsidRDefault="001C4A65" w:rsidP="001C4A65">
            <w:pPr>
              <w:pStyle w:val="tableheading"/>
            </w:pPr>
            <w:r w:rsidRPr="005B3E4D">
              <w:t>APPROVED BY</w:t>
            </w:r>
          </w:p>
        </w:tc>
        <w:tc>
          <w:tcPr>
            <w:tcW w:w="4622" w:type="dxa"/>
            <w:tcBorders>
              <w:top w:val="single" w:sz="8" w:space="0" w:color="auto"/>
              <w:bottom w:val="double" w:sz="4" w:space="0" w:color="auto"/>
            </w:tcBorders>
            <w:shd w:val="clear" w:color="auto" w:fill="E6E6E6"/>
            <w:tcMar>
              <w:top w:w="14" w:type="dxa"/>
              <w:bottom w:w="14" w:type="dxa"/>
            </w:tcMar>
            <w:vAlign w:val="center"/>
          </w:tcPr>
          <w:p w14:paraId="02E5B3AB" w14:textId="77777777" w:rsidR="001C4A65" w:rsidRPr="005B3E4D" w:rsidRDefault="001C4A65" w:rsidP="001C4A65">
            <w:pPr>
              <w:pStyle w:val="tableheading"/>
            </w:pPr>
            <w:r w:rsidRPr="005B3E4D">
              <w:t>Description of the Change</w:t>
            </w:r>
          </w:p>
        </w:tc>
      </w:tr>
      <w:tr w:rsidR="001C4A65" w:rsidRPr="00D712AE" w14:paraId="4E7987F0" w14:textId="77777777" w:rsidTr="001C4A65">
        <w:tc>
          <w:tcPr>
            <w:tcW w:w="1136" w:type="dxa"/>
            <w:tcBorders>
              <w:top w:val="double" w:sz="4" w:space="0" w:color="auto"/>
            </w:tcBorders>
          </w:tcPr>
          <w:p w14:paraId="0F8F4085" w14:textId="77777777" w:rsidR="001C4A65" w:rsidRPr="00D712AE" w:rsidRDefault="001C4A65" w:rsidP="001C4A65">
            <w:pPr>
              <w:pStyle w:val="TableText"/>
              <w:jc w:val="center"/>
              <w:rPr>
                <w:lang w:val="en-GB" w:bidi="ar-SA"/>
              </w:rPr>
            </w:pPr>
            <w:r>
              <w:rPr>
                <w:lang w:val="en-GB" w:bidi="ar-SA"/>
              </w:rPr>
              <w:t>0.1</w:t>
            </w:r>
          </w:p>
        </w:tc>
        <w:tc>
          <w:tcPr>
            <w:tcW w:w="1928" w:type="dxa"/>
            <w:tcBorders>
              <w:top w:val="double" w:sz="4" w:space="0" w:color="auto"/>
            </w:tcBorders>
          </w:tcPr>
          <w:p w14:paraId="05AAEBE9" w14:textId="77777777" w:rsidR="001C4A65" w:rsidRPr="00D712AE" w:rsidRDefault="001C4A65" w:rsidP="001C4A65">
            <w:pPr>
              <w:pStyle w:val="TableText"/>
              <w:rPr>
                <w:lang w:val="en-GB" w:bidi="ar-SA"/>
              </w:rPr>
            </w:pPr>
            <w:r>
              <w:rPr>
                <w:lang w:val="en-GB" w:bidi="ar-SA"/>
              </w:rPr>
              <w:t>19-Oct-2016</w:t>
            </w:r>
          </w:p>
        </w:tc>
        <w:tc>
          <w:tcPr>
            <w:tcW w:w="2970" w:type="dxa"/>
            <w:tcBorders>
              <w:top w:val="double" w:sz="4" w:space="0" w:color="auto"/>
            </w:tcBorders>
          </w:tcPr>
          <w:p w14:paraId="092908F6" w14:textId="77777777" w:rsidR="001C4A65" w:rsidRPr="00D712AE" w:rsidRDefault="001C4A65" w:rsidP="001C4A65">
            <w:pPr>
              <w:pStyle w:val="TableText"/>
              <w:rPr>
                <w:lang w:val="en-GB" w:bidi="ar-SA"/>
              </w:rPr>
            </w:pPr>
          </w:p>
        </w:tc>
        <w:tc>
          <w:tcPr>
            <w:tcW w:w="4622" w:type="dxa"/>
            <w:tcBorders>
              <w:top w:val="double" w:sz="4" w:space="0" w:color="auto"/>
            </w:tcBorders>
          </w:tcPr>
          <w:p w14:paraId="06498B81" w14:textId="77777777" w:rsidR="001C4A65" w:rsidRPr="00D712AE" w:rsidRDefault="001C4A65" w:rsidP="001C4A65">
            <w:pPr>
              <w:pStyle w:val="TableText"/>
              <w:rPr>
                <w:lang w:val="en-GB" w:bidi="ar-SA"/>
              </w:rPr>
            </w:pPr>
            <w:r>
              <w:rPr>
                <w:lang w:val="en-GB" w:bidi="ar-SA"/>
              </w:rPr>
              <w:t>Initial draft</w:t>
            </w:r>
          </w:p>
        </w:tc>
      </w:tr>
      <w:tr w:rsidR="001C4A65" w:rsidRPr="00D712AE" w14:paraId="1A963BCD" w14:textId="77777777" w:rsidTr="001C4A65">
        <w:tc>
          <w:tcPr>
            <w:tcW w:w="1136" w:type="dxa"/>
          </w:tcPr>
          <w:p w14:paraId="2760E53F" w14:textId="77777777" w:rsidR="001C4A65" w:rsidRPr="00D712AE" w:rsidRDefault="001C4A65" w:rsidP="001C4A65">
            <w:pPr>
              <w:pStyle w:val="TableText"/>
              <w:jc w:val="center"/>
              <w:rPr>
                <w:lang w:val="en-GB" w:bidi="ar-SA"/>
              </w:rPr>
            </w:pPr>
            <w:r>
              <w:rPr>
                <w:lang w:val="en-GB" w:bidi="ar-SA"/>
              </w:rPr>
              <w:t>0.2</w:t>
            </w:r>
          </w:p>
        </w:tc>
        <w:tc>
          <w:tcPr>
            <w:tcW w:w="1928" w:type="dxa"/>
          </w:tcPr>
          <w:p w14:paraId="4B475A4F" w14:textId="77777777" w:rsidR="001C4A65" w:rsidRPr="00D712AE" w:rsidRDefault="001C4A65" w:rsidP="001C4A65">
            <w:pPr>
              <w:pStyle w:val="TableText"/>
              <w:rPr>
                <w:lang w:val="en-GB" w:bidi="ar-SA"/>
              </w:rPr>
            </w:pPr>
            <w:r>
              <w:rPr>
                <w:lang w:val="en-GB" w:bidi="ar-SA"/>
              </w:rPr>
              <w:t>19-Oct-2016</w:t>
            </w:r>
          </w:p>
        </w:tc>
        <w:tc>
          <w:tcPr>
            <w:tcW w:w="2970" w:type="dxa"/>
          </w:tcPr>
          <w:p w14:paraId="0B6059ED" w14:textId="77777777" w:rsidR="001C4A65" w:rsidRPr="00D712AE" w:rsidRDefault="001C4A65" w:rsidP="001C4A65">
            <w:pPr>
              <w:pStyle w:val="TableText"/>
              <w:rPr>
                <w:lang w:val="en-GB" w:bidi="ar-SA"/>
              </w:rPr>
            </w:pPr>
          </w:p>
        </w:tc>
        <w:tc>
          <w:tcPr>
            <w:tcW w:w="4622" w:type="dxa"/>
          </w:tcPr>
          <w:p w14:paraId="0A6688AE" w14:textId="77777777" w:rsidR="001C4A65" w:rsidRPr="00D712AE" w:rsidRDefault="001C4A65" w:rsidP="001C4A65">
            <w:pPr>
              <w:pStyle w:val="TableText"/>
              <w:rPr>
                <w:lang w:val="en-GB" w:bidi="ar-SA"/>
              </w:rPr>
            </w:pPr>
            <w:r>
              <w:rPr>
                <w:lang w:val="en-GB" w:bidi="ar-SA"/>
              </w:rPr>
              <w:t>Document registered, headers updated</w:t>
            </w:r>
          </w:p>
        </w:tc>
      </w:tr>
      <w:tr w:rsidR="001C4A65" w:rsidRPr="00D712AE" w14:paraId="6F0BF289" w14:textId="77777777" w:rsidTr="001C4A65">
        <w:tc>
          <w:tcPr>
            <w:tcW w:w="1136" w:type="dxa"/>
          </w:tcPr>
          <w:p w14:paraId="1080F0FB" w14:textId="77777777" w:rsidR="001C4A65" w:rsidRPr="00D712AE" w:rsidRDefault="001C4A65" w:rsidP="001C4A65">
            <w:pPr>
              <w:pStyle w:val="TableText"/>
              <w:jc w:val="center"/>
              <w:rPr>
                <w:lang w:val="en-GB" w:bidi="ar-SA"/>
              </w:rPr>
            </w:pPr>
            <w:r>
              <w:rPr>
                <w:lang w:val="en-GB" w:bidi="ar-SA"/>
              </w:rPr>
              <w:t>0.3</w:t>
            </w:r>
          </w:p>
        </w:tc>
        <w:tc>
          <w:tcPr>
            <w:tcW w:w="1928" w:type="dxa"/>
          </w:tcPr>
          <w:p w14:paraId="3DA987EE" w14:textId="77777777" w:rsidR="001C4A65" w:rsidRPr="00D712AE" w:rsidRDefault="001C4A65" w:rsidP="001C4A65">
            <w:pPr>
              <w:pStyle w:val="TableText"/>
              <w:rPr>
                <w:lang w:val="en-GB" w:bidi="ar-SA"/>
              </w:rPr>
            </w:pPr>
            <w:r>
              <w:rPr>
                <w:lang w:val="en-GB" w:bidi="ar-SA"/>
              </w:rPr>
              <w:t>27-Oct-2016</w:t>
            </w:r>
          </w:p>
        </w:tc>
        <w:tc>
          <w:tcPr>
            <w:tcW w:w="2970" w:type="dxa"/>
          </w:tcPr>
          <w:p w14:paraId="2BD07886" w14:textId="77777777" w:rsidR="001C4A65" w:rsidRPr="00D712AE" w:rsidRDefault="001C4A65" w:rsidP="001C4A65">
            <w:pPr>
              <w:pStyle w:val="TableText"/>
              <w:rPr>
                <w:lang w:val="en-GB" w:bidi="ar-SA"/>
              </w:rPr>
            </w:pPr>
            <w:r>
              <w:rPr>
                <w:lang w:val="en-GB" w:bidi="ar-SA"/>
              </w:rPr>
              <w:t>Penny Leigh Poe</w:t>
            </w:r>
          </w:p>
        </w:tc>
        <w:tc>
          <w:tcPr>
            <w:tcW w:w="4622" w:type="dxa"/>
          </w:tcPr>
          <w:p w14:paraId="77AC75F5" w14:textId="77777777" w:rsidR="001C4A65" w:rsidRDefault="001C4A65" w:rsidP="001C4A65">
            <w:pPr>
              <w:pStyle w:val="TableText"/>
              <w:rPr>
                <w:lang w:val="en-GB" w:bidi="ar-SA"/>
              </w:rPr>
            </w:pPr>
            <w:r>
              <w:rPr>
                <w:lang w:val="en-GB" w:bidi="ar-SA"/>
              </w:rPr>
              <w:t>Policy Management Review, Edit and Comment</w:t>
            </w:r>
          </w:p>
          <w:p w14:paraId="2E362A92" w14:textId="77777777" w:rsidR="001C4A65" w:rsidRPr="00D712AE" w:rsidRDefault="001C4A65" w:rsidP="001C4A65">
            <w:pPr>
              <w:pStyle w:val="TableText"/>
              <w:rPr>
                <w:lang w:val="en-GB" w:bidi="ar-SA"/>
              </w:rPr>
            </w:pPr>
            <w:r>
              <w:rPr>
                <w:lang w:val="en-GB" w:bidi="ar-SA"/>
              </w:rPr>
              <w:t>SME Accepted changes – Requesting SOP Notification for Publishing</w:t>
            </w:r>
          </w:p>
        </w:tc>
      </w:tr>
      <w:tr w:rsidR="001C4A65" w:rsidRPr="00D712AE" w14:paraId="73FDFBF5" w14:textId="77777777" w:rsidTr="001C4A65">
        <w:tc>
          <w:tcPr>
            <w:tcW w:w="1136" w:type="dxa"/>
          </w:tcPr>
          <w:p w14:paraId="38646742" w14:textId="77777777" w:rsidR="001C4A65" w:rsidRPr="00D712AE" w:rsidRDefault="001C4A65" w:rsidP="001C4A65">
            <w:pPr>
              <w:pStyle w:val="TableText"/>
              <w:jc w:val="center"/>
              <w:rPr>
                <w:lang w:val="en-GB" w:bidi="ar-SA"/>
              </w:rPr>
            </w:pPr>
            <w:r>
              <w:rPr>
                <w:lang w:val="en-GB" w:bidi="ar-SA"/>
              </w:rPr>
              <w:t>1.0</w:t>
            </w:r>
          </w:p>
        </w:tc>
        <w:tc>
          <w:tcPr>
            <w:tcW w:w="1928" w:type="dxa"/>
          </w:tcPr>
          <w:p w14:paraId="7EDA219E" w14:textId="77777777" w:rsidR="001C4A65" w:rsidRPr="00D712AE" w:rsidRDefault="001C4A65" w:rsidP="001C4A65">
            <w:pPr>
              <w:pStyle w:val="TableText"/>
              <w:rPr>
                <w:lang w:val="en-GB" w:bidi="ar-SA"/>
              </w:rPr>
            </w:pPr>
            <w:r>
              <w:rPr>
                <w:lang w:val="en-GB" w:bidi="ar-SA"/>
              </w:rPr>
              <w:t>02-Nov-2016</w:t>
            </w:r>
          </w:p>
        </w:tc>
        <w:tc>
          <w:tcPr>
            <w:tcW w:w="2970" w:type="dxa"/>
          </w:tcPr>
          <w:p w14:paraId="1148B804" w14:textId="77777777" w:rsidR="001C4A65" w:rsidRPr="00D712AE" w:rsidRDefault="001C4A65" w:rsidP="001C4A65">
            <w:pPr>
              <w:pStyle w:val="TableText"/>
              <w:rPr>
                <w:lang w:val="en-GB" w:bidi="ar-SA"/>
              </w:rPr>
            </w:pPr>
            <w:r>
              <w:rPr>
                <w:lang w:val="en-GB" w:bidi="ar-SA"/>
              </w:rPr>
              <w:t>Tim Brophy</w:t>
            </w:r>
          </w:p>
        </w:tc>
        <w:tc>
          <w:tcPr>
            <w:tcW w:w="4622" w:type="dxa"/>
          </w:tcPr>
          <w:p w14:paraId="2DC8309E" w14:textId="77777777" w:rsidR="001C4A65" w:rsidRPr="00D712AE" w:rsidRDefault="001C4A65" w:rsidP="001C4A65">
            <w:pPr>
              <w:pStyle w:val="TableText"/>
              <w:rPr>
                <w:lang w:val="en-GB" w:bidi="ar-SA"/>
              </w:rPr>
            </w:pPr>
            <w:r>
              <w:rPr>
                <w:lang w:val="en-GB" w:bidi="ar-SA"/>
              </w:rPr>
              <w:t>Approved for publishing</w:t>
            </w:r>
          </w:p>
        </w:tc>
      </w:tr>
      <w:tr w:rsidR="001C4A65" w:rsidRPr="00D712AE" w14:paraId="0C3DD5AE" w14:textId="77777777" w:rsidTr="001C4A65">
        <w:tc>
          <w:tcPr>
            <w:tcW w:w="1136" w:type="dxa"/>
          </w:tcPr>
          <w:p w14:paraId="71B7C8AF" w14:textId="77777777" w:rsidR="001C4A65" w:rsidRPr="00D712AE" w:rsidRDefault="001C4A65" w:rsidP="001C4A65">
            <w:pPr>
              <w:pStyle w:val="TableText"/>
              <w:jc w:val="center"/>
              <w:rPr>
                <w:lang w:val="en-GB" w:bidi="ar-SA"/>
              </w:rPr>
            </w:pPr>
            <w:r>
              <w:rPr>
                <w:lang w:val="en-GB" w:bidi="ar-SA"/>
              </w:rPr>
              <w:t>1.1</w:t>
            </w:r>
          </w:p>
        </w:tc>
        <w:tc>
          <w:tcPr>
            <w:tcW w:w="1928" w:type="dxa"/>
          </w:tcPr>
          <w:p w14:paraId="329AC3F5" w14:textId="77777777" w:rsidR="001C4A65" w:rsidRPr="00D712AE" w:rsidRDefault="001C4A65" w:rsidP="001C4A65">
            <w:pPr>
              <w:pStyle w:val="TableText"/>
              <w:rPr>
                <w:lang w:val="en-GB" w:bidi="ar-SA"/>
              </w:rPr>
            </w:pPr>
            <w:r>
              <w:rPr>
                <w:lang w:val="en-GB" w:bidi="ar-SA"/>
              </w:rPr>
              <w:t>16-Nov-2016</w:t>
            </w:r>
          </w:p>
        </w:tc>
        <w:tc>
          <w:tcPr>
            <w:tcW w:w="2970" w:type="dxa"/>
          </w:tcPr>
          <w:p w14:paraId="765C5482" w14:textId="77777777" w:rsidR="001C4A65" w:rsidRPr="00D712AE" w:rsidRDefault="001C4A65" w:rsidP="001C4A65">
            <w:pPr>
              <w:pStyle w:val="TableText"/>
              <w:rPr>
                <w:lang w:val="en-GB" w:bidi="ar-SA"/>
              </w:rPr>
            </w:pPr>
          </w:p>
        </w:tc>
        <w:tc>
          <w:tcPr>
            <w:tcW w:w="4622" w:type="dxa"/>
          </w:tcPr>
          <w:p w14:paraId="4F22FC82" w14:textId="77777777" w:rsidR="001C4A65" w:rsidRPr="00D712AE" w:rsidRDefault="001C4A65" w:rsidP="001C4A65">
            <w:pPr>
              <w:pStyle w:val="TableText"/>
              <w:rPr>
                <w:lang w:val="en-GB" w:bidi="ar-SA"/>
              </w:rPr>
            </w:pPr>
            <w:r>
              <w:rPr>
                <w:lang w:val="en-GB" w:bidi="ar-SA"/>
              </w:rPr>
              <w:t>Change from FEDR to CONF document – applies to both federal and commercial environments</w:t>
            </w:r>
          </w:p>
        </w:tc>
      </w:tr>
      <w:tr w:rsidR="001C4A65" w:rsidRPr="00D712AE" w14:paraId="71C413F6" w14:textId="77777777" w:rsidTr="001C4A65">
        <w:tc>
          <w:tcPr>
            <w:tcW w:w="1136" w:type="dxa"/>
          </w:tcPr>
          <w:p w14:paraId="3B3B2E81" w14:textId="77777777" w:rsidR="001C4A65" w:rsidRPr="00D712AE" w:rsidRDefault="001C4A65" w:rsidP="001C4A65">
            <w:pPr>
              <w:pStyle w:val="TableText"/>
              <w:jc w:val="center"/>
              <w:rPr>
                <w:lang w:val="en-GB" w:bidi="ar-SA"/>
              </w:rPr>
            </w:pPr>
            <w:r>
              <w:rPr>
                <w:lang w:val="en-GB" w:bidi="ar-SA"/>
              </w:rPr>
              <w:t>1.2</w:t>
            </w:r>
          </w:p>
        </w:tc>
        <w:tc>
          <w:tcPr>
            <w:tcW w:w="1928" w:type="dxa"/>
          </w:tcPr>
          <w:p w14:paraId="6873F0D7" w14:textId="77777777" w:rsidR="001C4A65" w:rsidRPr="00D712AE" w:rsidRDefault="001C4A65" w:rsidP="001C4A65">
            <w:pPr>
              <w:pStyle w:val="TableText"/>
              <w:rPr>
                <w:lang w:val="en-GB" w:bidi="ar-SA"/>
              </w:rPr>
            </w:pPr>
            <w:r>
              <w:rPr>
                <w:lang w:val="en-GB" w:bidi="ar-SA"/>
              </w:rPr>
              <w:t>08-Dec-2016</w:t>
            </w:r>
          </w:p>
        </w:tc>
        <w:tc>
          <w:tcPr>
            <w:tcW w:w="2970" w:type="dxa"/>
          </w:tcPr>
          <w:p w14:paraId="42EB4A1D" w14:textId="77777777" w:rsidR="001C4A65" w:rsidRPr="00D712AE" w:rsidRDefault="001C4A65" w:rsidP="001C4A65">
            <w:pPr>
              <w:pStyle w:val="TableText"/>
              <w:rPr>
                <w:lang w:val="en-GB" w:bidi="ar-SA"/>
              </w:rPr>
            </w:pPr>
          </w:p>
        </w:tc>
        <w:tc>
          <w:tcPr>
            <w:tcW w:w="4622" w:type="dxa"/>
          </w:tcPr>
          <w:p w14:paraId="5787047D" w14:textId="77777777" w:rsidR="001C4A65" w:rsidRPr="00D712AE" w:rsidRDefault="001C4A65" w:rsidP="001C4A65">
            <w:pPr>
              <w:pStyle w:val="TableText"/>
              <w:rPr>
                <w:lang w:val="en-GB" w:bidi="ar-SA"/>
              </w:rPr>
            </w:pPr>
            <w:r>
              <w:rPr>
                <w:lang w:val="en-GB" w:bidi="ar-SA"/>
              </w:rPr>
              <w:t>Submit for approval</w:t>
            </w:r>
          </w:p>
        </w:tc>
      </w:tr>
      <w:tr w:rsidR="001C4A65" w:rsidRPr="00D712AE" w14:paraId="248F3515" w14:textId="77777777" w:rsidTr="001C4A65">
        <w:tc>
          <w:tcPr>
            <w:tcW w:w="1136" w:type="dxa"/>
          </w:tcPr>
          <w:p w14:paraId="0A3EBB6F" w14:textId="77777777" w:rsidR="001C4A65" w:rsidRPr="00D712AE" w:rsidRDefault="001C4A65" w:rsidP="001C4A65">
            <w:pPr>
              <w:pStyle w:val="TableText"/>
              <w:jc w:val="center"/>
              <w:rPr>
                <w:lang w:val="en-GB" w:bidi="ar-SA"/>
              </w:rPr>
            </w:pPr>
            <w:r>
              <w:rPr>
                <w:lang w:val="en-GB" w:bidi="ar-SA"/>
              </w:rPr>
              <w:t>2.0</w:t>
            </w:r>
          </w:p>
        </w:tc>
        <w:tc>
          <w:tcPr>
            <w:tcW w:w="1928" w:type="dxa"/>
          </w:tcPr>
          <w:p w14:paraId="23A93691" w14:textId="77777777" w:rsidR="001C4A65" w:rsidRPr="00D712AE" w:rsidRDefault="001C4A65" w:rsidP="001C4A65">
            <w:pPr>
              <w:pStyle w:val="TableText"/>
              <w:rPr>
                <w:lang w:val="en-GB" w:bidi="ar-SA"/>
              </w:rPr>
            </w:pPr>
            <w:r>
              <w:rPr>
                <w:lang w:val="en-GB" w:bidi="ar-SA"/>
              </w:rPr>
              <w:t>03-Jan-2017</w:t>
            </w:r>
          </w:p>
        </w:tc>
        <w:tc>
          <w:tcPr>
            <w:tcW w:w="2970" w:type="dxa"/>
          </w:tcPr>
          <w:p w14:paraId="2D9F16B8" w14:textId="77777777" w:rsidR="001C4A65" w:rsidRPr="00D712AE" w:rsidRDefault="001C4A65" w:rsidP="001C4A65">
            <w:pPr>
              <w:pStyle w:val="TableText"/>
              <w:rPr>
                <w:lang w:val="en-GB" w:bidi="ar-SA"/>
              </w:rPr>
            </w:pPr>
            <w:r>
              <w:rPr>
                <w:lang w:val="en-GB" w:bidi="ar-SA"/>
              </w:rPr>
              <w:t>Tim Brophy</w:t>
            </w:r>
          </w:p>
        </w:tc>
        <w:tc>
          <w:tcPr>
            <w:tcW w:w="4622" w:type="dxa"/>
          </w:tcPr>
          <w:p w14:paraId="4B37539B" w14:textId="77777777" w:rsidR="001C4A65" w:rsidRPr="00D712AE" w:rsidRDefault="001C4A65" w:rsidP="001C4A65">
            <w:pPr>
              <w:pStyle w:val="TableText"/>
              <w:rPr>
                <w:lang w:val="en-GB" w:bidi="ar-SA"/>
              </w:rPr>
            </w:pPr>
            <w:r>
              <w:rPr>
                <w:lang w:val="en-GB" w:bidi="ar-SA"/>
              </w:rPr>
              <w:t>Approved for publishing</w:t>
            </w:r>
          </w:p>
        </w:tc>
      </w:tr>
      <w:tr w:rsidR="001C4A65" w:rsidRPr="00D712AE" w14:paraId="56DE73E9" w14:textId="77777777" w:rsidTr="001C4A65">
        <w:tc>
          <w:tcPr>
            <w:tcW w:w="1136" w:type="dxa"/>
          </w:tcPr>
          <w:p w14:paraId="24F41CF4" w14:textId="77777777" w:rsidR="001C4A65" w:rsidRPr="00D712AE" w:rsidRDefault="001C4A65" w:rsidP="001C4A65">
            <w:pPr>
              <w:pStyle w:val="TableText"/>
              <w:jc w:val="center"/>
              <w:rPr>
                <w:lang w:val="en-GB" w:bidi="ar-SA"/>
              </w:rPr>
            </w:pPr>
            <w:r>
              <w:rPr>
                <w:lang w:val="en-GB" w:bidi="ar-SA"/>
              </w:rPr>
              <w:t>2.1</w:t>
            </w:r>
          </w:p>
        </w:tc>
        <w:tc>
          <w:tcPr>
            <w:tcW w:w="1928" w:type="dxa"/>
          </w:tcPr>
          <w:p w14:paraId="44078A91" w14:textId="77777777" w:rsidR="001C4A65" w:rsidRPr="00D712AE" w:rsidRDefault="001C4A65" w:rsidP="001C4A65">
            <w:pPr>
              <w:pStyle w:val="TableText"/>
              <w:rPr>
                <w:lang w:val="en-GB" w:bidi="ar-SA"/>
              </w:rPr>
            </w:pPr>
            <w:r>
              <w:rPr>
                <w:lang w:val="en-GB" w:bidi="ar-SA"/>
              </w:rPr>
              <w:t>23-Oct-2017</w:t>
            </w:r>
          </w:p>
        </w:tc>
        <w:tc>
          <w:tcPr>
            <w:tcW w:w="2970" w:type="dxa"/>
          </w:tcPr>
          <w:p w14:paraId="705BB2EA" w14:textId="77777777" w:rsidR="001C4A65" w:rsidRPr="00D712AE" w:rsidRDefault="001C4A65" w:rsidP="001C4A65">
            <w:pPr>
              <w:pStyle w:val="TableText"/>
              <w:rPr>
                <w:lang w:val="en-GB" w:bidi="ar-SA"/>
              </w:rPr>
            </w:pPr>
          </w:p>
        </w:tc>
        <w:tc>
          <w:tcPr>
            <w:tcW w:w="4622" w:type="dxa"/>
          </w:tcPr>
          <w:p w14:paraId="08EBBDD6" w14:textId="77777777" w:rsidR="001C4A65" w:rsidRPr="00D712AE" w:rsidRDefault="001C4A65" w:rsidP="001C4A65">
            <w:pPr>
              <w:pStyle w:val="TableText"/>
              <w:rPr>
                <w:lang w:val="en-GB" w:bidi="ar-SA"/>
              </w:rPr>
            </w:pPr>
            <w:r>
              <w:rPr>
                <w:lang w:val="en-GB" w:bidi="ar-SA"/>
              </w:rPr>
              <w:t xml:space="preserve">Project </w:t>
            </w:r>
            <w:proofErr w:type="spellStart"/>
            <w:r>
              <w:rPr>
                <w:lang w:val="en-GB" w:bidi="ar-SA"/>
              </w:rPr>
              <w:t>Bluenote</w:t>
            </w:r>
            <w:proofErr w:type="spellEnd"/>
            <w:r>
              <w:rPr>
                <w:lang w:val="en-GB" w:bidi="ar-SA"/>
              </w:rPr>
              <w:t xml:space="preserve"> Update (template, verbiage to IBM)</w:t>
            </w:r>
          </w:p>
        </w:tc>
      </w:tr>
      <w:tr w:rsidR="001C4A65" w:rsidRPr="00D712AE" w14:paraId="42A4FBBD" w14:textId="77777777" w:rsidTr="001C4A65">
        <w:tc>
          <w:tcPr>
            <w:tcW w:w="1136" w:type="dxa"/>
          </w:tcPr>
          <w:p w14:paraId="2F11A230" w14:textId="77777777" w:rsidR="001C4A65" w:rsidRPr="00D712AE" w:rsidRDefault="001C4A65" w:rsidP="001C4A65">
            <w:pPr>
              <w:pStyle w:val="TableText"/>
              <w:jc w:val="center"/>
              <w:rPr>
                <w:lang w:val="en-GB" w:bidi="ar-SA"/>
              </w:rPr>
            </w:pPr>
            <w:r>
              <w:rPr>
                <w:lang w:val="en-GB" w:bidi="ar-SA"/>
              </w:rPr>
              <w:t>2.2`</w:t>
            </w:r>
          </w:p>
        </w:tc>
        <w:tc>
          <w:tcPr>
            <w:tcW w:w="1928" w:type="dxa"/>
          </w:tcPr>
          <w:p w14:paraId="5287DE88" w14:textId="77777777" w:rsidR="001C4A65" w:rsidRPr="00D712AE" w:rsidRDefault="001C4A65" w:rsidP="001C4A65">
            <w:pPr>
              <w:pStyle w:val="TableText"/>
              <w:rPr>
                <w:lang w:val="en-GB" w:bidi="ar-SA"/>
              </w:rPr>
            </w:pPr>
            <w:r>
              <w:rPr>
                <w:lang w:val="en-GB" w:bidi="ar-SA"/>
              </w:rPr>
              <w:t>1-Nov-2017</w:t>
            </w:r>
          </w:p>
        </w:tc>
        <w:tc>
          <w:tcPr>
            <w:tcW w:w="2970" w:type="dxa"/>
          </w:tcPr>
          <w:p w14:paraId="4170F21B" w14:textId="77777777" w:rsidR="001C4A65" w:rsidRPr="00D712AE" w:rsidRDefault="001C4A65" w:rsidP="001C4A65">
            <w:pPr>
              <w:pStyle w:val="TableText"/>
              <w:rPr>
                <w:lang w:val="en-GB" w:bidi="ar-SA"/>
              </w:rPr>
            </w:pPr>
          </w:p>
        </w:tc>
        <w:tc>
          <w:tcPr>
            <w:tcW w:w="4622" w:type="dxa"/>
          </w:tcPr>
          <w:p w14:paraId="2504C276" w14:textId="77777777" w:rsidR="001C4A65" w:rsidRPr="00D712AE" w:rsidRDefault="001C4A65" w:rsidP="001C4A65">
            <w:pPr>
              <w:pStyle w:val="TableText"/>
              <w:rPr>
                <w:lang w:val="en-GB" w:bidi="ar-SA"/>
              </w:rPr>
            </w:pPr>
            <w:r>
              <w:rPr>
                <w:lang w:val="en-GB" w:bidi="ar-SA"/>
              </w:rPr>
              <w:t>Policy Management Update</w:t>
            </w:r>
          </w:p>
        </w:tc>
      </w:tr>
      <w:tr w:rsidR="001C4A65" w:rsidRPr="00D712AE" w14:paraId="3CFEF425" w14:textId="77777777" w:rsidTr="001C4A65">
        <w:tc>
          <w:tcPr>
            <w:tcW w:w="1136" w:type="dxa"/>
          </w:tcPr>
          <w:p w14:paraId="4E5A5774" w14:textId="77777777" w:rsidR="001C4A65" w:rsidRPr="00D712AE" w:rsidRDefault="001C4A65" w:rsidP="001C4A65">
            <w:pPr>
              <w:pStyle w:val="TableText"/>
              <w:jc w:val="center"/>
              <w:rPr>
                <w:lang w:val="en-GB" w:bidi="ar-SA"/>
              </w:rPr>
            </w:pPr>
          </w:p>
        </w:tc>
        <w:tc>
          <w:tcPr>
            <w:tcW w:w="1928" w:type="dxa"/>
          </w:tcPr>
          <w:p w14:paraId="7AD9D627" w14:textId="77777777" w:rsidR="001C4A65" w:rsidRPr="00D712AE" w:rsidRDefault="001C4A65" w:rsidP="001C4A65">
            <w:pPr>
              <w:pStyle w:val="TableText"/>
              <w:rPr>
                <w:lang w:val="en-GB" w:bidi="ar-SA"/>
              </w:rPr>
            </w:pPr>
          </w:p>
        </w:tc>
        <w:tc>
          <w:tcPr>
            <w:tcW w:w="2970" w:type="dxa"/>
          </w:tcPr>
          <w:p w14:paraId="11F98E48" w14:textId="77777777" w:rsidR="001C4A65" w:rsidRPr="00D712AE" w:rsidRDefault="001C4A65" w:rsidP="001C4A65">
            <w:pPr>
              <w:pStyle w:val="TableText"/>
              <w:rPr>
                <w:lang w:val="en-GB" w:bidi="ar-SA"/>
              </w:rPr>
            </w:pPr>
          </w:p>
        </w:tc>
        <w:tc>
          <w:tcPr>
            <w:tcW w:w="4622" w:type="dxa"/>
          </w:tcPr>
          <w:p w14:paraId="2DD41A3A" w14:textId="77777777" w:rsidR="001C4A65" w:rsidRPr="00D712AE" w:rsidRDefault="001C4A65" w:rsidP="001C4A65">
            <w:pPr>
              <w:pStyle w:val="TableText"/>
              <w:rPr>
                <w:lang w:val="en-GB" w:bidi="ar-SA"/>
              </w:rPr>
            </w:pPr>
          </w:p>
        </w:tc>
      </w:tr>
      <w:tr w:rsidR="001C4A65" w:rsidRPr="00D712AE" w14:paraId="0FC8A0A9" w14:textId="77777777" w:rsidTr="001C4A65">
        <w:tc>
          <w:tcPr>
            <w:tcW w:w="1136" w:type="dxa"/>
          </w:tcPr>
          <w:p w14:paraId="1BE8F773" w14:textId="77777777" w:rsidR="001C4A65" w:rsidRPr="00D712AE" w:rsidRDefault="001C4A65" w:rsidP="001C4A65">
            <w:pPr>
              <w:pStyle w:val="TableText"/>
              <w:jc w:val="center"/>
              <w:rPr>
                <w:lang w:val="en-GB" w:bidi="ar-SA"/>
              </w:rPr>
            </w:pPr>
          </w:p>
        </w:tc>
        <w:tc>
          <w:tcPr>
            <w:tcW w:w="1928" w:type="dxa"/>
          </w:tcPr>
          <w:p w14:paraId="5369BF9B" w14:textId="77777777" w:rsidR="001C4A65" w:rsidRPr="00D712AE" w:rsidRDefault="001C4A65" w:rsidP="001C4A65">
            <w:pPr>
              <w:pStyle w:val="TableText"/>
              <w:rPr>
                <w:lang w:val="en-GB" w:bidi="ar-SA"/>
              </w:rPr>
            </w:pPr>
          </w:p>
        </w:tc>
        <w:tc>
          <w:tcPr>
            <w:tcW w:w="2970" w:type="dxa"/>
          </w:tcPr>
          <w:p w14:paraId="1AE88C6E" w14:textId="77777777" w:rsidR="001C4A65" w:rsidRPr="00D712AE" w:rsidRDefault="001C4A65" w:rsidP="001C4A65">
            <w:pPr>
              <w:pStyle w:val="TableText"/>
              <w:rPr>
                <w:lang w:val="en-GB" w:bidi="ar-SA"/>
              </w:rPr>
            </w:pPr>
          </w:p>
        </w:tc>
        <w:tc>
          <w:tcPr>
            <w:tcW w:w="4622" w:type="dxa"/>
          </w:tcPr>
          <w:p w14:paraId="666019BF" w14:textId="77777777" w:rsidR="001C4A65" w:rsidRPr="00D712AE" w:rsidRDefault="001C4A65" w:rsidP="001C4A65">
            <w:pPr>
              <w:pStyle w:val="TableText"/>
              <w:rPr>
                <w:lang w:val="en-GB" w:bidi="ar-SA"/>
              </w:rPr>
            </w:pPr>
          </w:p>
        </w:tc>
      </w:tr>
      <w:tr w:rsidR="001C4A65" w:rsidRPr="00D712AE" w14:paraId="3A2A9AB0" w14:textId="77777777" w:rsidTr="001C4A65">
        <w:tc>
          <w:tcPr>
            <w:tcW w:w="1136" w:type="dxa"/>
          </w:tcPr>
          <w:p w14:paraId="1EC838EE" w14:textId="77777777" w:rsidR="001C4A65" w:rsidRPr="00D712AE" w:rsidRDefault="001C4A65" w:rsidP="001C4A65">
            <w:pPr>
              <w:pStyle w:val="TableText"/>
              <w:jc w:val="center"/>
              <w:rPr>
                <w:lang w:val="en-GB" w:bidi="ar-SA"/>
              </w:rPr>
            </w:pPr>
          </w:p>
        </w:tc>
        <w:tc>
          <w:tcPr>
            <w:tcW w:w="1928" w:type="dxa"/>
          </w:tcPr>
          <w:p w14:paraId="023CCB85" w14:textId="77777777" w:rsidR="001C4A65" w:rsidRPr="00D712AE" w:rsidRDefault="001C4A65" w:rsidP="001C4A65">
            <w:pPr>
              <w:pStyle w:val="TableText"/>
              <w:rPr>
                <w:lang w:val="en-GB" w:bidi="ar-SA"/>
              </w:rPr>
            </w:pPr>
          </w:p>
        </w:tc>
        <w:tc>
          <w:tcPr>
            <w:tcW w:w="2970" w:type="dxa"/>
          </w:tcPr>
          <w:p w14:paraId="7158649C" w14:textId="77777777" w:rsidR="001C4A65" w:rsidRPr="00D712AE" w:rsidRDefault="001C4A65" w:rsidP="001C4A65">
            <w:pPr>
              <w:pStyle w:val="TableText"/>
              <w:rPr>
                <w:lang w:val="en-GB" w:bidi="ar-SA"/>
              </w:rPr>
            </w:pPr>
          </w:p>
        </w:tc>
        <w:tc>
          <w:tcPr>
            <w:tcW w:w="4622" w:type="dxa"/>
          </w:tcPr>
          <w:p w14:paraId="6718B6D3" w14:textId="77777777" w:rsidR="001C4A65" w:rsidRPr="00D712AE" w:rsidRDefault="001C4A65" w:rsidP="001C4A65">
            <w:pPr>
              <w:pStyle w:val="TableText"/>
              <w:rPr>
                <w:lang w:val="en-GB" w:bidi="ar-SA"/>
              </w:rPr>
            </w:pPr>
          </w:p>
        </w:tc>
      </w:tr>
      <w:tr w:rsidR="001C4A65" w:rsidRPr="00D712AE" w14:paraId="1B50726B" w14:textId="77777777" w:rsidTr="001C4A65">
        <w:tc>
          <w:tcPr>
            <w:tcW w:w="1136" w:type="dxa"/>
          </w:tcPr>
          <w:p w14:paraId="0F7D2A35" w14:textId="77777777" w:rsidR="001C4A65" w:rsidRPr="00D712AE" w:rsidRDefault="001C4A65" w:rsidP="001C4A65">
            <w:pPr>
              <w:pStyle w:val="TableText"/>
              <w:jc w:val="center"/>
              <w:rPr>
                <w:lang w:val="en-GB" w:bidi="ar-SA"/>
              </w:rPr>
            </w:pPr>
          </w:p>
        </w:tc>
        <w:tc>
          <w:tcPr>
            <w:tcW w:w="1928" w:type="dxa"/>
          </w:tcPr>
          <w:p w14:paraId="4FC8E5AE" w14:textId="77777777" w:rsidR="001C4A65" w:rsidRPr="00D712AE" w:rsidRDefault="001C4A65" w:rsidP="001C4A65">
            <w:pPr>
              <w:pStyle w:val="TableText"/>
              <w:rPr>
                <w:lang w:val="en-GB" w:bidi="ar-SA"/>
              </w:rPr>
            </w:pPr>
          </w:p>
        </w:tc>
        <w:tc>
          <w:tcPr>
            <w:tcW w:w="2970" w:type="dxa"/>
          </w:tcPr>
          <w:p w14:paraId="6920276A" w14:textId="77777777" w:rsidR="001C4A65" w:rsidRPr="00D712AE" w:rsidRDefault="001C4A65" w:rsidP="001C4A65">
            <w:pPr>
              <w:pStyle w:val="TableText"/>
              <w:rPr>
                <w:lang w:val="en-GB" w:bidi="ar-SA"/>
              </w:rPr>
            </w:pPr>
          </w:p>
        </w:tc>
        <w:tc>
          <w:tcPr>
            <w:tcW w:w="4622" w:type="dxa"/>
          </w:tcPr>
          <w:p w14:paraId="1194FA3B" w14:textId="77777777" w:rsidR="001C4A65" w:rsidRPr="00D712AE" w:rsidRDefault="001C4A65" w:rsidP="001C4A65">
            <w:pPr>
              <w:pStyle w:val="TableText"/>
              <w:rPr>
                <w:lang w:val="en-GB" w:bidi="ar-SA"/>
              </w:rPr>
            </w:pPr>
          </w:p>
        </w:tc>
      </w:tr>
      <w:tr w:rsidR="001C4A65" w:rsidRPr="00D712AE" w14:paraId="250016DD" w14:textId="77777777" w:rsidTr="001C4A65">
        <w:tc>
          <w:tcPr>
            <w:tcW w:w="1136" w:type="dxa"/>
          </w:tcPr>
          <w:p w14:paraId="78422332" w14:textId="77777777" w:rsidR="001C4A65" w:rsidRPr="00D712AE" w:rsidRDefault="001C4A65" w:rsidP="001C4A65">
            <w:pPr>
              <w:pStyle w:val="TableText"/>
              <w:jc w:val="center"/>
              <w:rPr>
                <w:lang w:val="en-GB" w:bidi="ar-SA"/>
              </w:rPr>
            </w:pPr>
          </w:p>
        </w:tc>
        <w:tc>
          <w:tcPr>
            <w:tcW w:w="1928" w:type="dxa"/>
          </w:tcPr>
          <w:p w14:paraId="1C4D3B70" w14:textId="77777777" w:rsidR="001C4A65" w:rsidRPr="00D712AE" w:rsidRDefault="001C4A65" w:rsidP="001C4A65">
            <w:pPr>
              <w:pStyle w:val="TableText"/>
              <w:rPr>
                <w:lang w:val="en-GB" w:bidi="ar-SA"/>
              </w:rPr>
            </w:pPr>
          </w:p>
        </w:tc>
        <w:tc>
          <w:tcPr>
            <w:tcW w:w="2970" w:type="dxa"/>
          </w:tcPr>
          <w:p w14:paraId="59EDFE58" w14:textId="77777777" w:rsidR="001C4A65" w:rsidRPr="00D712AE" w:rsidRDefault="001C4A65" w:rsidP="001C4A65">
            <w:pPr>
              <w:pStyle w:val="TableText"/>
              <w:rPr>
                <w:lang w:val="en-GB" w:bidi="ar-SA"/>
              </w:rPr>
            </w:pPr>
          </w:p>
        </w:tc>
        <w:tc>
          <w:tcPr>
            <w:tcW w:w="4622" w:type="dxa"/>
          </w:tcPr>
          <w:p w14:paraId="1A435AD3" w14:textId="77777777" w:rsidR="001C4A65" w:rsidRPr="00D712AE" w:rsidRDefault="001C4A65" w:rsidP="001C4A65">
            <w:pPr>
              <w:pStyle w:val="TableText"/>
              <w:rPr>
                <w:lang w:val="en-GB" w:bidi="ar-SA"/>
              </w:rPr>
            </w:pPr>
          </w:p>
        </w:tc>
      </w:tr>
      <w:tr w:rsidR="001C4A65" w:rsidRPr="00D712AE" w14:paraId="04B35A2B" w14:textId="77777777" w:rsidTr="001C4A65">
        <w:tc>
          <w:tcPr>
            <w:tcW w:w="1136" w:type="dxa"/>
          </w:tcPr>
          <w:p w14:paraId="0F79D755" w14:textId="77777777" w:rsidR="001C4A65" w:rsidRPr="00D712AE" w:rsidRDefault="001C4A65" w:rsidP="001C4A65">
            <w:pPr>
              <w:pStyle w:val="TableText"/>
              <w:jc w:val="center"/>
              <w:rPr>
                <w:lang w:val="en-GB" w:bidi="ar-SA"/>
              </w:rPr>
            </w:pPr>
          </w:p>
        </w:tc>
        <w:tc>
          <w:tcPr>
            <w:tcW w:w="1928" w:type="dxa"/>
          </w:tcPr>
          <w:p w14:paraId="50469073" w14:textId="77777777" w:rsidR="001C4A65" w:rsidRPr="00D712AE" w:rsidRDefault="001C4A65" w:rsidP="001C4A65">
            <w:pPr>
              <w:pStyle w:val="TableText"/>
              <w:rPr>
                <w:lang w:val="en-GB" w:bidi="ar-SA"/>
              </w:rPr>
            </w:pPr>
          </w:p>
        </w:tc>
        <w:tc>
          <w:tcPr>
            <w:tcW w:w="2970" w:type="dxa"/>
          </w:tcPr>
          <w:p w14:paraId="3E206AF0" w14:textId="77777777" w:rsidR="001C4A65" w:rsidRPr="00D712AE" w:rsidRDefault="001C4A65" w:rsidP="001C4A65">
            <w:pPr>
              <w:pStyle w:val="TableText"/>
              <w:rPr>
                <w:lang w:val="en-GB" w:bidi="ar-SA"/>
              </w:rPr>
            </w:pPr>
          </w:p>
        </w:tc>
        <w:tc>
          <w:tcPr>
            <w:tcW w:w="4622" w:type="dxa"/>
          </w:tcPr>
          <w:p w14:paraId="7CB346E2" w14:textId="77777777" w:rsidR="001C4A65" w:rsidRPr="00D712AE" w:rsidRDefault="001C4A65" w:rsidP="001C4A65">
            <w:pPr>
              <w:pStyle w:val="TableText"/>
              <w:rPr>
                <w:lang w:val="en-GB" w:bidi="ar-SA"/>
              </w:rPr>
            </w:pPr>
          </w:p>
        </w:tc>
      </w:tr>
      <w:tr w:rsidR="001C4A65" w:rsidRPr="00D712AE" w14:paraId="3CDA0ED7" w14:textId="77777777" w:rsidTr="001C4A65">
        <w:tc>
          <w:tcPr>
            <w:tcW w:w="1136" w:type="dxa"/>
          </w:tcPr>
          <w:p w14:paraId="6F96E614" w14:textId="77777777" w:rsidR="001C4A65" w:rsidRPr="00D712AE" w:rsidRDefault="001C4A65" w:rsidP="001C4A65">
            <w:pPr>
              <w:pStyle w:val="TableText"/>
              <w:jc w:val="center"/>
              <w:rPr>
                <w:lang w:val="en-GB" w:bidi="ar-SA"/>
              </w:rPr>
            </w:pPr>
          </w:p>
        </w:tc>
        <w:tc>
          <w:tcPr>
            <w:tcW w:w="1928" w:type="dxa"/>
          </w:tcPr>
          <w:p w14:paraId="0B0591E4" w14:textId="77777777" w:rsidR="001C4A65" w:rsidRPr="00D712AE" w:rsidRDefault="001C4A65" w:rsidP="001C4A65">
            <w:pPr>
              <w:pStyle w:val="TableText"/>
              <w:rPr>
                <w:lang w:val="en-GB" w:bidi="ar-SA"/>
              </w:rPr>
            </w:pPr>
          </w:p>
        </w:tc>
        <w:tc>
          <w:tcPr>
            <w:tcW w:w="2970" w:type="dxa"/>
          </w:tcPr>
          <w:p w14:paraId="6FBA9EC8" w14:textId="77777777" w:rsidR="001C4A65" w:rsidRPr="00D712AE" w:rsidRDefault="001C4A65" w:rsidP="001C4A65">
            <w:pPr>
              <w:pStyle w:val="TableText"/>
              <w:rPr>
                <w:lang w:val="en-GB" w:bidi="ar-SA"/>
              </w:rPr>
            </w:pPr>
          </w:p>
        </w:tc>
        <w:tc>
          <w:tcPr>
            <w:tcW w:w="4622" w:type="dxa"/>
          </w:tcPr>
          <w:p w14:paraId="656A5F62" w14:textId="77777777" w:rsidR="001C4A65" w:rsidRPr="00D712AE" w:rsidRDefault="001C4A65" w:rsidP="001C4A65">
            <w:pPr>
              <w:pStyle w:val="TableText"/>
              <w:rPr>
                <w:lang w:val="en-GB" w:bidi="ar-SA"/>
              </w:rPr>
            </w:pPr>
          </w:p>
        </w:tc>
      </w:tr>
      <w:tr w:rsidR="001C4A65" w:rsidRPr="00D712AE" w14:paraId="06F2D2A1" w14:textId="77777777" w:rsidTr="001C4A65">
        <w:tc>
          <w:tcPr>
            <w:tcW w:w="1136" w:type="dxa"/>
          </w:tcPr>
          <w:p w14:paraId="14781896" w14:textId="77777777" w:rsidR="001C4A65" w:rsidRPr="00D712AE" w:rsidRDefault="001C4A65" w:rsidP="001C4A65">
            <w:pPr>
              <w:pStyle w:val="TableText"/>
              <w:jc w:val="center"/>
              <w:rPr>
                <w:lang w:val="en-GB" w:bidi="ar-SA"/>
              </w:rPr>
            </w:pPr>
          </w:p>
        </w:tc>
        <w:tc>
          <w:tcPr>
            <w:tcW w:w="1928" w:type="dxa"/>
          </w:tcPr>
          <w:p w14:paraId="5E53FB19" w14:textId="77777777" w:rsidR="001C4A65" w:rsidRPr="00D712AE" w:rsidRDefault="001C4A65" w:rsidP="001C4A65">
            <w:pPr>
              <w:pStyle w:val="TableText"/>
              <w:rPr>
                <w:lang w:val="en-GB" w:bidi="ar-SA"/>
              </w:rPr>
            </w:pPr>
          </w:p>
        </w:tc>
        <w:tc>
          <w:tcPr>
            <w:tcW w:w="2970" w:type="dxa"/>
          </w:tcPr>
          <w:p w14:paraId="56D4C84B" w14:textId="77777777" w:rsidR="001C4A65" w:rsidRPr="00D712AE" w:rsidRDefault="001C4A65" w:rsidP="001C4A65">
            <w:pPr>
              <w:pStyle w:val="TableText"/>
              <w:rPr>
                <w:lang w:val="en-GB" w:bidi="ar-SA"/>
              </w:rPr>
            </w:pPr>
          </w:p>
        </w:tc>
        <w:tc>
          <w:tcPr>
            <w:tcW w:w="4622" w:type="dxa"/>
          </w:tcPr>
          <w:p w14:paraId="3C14D9C3" w14:textId="77777777" w:rsidR="001C4A65" w:rsidRPr="00D712AE" w:rsidRDefault="001C4A65" w:rsidP="001C4A65">
            <w:pPr>
              <w:pStyle w:val="TableText"/>
              <w:rPr>
                <w:lang w:val="en-GB" w:bidi="ar-SA"/>
              </w:rPr>
            </w:pPr>
          </w:p>
        </w:tc>
      </w:tr>
      <w:tr w:rsidR="001C4A65" w:rsidRPr="00D712AE" w14:paraId="5C64C861" w14:textId="77777777" w:rsidTr="001C4A65">
        <w:tc>
          <w:tcPr>
            <w:tcW w:w="1136" w:type="dxa"/>
          </w:tcPr>
          <w:p w14:paraId="2C87143A" w14:textId="77777777" w:rsidR="001C4A65" w:rsidRPr="00D712AE" w:rsidRDefault="001C4A65" w:rsidP="001C4A65">
            <w:pPr>
              <w:pStyle w:val="TableText"/>
              <w:jc w:val="center"/>
              <w:rPr>
                <w:lang w:val="en-GB" w:bidi="ar-SA"/>
              </w:rPr>
            </w:pPr>
          </w:p>
        </w:tc>
        <w:tc>
          <w:tcPr>
            <w:tcW w:w="1928" w:type="dxa"/>
          </w:tcPr>
          <w:p w14:paraId="551FAF37" w14:textId="77777777" w:rsidR="001C4A65" w:rsidRPr="00D712AE" w:rsidRDefault="001C4A65" w:rsidP="001C4A65">
            <w:pPr>
              <w:pStyle w:val="TableText"/>
              <w:rPr>
                <w:lang w:val="en-GB" w:bidi="ar-SA"/>
              </w:rPr>
            </w:pPr>
          </w:p>
        </w:tc>
        <w:tc>
          <w:tcPr>
            <w:tcW w:w="2970" w:type="dxa"/>
          </w:tcPr>
          <w:p w14:paraId="3B91A906" w14:textId="77777777" w:rsidR="001C4A65" w:rsidRPr="00D712AE" w:rsidRDefault="001C4A65" w:rsidP="001C4A65">
            <w:pPr>
              <w:pStyle w:val="TableText"/>
              <w:rPr>
                <w:lang w:val="en-GB" w:bidi="ar-SA"/>
              </w:rPr>
            </w:pPr>
          </w:p>
        </w:tc>
        <w:tc>
          <w:tcPr>
            <w:tcW w:w="4622" w:type="dxa"/>
          </w:tcPr>
          <w:p w14:paraId="5E0E0F10" w14:textId="77777777" w:rsidR="001C4A65" w:rsidRPr="00D712AE" w:rsidRDefault="001C4A65" w:rsidP="001C4A65">
            <w:pPr>
              <w:pStyle w:val="TableText"/>
              <w:rPr>
                <w:lang w:val="en-GB" w:bidi="ar-SA"/>
              </w:rPr>
            </w:pPr>
          </w:p>
        </w:tc>
      </w:tr>
      <w:tr w:rsidR="001C4A65" w:rsidRPr="00D712AE" w14:paraId="3221C87B" w14:textId="77777777" w:rsidTr="001C4A65">
        <w:tc>
          <w:tcPr>
            <w:tcW w:w="1136" w:type="dxa"/>
          </w:tcPr>
          <w:p w14:paraId="21681CD6" w14:textId="77777777" w:rsidR="001C4A65" w:rsidRPr="00D712AE" w:rsidRDefault="001C4A65" w:rsidP="001C4A65">
            <w:pPr>
              <w:pStyle w:val="TableText"/>
              <w:jc w:val="center"/>
              <w:rPr>
                <w:lang w:val="en-GB" w:bidi="ar-SA"/>
              </w:rPr>
            </w:pPr>
          </w:p>
        </w:tc>
        <w:tc>
          <w:tcPr>
            <w:tcW w:w="1928" w:type="dxa"/>
          </w:tcPr>
          <w:p w14:paraId="3227114A" w14:textId="77777777" w:rsidR="001C4A65" w:rsidRPr="00D712AE" w:rsidRDefault="001C4A65" w:rsidP="001C4A65">
            <w:pPr>
              <w:pStyle w:val="TableText"/>
              <w:rPr>
                <w:lang w:val="en-GB" w:bidi="ar-SA"/>
              </w:rPr>
            </w:pPr>
          </w:p>
        </w:tc>
        <w:tc>
          <w:tcPr>
            <w:tcW w:w="2970" w:type="dxa"/>
          </w:tcPr>
          <w:p w14:paraId="1FCF0BAB" w14:textId="77777777" w:rsidR="001C4A65" w:rsidRPr="00D712AE" w:rsidRDefault="001C4A65" w:rsidP="001C4A65">
            <w:pPr>
              <w:pStyle w:val="TableText"/>
              <w:rPr>
                <w:lang w:val="en-GB" w:bidi="ar-SA"/>
              </w:rPr>
            </w:pPr>
          </w:p>
        </w:tc>
        <w:tc>
          <w:tcPr>
            <w:tcW w:w="4622" w:type="dxa"/>
          </w:tcPr>
          <w:p w14:paraId="64FF530B" w14:textId="77777777" w:rsidR="001C4A65" w:rsidRPr="00D712AE" w:rsidRDefault="001C4A65" w:rsidP="001C4A65">
            <w:pPr>
              <w:pStyle w:val="TableText"/>
              <w:rPr>
                <w:lang w:val="en-GB" w:bidi="ar-SA"/>
              </w:rPr>
            </w:pPr>
          </w:p>
        </w:tc>
      </w:tr>
    </w:tbl>
    <w:p w14:paraId="39864E7A" w14:textId="77777777" w:rsidR="001C4A65" w:rsidRPr="001C4A65" w:rsidRDefault="001C4A65" w:rsidP="001C4A65">
      <w:pPr>
        <w:pStyle w:val="TOC1"/>
      </w:pPr>
    </w:p>
    <w:p w14:paraId="52E8F901" w14:textId="77777777" w:rsidR="004918DA" w:rsidRPr="000E6199" w:rsidRDefault="00D10E75" w:rsidP="000E6199">
      <w:pPr>
        <w:pStyle w:val="TOCheader"/>
        <w:pageBreakBefore/>
        <w:rPr>
          <w:rFonts w:ascii="IBM Plex Sans SemiBold" w:hAnsi="IBM Plex Sans SemiBold"/>
          <w:sz w:val="34"/>
        </w:rPr>
      </w:pPr>
      <w:r w:rsidRPr="000E6199">
        <w:rPr>
          <w:rFonts w:ascii="IBM Plex Sans SemiBold" w:hAnsi="IBM Plex Sans SemiBold"/>
          <w:sz w:val="34"/>
        </w:rPr>
        <w:lastRenderedPageBreak/>
        <w:t xml:space="preserve">Table of </w:t>
      </w:r>
      <w:r w:rsidR="004918DA" w:rsidRPr="000E6199">
        <w:rPr>
          <w:rFonts w:ascii="IBM Plex Sans SemiBold" w:hAnsi="IBM Plex Sans SemiBold"/>
          <w:sz w:val="34"/>
        </w:rPr>
        <w:t>C</w:t>
      </w:r>
      <w:r w:rsidRPr="000E6199">
        <w:rPr>
          <w:rFonts w:ascii="IBM Plex Sans SemiBold" w:hAnsi="IBM Plex Sans SemiBold"/>
          <w:sz w:val="34"/>
        </w:rPr>
        <w:t>ontents</w:t>
      </w:r>
    </w:p>
    <w:p w14:paraId="4EA57FFE" w14:textId="77777777" w:rsidR="00B33B26" w:rsidRDefault="004918DA">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r>
        <w:rPr>
          <w:rFonts w:ascii="Verizon Apex Medium" w:hAnsi="Verizon Apex Medium" w:cstheme="minorBidi"/>
          <w:sz w:val="24"/>
          <w:szCs w:val="22"/>
          <w:lang w:bidi="ar-SA"/>
        </w:rPr>
        <w:fldChar w:fldCharType="begin"/>
      </w:r>
      <w:r>
        <w:instrText xml:space="preserve"> TOC \o "1-3" \h \z \u </w:instrText>
      </w:r>
      <w:r>
        <w:rPr>
          <w:rFonts w:ascii="Verizon Apex Medium" w:hAnsi="Verizon Apex Medium" w:cstheme="minorBidi"/>
          <w:sz w:val="24"/>
          <w:szCs w:val="22"/>
          <w:lang w:bidi="ar-SA"/>
        </w:rPr>
        <w:fldChar w:fldCharType="separate"/>
      </w:r>
      <w:hyperlink w:anchor="_Toc495476017" w:history="1">
        <w:r w:rsidR="00B33B26" w:rsidRPr="00076637">
          <w:rPr>
            <w:rStyle w:val="Hyperlink"/>
            <w:noProof/>
          </w:rPr>
          <w:t>1</w:t>
        </w:r>
        <w:r w:rsidR="00B33B26">
          <w:rPr>
            <w:rFonts w:asciiTheme="minorHAnsi" w:eastAsiaTheme="minorEastAsia" w:hAnsiTheme="minorHAnsi" w:cstheme="minorBidi"/>
            <w:b w:val="0"/>
            <w:smallCaps w:val="0"/>
            <w:noProof/>
            <w:sz w:val="22"/>
            <w:szCs w:val="22"/>
            <w:lang w:bidi="ar-SA"/>
          </w:rPr>
          <w:tab/>
        </w:r>
        <w:r w:rsidR="00B33B26" w:rsidRPr="00076637">
          <w:rPr>
            <w:rStyle w:val="Hyperlink"/>
            <w:noProof/>
          </w:rPr>
          <w:t>Overview</w:t>
        </w:r>
        <w:r w:rsidR="00B33B26">
          <w:rPr>
            <w:noProof/>
            <w:webHidden/>
          </w:rPr>
          <w:tab/>
        </w:r>
        <w:r w:rsidR="00B33B26">
          <w:rPr>
            <w:noProof/>
            <w:webHidden/>
          </w:rPr>
          <w:fldChar w:fldCharType="begin"/>
        </w:r>
        <w:r w:rsidR="00B33B26">
          <w:rPr>
            <w:noProof/>
            <w:webHidden/>
          </w:rPr>
          <w:instrText xml:space="preserve"> PAGEREF _Toc495476017 \h </w:instrText>
        </w:r>
        <w:r w:rsidR="00B33B26">
          <w:rPr>
            <w:noProof/>
            <w:webHidden/>
          </w:rPr>
        </w:r>
        <w:r w:rsidR="00B33B26">
          <w:rPr>
            <w:noProof/>
            <w:webHidden/>
          </w:rPr>
          <w:fldChar w:fldCharType="separate"/>
        </w:r>
        <w:r w:rsidR="00B33B26">
          <w:rPr>
            <w:noProof/>
            <w:webHidden/>
          </w:rPr>
          <w:t>1</w:t>
        </w:r>
        <w:r w:rsidR="00B33B26">
          <w:rPr>
            <w:noProof/>
            <w:webHidden/>
          </w:rPr>
          <w:fldChar w:fldCharType="end"/>
        </w:r>
      </w:hyperlink>
    </w:p>
    <w:p w14:paraId="3E2C0AF1" w14:textId="77777777" w:rsidR="00B33B26" w:rsidRDefault="001C4A65">
      <w:pPr>
        <w:pStyle w:val="TOC2"/>
        <w:rPr>
          <w:rFonts w:asciiTheme="minorHAnsi" w:eastAsiaTheme="minorEastAsia" w:hAnsiTheme="minorHAnsi" w:cstheme="minorBidi"/>
          <w:color w:val="auto"/>
          <w:szCs w:val="22"/>
          <w:lang w:bidi="ar-SA"/>
        </w:rPr>
      </w:pPr>
      <w:hyperlink w:anchor="_Toc495476018" w:history="1">
        <w:r w:rsidR="00B33B26" w:rsidRPr="00076637">
          <w:rPr>
            <w:rStyle w:val="Hyperlink"/>
          </w:rPr>
          <w:t>1.1</w:t>
        </w:r>
        <w:r w:rsidR="00B33B26">
          <w:rPr>
            <w:rFonts w:asciiTheme="minorHAnsi" w:eastAsiaTheme="minorEastAsia" w:hAnsiTheme="minorHAnsi" w:cstheme="minorBidi"/>
            <w:color w:val="auto"/>
            <w:szCs w:val="22"/>
            <w:lang w:bidi="ar-SA"/>
          </w:rPr>
          <w:tab/>
        </w:r>
        <w:r w:rsidR="00B33B26" w:rsidRPr="00076637">
          <w:rPr>
            <w:rStyle w:val="Hyperlink"/>
          </w:rPr>
          <w:t>Purpose</w:t>
        </w:r>
        <w:r w:rsidR="00B33B26">
          <w:rPr>
            <w:webHidden/>
          </w:rPr>
          <w:tab/>
        </w:r>
        <w:r w:rsidR="00B33B26">
          <w:rPr>
            <w:webHidden/>
          </w:rPr>
          <w:fldChar w:fldCharType="begin"/>
        </w:r>
        <w:r w:rsidR="00B33B26">
          <w:rPr>
            <w:webHidden/>
          </w:rPr>
          <w:instrText xml:space="preserve"> PAGEREF _Toc495476018 \h </w:instrText>
        </w:r>
        <w:r w:rsidR="00B33B26">
          <w:rPr>
            <w:webHidden/>
          </w:rPr>
        </w:r>
        <w:r w:rsidR="00B33B26">
          <w:rPr>
            <w:webHidden/>
          </w:rPr>
          <w:fldChar w:fldCharType="separate"/>
        </w:r>
        <w:r w:rsidR="00B33B26">
          <w:rPr>
            <w:webHidden/>
          </w:rPr>
          <w:t>1</w:t>
        </w:r>
        <w:r w:rsidR="00B33B26">
          <w:rPr>
            <w:webHidden/>
          </w:rPr>
          <w:fldChar w:fldCharType="end"/>
        </w:r>
      </w:hyperlink>
    </w:p>
    <w:p w14:paraId="3AAC86F5" w14:textId="77777777" w:rsidR="00B33B26" w:rsidRDefault="001C4A65">
      <w:pPr>
        <w:pStyle w:val="TOC2"/>
        <w:rPr>
          <w:rFonts w:asciiTheme="minorHAnsi" w:eastAsiaTheme="minorEastAsia" w:hAnsiTheme="minorHAnsi" w:cstheme="minorBidi"/>
          <w:color w:val="auto"/>
          <w:szCs w:val="22"/>
          <w:lang w:bidi="ar-SA"/>
        </w:rPr>
      </w:pPr>
      <w:hyperlink w:anchor="_Toc495476019" w:history="1">
        <w:r w:rsidR="00B33B26" w:rsidRPr="00076637">
          <w:rPr>
            <w:rStyle w:val="Hyperlink"/>
          </w:rPr>
          <w:t>1.2</w:t>
        </w:r>
        <w:r w:rsidR="00B33B26">
          <w:rPr>
            <w:rFonts w:asciiTheme="minorHAnsi" w:eastAsiaTheme="minorEastAsia" w:hAnsiTheme="minorHAnsi" w:cstheme="minorBidi"/>
            <w:color w:val="auto"/>
            <w:szCs w:val="22"/>
            <w:lang w:bidi="ar-SA"/>
          </w:rPr>
          <w:tab/>
        </w:r>
        <w:r w:rsidR="00B33B26" w:rsidRPr="00076637">
          <w:rPr>
            <w:rStyle w:val="Hyperlink"/>
          </w:rPr>
          <w:t>Scope</w:t>
        </w:r>
        <w:r w:rsidR="00B33B26">
          <w:rPr>
            <w:webHidden/>
          </w:rPr>
          <w:tab/>
        </w:r>
        <w:r w:rsidR="00B33B26">
          <w:rPr>
            <w:webHidden/>
          </w:rPr>
          <w:fldChar w:fldCharType="begin"/>
        </w:r>
        <w:r w:rsidR="00B33B26">
          <w:rPr>
            <w:webHidden/>
          </w:rPr>
          <w:instrText xml:space="preserve"> PAGEREF _Toc495476019 \h </w:instrText>
        </w:r>
        <w:r w:rsidR="00B33B26">
          <w:rPr>
            <w:webHidden/>
          </w:rPr>
        </w:r>
        <w:r w:rsidR="00B33B26">
          <w:rPr>
            <w:webHidden/>
          </w:rPr>
          <w:fldChar w:fldCharType="separate"/>
        </w:r>
        <w:r w:rsidR="00B33B26">
          <w:rPr>
            <w:webHidden/>
          </w:rPr>
          <w:t>1</w:t>
        </w:r>
        <w:r w:rsidR="00B33B26">
          <w:rPr>
            <w:webHidden/>
          </w:rPr>
          <w:fldChar w:fldCharType="end"/>
        </w:r>
      </w:hyperlink>
    </w:p>
    <w:p w14:paraId="07C242D1" w14:textId="77777777" w:rsidR="00B33B26" w:rsidRDefault="001C4A65">
      <w:pPr>
        <w:pStyle w:val="TOC2"/>
        <w:rPr>
          <w:rFonts w:asciiTheme="minorHAnsi" w:eastAsiaTheme="minorEastAsia" w:hAnsiTheme="minorHAnsi" w:cstheme="minorBidi"/>
          <w:color w:val="auto"/>
          <w:szCs w:val="22"/>
          <w:lang w:bidi="ar-SA"/>
        </w:rPr>
      </w:pPr>
      <w:hyperlink w:anchor="_Toc495476020" w:history="1">
        <w:r w:rsidR="00B33B26" w:rsidRPr="00076637">
          <w:rPr>
            <w:rStyle w:val="Hyperlink"/>
          </w:rPr>
          <w:t>1.3</w:t>
        </w:r>
        <w:r w:rsidR="00B33B26">
          <w:rPr>
            <w:rFonts w:asciiTheme="minorHAnsi" w:eastAsiaTheme="minorEastAsia" w:hAnsiTheme="minorHAnsi" w:cstheme="minorBidi"/>
            <w:color w:val="auto"/>
            <w:szCs w:val="22"/>
            <w:lang w:bidi="ar-SA"/>
          </w:rPr>
          <w:tab/>
        </w:r>
        <w:r w:rsidR="00B33B26" w:rsidRPr="00076637">
          <w:rPr>
            <w:rStyle w:val="Hyperlink"/>
          </w:rPr>
          <w:t>Triggers and Outputs</w:t>
        </w:r>
        <w:r w:rsidR="00B33B26">
          <w:rPr>
            <w:webHidden/>
          </w:rPr>
          <w:tab/>
        </w:r>
        <w:r w:rsidR="00B33B26">
          <w:rPr>
            <w:webHidden/>
          </w:rPr>
          <w:fldChar w:fldCharType="begin"/>
        </w:r>
        <w:r w:rsidR="00B33B26">
          <w:rPr>
            <w:webHidden/>
          </w:rPr>
          <w:instrText xml:space="preserve"> PAGEREF _Toc495476020 \h </w:instrText>
        </w:r>
        <w:r w:rsidR="00B33B26">
          <w:rPr>
            <w:webHidden/>
          </w:rPr>
        </w:r>
        <w:r w:rsidR="00B33B26">
          <w:rPr>
            <w:webHidden/>
          </w:rPr>
          <w:fldChar w:fldCharType="separate"/>
        </w:r>
        <w:r w:rsidR="00B33B26">
          <w:rPr>
            <w:webHidden/>
          </w:rPr>
          <w:t>2</w:t>
        </w:r>
        <w:r w:rsidR="00B33B26">
          <w:rPr>
            <w:webHidden/>
          </w:rPr>
          <w:fldChar w:fldCharType="end"/>
        </w:r>
      </w:hyperlink>
    </w:p>
    <w:p w14:paraId="428A0F49" w14:textId="77777777" w:rsidR="00B33B26" w:rsidRDefault="001C4A65">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5476021" w:history="1">
        <w:r w:rsidR="00B33B26" w:rsidRPr="00076637">
          <w:rPr>
            <w:rStyle w:val="Hyperlink"/>
            <w:noProof/>
          </w:rPr>
          <w:t>2</w:t>
        </w:r>
        <w:r w:rsidR="00B33B26">
          <w:rPr>
            <w:rFonts w:asciiTheme="minorHAnsi" w:eastAsiaTheme="minorEastAsia" w:hAnsiTheme="minorHAnsi" w:cstheme="minorBidi"/>
            <w:b w:val="0"/>
            <w:smallCaps w:val="0"/>
            <w:noProof/>
            <w:sz w:val="22"/>
            <w:szCs w:val="22"/>
            <w:lang w:bidi="ar-SA"/>
          </w:rPr>
          <w:tab/>
        </w:r>
        <w:r w:rsidR="00B33B26" w:rsidRPr="00076637">
          <w:rPr>
            <w:rStyle w:val="Hyperlink"/>
            <w:noProof/>
          </w:rPr>
          <w:t>Procedures</w:t>
        </w:r>
        <w:r w:rsidR="00B33B26">
          <w:rPr>
            <w:noProof/>
            <w:webHidden/>
          </w:rPr>
          <w:tab/>
        </w:r>
        <w:r w:rsidR="00B33B26">
          <w:rPr>
            <w:noProof/>
            <w:webHidden/>
          </w:rPr>
          <w:fldChar w:fldCharType="begin"/>
        </w:r>
        <w:r w:rsidR="00B33B26">
          <w:rPr>
            <w:noProof/>
            <w:webHidden/>
          </w:rPr>
          <w:instrText xml:space="preserve"> PAGEREF _Toc495476021 \h </w:instrText>
        </w:r>
        <w:r w:rsidR="00B33B26">
          <w:rPr>
            <w:noProof/>
            <w:webHidden/>
          </w:rPr>
        </w:r>
        <w:r w:rsidR="00B33B26">
          <w:rPr>
            <w:noProof/>
            <w:webHidden/>
          </w:rPr>
          <w:fldChar w:fldCharType="separate"/>
        </w:r>
        <w:r w:rsidR="00B33B26">
          <w:rPr>
            <w:noProof/>
            <w:webHidden/>
          </w:rPr>
          <w:t>3</w:t>
        </w:r>
        <w:r w:rsidR="00B33B26">
          <w:rPr>
            <w:noProof/>
            <w:webHidden/>
          </w:rPr>
          <w:fldChar w:fldCharType="end"/>
        </w:r>
      </w:hyperlink>
    </w:p>
    <w:p w14:paraId="457948AC" w14:textId="77777777" w:rsidR="00B33B26" w:rsidRDefault="001C4A65">
      <w:pPr>
        <w:pStyle w:val="TOC2"/>
        <w:rPr>
          <w:rFonts w:asciiTheme="minorHAnsi" w:eastAsiaTheme="minorEastAsia" w:hAnsiTheme="minorHAnsi" w:cstheme="minorBidi"/>
          <w:color w:val="auto"/>
          <w:szCs w:val="22"/>
          <w:lang w:bidi="ar-SA"/>
        </w:rPr>
      </w:pPr>
      <w:hyperlink w:anchor="_Toc495476022" w:history="1">
        <w:r w:rsidR="00B33B26" w:rsidRPr="00076637">
          <w:rPr>
            <w:rStyle w:val="Hyperlink"/>
          </w:rPr>
          <w:t>2.1</w:t>
        </w:r>
        <w:r w:rsidR="00B33B26">
          <w:rPr>
            <w:rFonts w:asciiTheme="minorHAnsi" w:eastAsiaTheme="minorEastAsia" w:hAnsiTheme="minorHAnsi" w:cstheme="minorBidi"/>
            <w:color w:val="auto"/>
            <w:szCs w:val="22"/>
            <w:lang w:bidi="ar-SA"/>
          </w:rPr>
          <w:tab/>
        </w:r>
        <w:r w:rsidR="00B33B26" w:rsidRPr="00076637">
          <w:rPr>
            <w:rStyle w:val="Hyperlink"/>
          </w:rPr>
          <w:t>(Example)Firewall ACL Procedures</w:t>
        </w:r>
        <w:r w:rsidR="00B33B26">
          <w:rPr>
            <w:webHidden/>
          </w:rPr>
          <w:tab/>
        </w:r>
        <w:r w:rsidR="00B33B26">
          <w:rPr>
            <w:webHidden/>
          </w:rPr>
          <w:fldChar w:fldCharType="begin"/>
        </w:r>
        <w:r w:rsidR="00B33B26">
          <w:rPr>
            <w:webHidden/>
          </w:rPr>
          <w:instrText xml:space="preserve"> PAGEREF _Toc495476022 \h </w:instrText>
        </w:r>
        <w:r w:rsidR="00B33B26">
          <w:rPr>
            <w:webHidden/>
          </w:rPr>
        </w:r>
        <w:r w:rsidR="00B33B26">
          <w:rPr>
            <w:webHidden/>
          </w:rPr>
          <w:fldChar w:fldCharType="separate"/>
        </w:r>
        <w:r w:rsidR="00B33B26">
          <w:rPr>
            <w:webHidden/>
          </w:rPr>
          <w:t>3</w:t>
        </w:r>
        <w:r w:rsidR="00B33B26">
          <w:rPr>
            <w:webHidden/>
          </w:rPr>
          <w:fldChar w:fldCharType="end"/>
        </w:r>
      </w:hyperlink>
    </w:p>
    <w:p w14:paraId="58E5D090" w14:textId="77777777" w:rsidR="00B33B26" w:rsidRDefault="001C4A65">
      <w:pPr>
        <w:pStyle w:val="TOC3"/>
        <w:tabs>
          <w:tab w:val="left" w:pos="1320"/>
          <w:tab w:val="right" w:leader="dot" w:pos="10790"/>
        </w:tabs>
        <w:rPr>
          <w:rFonts w:asciiTheme="minorHAnsi" w:eastAsiaTheme="minorEastAsia" w:hAnsiTheme="minorHAnsi" w:cstheme="minorBidi"/>
          <w:noProof/>
          <w:szCs w:val="22"/>
          <w:lang w:bidi="ar-SA"/>
        </w:rPr>
      </w:pPr>
      <w:hyperlink w:anchor="_Toc495476023" w:history="1">
        <w:r w:rsidR="00B33B26" w:rsidRPr="00076637">
          <w:rPr>
            <w:rStyle w:val="Hyperlink"/>
            <w:noProof/>
          </w:rPr>
          <w:t>2.1.1</w:t>
        </w:r>
        <w:r w:rsidR="00B33B26">
          <w:rPr>
            <w:rFonts w:asciiTheme="minorHAnsi" w:eastAsiaTheme="minorEastAsia" w:hAnsiTheme="minorHAnsi" w:cstheme="minorBidi"/>
            <w:noProof/>
            <w:szCs w:val="22"/>
            <w:lang w:bidi="ar-SA"/>
          </w:rPr>
          <w:tab/>
        </w:r>
        <w:r w:rsidR="00B33B26" w:rsidRPr="00076637">
          <w:rPr>
            <w:rStyle w:val="Hyperlink"/>
            <w:noProof/>
          </w:rPr>
          <w:t>Add Firewall ACL</w:t>
        </w:r>
        <w:r w:rsidR="00B33B26">
          <w:rPr>
            <w:noProof/>
            <w:webHidden/>
          </w:rPr>
          <w:tab/>
        </w:r>
        <w:r w:rsidR="00B33B26">
          <w:rPr>
            <w:noProof/>
            <w:webHidden/>
          </w:rPr>
          <w:fldChar w:fldCharType="begin"/>
        </w:r>
        <w:r w:rsidR="00B33B26">
          <w:rPr>
            <w:noProof/>
            <w:webHidden/>
          </w:rPr>
          <w:instrText xml:space="preserve"> PAGEREF _Toc495476023 \h </w:instrText>
        </w:r>
        <w:r w:rsidR="00B33B26">
          <w:rPr>
            <w:noProof/>
            <w:webHidden/>
          </w:rPr>
        </w:r>
        <w:r w:rsidR="00B33B26">
          <w:rPr>
            <w:noProof/>
            <w:webHidden/>
          </w:rPr>
          <w:fldChar w:fldCharType="separate"/>
        </w:r>
        <w:r w:rsidR="00B33B26">
          <w:rPr>
            <w:noProof/>
            <w:webHidden/>
          </w:rPr>
          <w:t>3</w:t>
        </w:r>
        <w:r w:rsidR="00B33B26">
          <w:rPr>
            <w:noProof/>
            <w:webHidden/>
          </w:rPr>
          <w:fldChar w:fldCharType="end"/>
        </w:r>
      </w:hyperlink>
    </w:p>
    <w:p w14:paraId="037F1B9A" w14:textId="77777777" w:rsidR="00B33B26" w:rsidRDefault="001C4A65">
      <w:pPr>
        <w:pStyle w:val="TOC3"/>
        <w:tabs>
          <w:tab w:val="left" w:pos="1320"/>
          <w:tab w:val="right" w:leader="dot" w:pos="10790"/>
        </w:tabs>
        <w:rPr>
          <w:rFonts w:asciiTheme="minorHAnsi" w:eastAsiaTheme="minorEastAsia" w:hAnsiTheme="minorHAnsi" w:cstheme="minorBidi"/>
          <w:noProof/>
          <w:szCs w:val="22"/>
          <w:lang w:bidi="ar-SA"/>
        </w:rPr>
      </w:pPr>
      <w:hyperlink w:anchor="_Toc495476024" w:history="1">
        <w:r w:rsidR="00B33B26" w:rsidRPr="00076637">
          <w:rPr>
            <w:rStyle w:val="Hyperlink"/>
            <w:noProof/>
          </w:rPr>
          <w:t>2.1.2</w:t>
        </w:r>
        <w:r w:rsidR="00B33B26">
          <w:rPr>
            <w:rFonts w:asciiTheme="minorHAnsi" w:eastAsiaTheme="minorEastAsia" w:hAnsiTheme="minorHAnsi" w:cstheme="minorBidi"/>
            <w:noProof/>
            <w:szCs w:val="22"/>
            <w:lang w:bidi="ar-SA"/>
          </w:rPr>
          <w:tab/>
        </w:r>
        <w:r w:rsidR="00B33B26" w:rsidRPr="00076637">
          <w:rPr>
            <w:rStyle w:val="Hyperlink"/>
            <w:noProof/>
          </w:rPr>
          <w:t>Delete Firewall ACL</w:t>
        </w:r>
        <w:r w:rsidR="00B33B26">
          <w:rPr>
            <w:noProof/>
            <w:webHidden/>
          </w:rPr>
          <w:tab/>
        </w:r>
        <w:r w:rsidR="00B33B26">
          <w:rPr>
            <w:noProof/>
            <w:webHidden/>
          </w:rPr>
          <w:fldChar w:fldCharType="begin"/>
        </w:r>
        <w:r w:rsidR="00B33B26">
          <w:rPr>
            <w:noProof/>
            <w:webHidden/>
          </w:rPr>
          <w:instrText xml:space="preserve"> PAGEREF _Toc495476024 \h </w:instrText>
        </w:r>
        <w:r w:rsidR="00B33B26">
          <w:rPr>
            <w:noProof/>
            <w:webHidden/>
          </w:rPr>
        </w:r>
        <w:r w:rsidR="00B33B26">
          <w:rPr>
            <w:noProof/>
            <w:webHidden/>
          </w:rPr>
          <w:fldChar w:fldCharType="separate"/>
        </w:r>
        <w:r w:rsidR="00B33B26">
          <w:rPr>
            <w:noProof/>
            <w:webHidden/>
          </w:rPr>
          <w:t>4</w:t>
        </w:r>
        <w:r w:rsidR="00B33B26">
          <w:rPr>
            <w:noProof/>
            <w:webHidden/>
          </w:rPr>
          <w:fldChar w:fldCharType="end"/>
        </w:r>
      </w:hyperlink>
    </w:p>
    <w:p w14:paraId="3E529D04" w14:textId="77777777" w:rsidR="00B33B26" w:rsidRDefault="001C4A65">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5476025" w:history="1">
        <w:r w:rsidR="00B33B26" w:rsidRPr="00076637">
          <w:rPr>
            <w:rStyle w:val="Hyperlink"/>
            <w:noProof/>
          </w:rPr>
          <w:t>3</w:t>
        </w:r>
        <w:r w:rsidR="00B33B26">
          <w:rPr>
            <w:rFonts w:asciiTheme="minorHAnsi" w:eastAsiaTheme="minorEastAsia" w:hAnsiTheme="minorHAnsi" w:cstheme="minorBidi"/>
            <w:b w:val="0"/>
            <w:smallCaps w:val="0"/>
            <w:noProof/>
            <w:sz w:val="22"/>
            <w:szCs w:val="22"/>
            <w:lang w:bidi="ar-SA"/>
          </w:rPr>
          <w:tab/>
        </w:r>
        <w:r w:rsidR="00B33B26" w:rsidRPr="00076637">
          <w:rPr>
            <w:rStyle w:val="Hyperlink"/>
            <w:noProof/>
          </w:rPr>
          <w:t>Tables and Figures Style Guide</w:t>
        </w:r>
        <w:r w:rsidR="00B33B26">
          <w:rPr>
            <w:noProof/>
            <w:webHidden/>
          </w:rPr>
          <w:tab/>
        </w:r>
        <w:r w:rsidR="00B33B26">
          <w:rPr>
            <w:noProof/>
            <w:webHidden/>
          </w:rPr>
          <w:fldChar w:fldCharType="begin"/>
        </w:r>
        <w:r w:rsidR="00B33B26">
          <w:rPr>
            <w:noProof/>
            <w:webHidden/>
          </w:rPr>
          <w:instrText xml:space="preserve"> PAGEREF _Toc495476025 \h </w:instrText>
        </w:r>
        <w:r w:rsidR="00B33B26">
          <w:rPr>
            <w:noProof/>
            <w:webHidden/>
          </w:rPr>
        </w:r>
        <w:r w:rsidR="00B33B26">
          <w:rPr>
            <w:noProof/>
            <w:webHidden/>
          </w:rPr>
          <w:fldChar w:fldCharType="separate"/>
        </w:r>
        <w:r w:rsidR="00B33B26">
          <w:rPr>
            <w:noProof/>
            <w:webHidden/>
          </w:rPr>
          <w:t>5</w:t>
        </w:r>
        <w:r w:rsidR="00B33B26">
          <w:rPr>
            <w:noProof/>
            <w:webHidden/>
          </w:rPr>
          <w:fldChar w:fldCharType="end"/>
        </w:r>
      </w:hyperlink>
    </w:p>
    <w:p w14:paraId="025E7388" w14:textId="77777777" w:rsidR="00B33B26" w:rsidRDefault="001C4A65">
      <w:pPr>
        <w:pStyle w:val="TOC2"/>
        <w:rPr>
          <w:rFonts w:asciiTheme="minorHAnsi" w:eastAsiaTheme="minorEastAsia" w:hAnsiTheme="minorHAnsi" w:cstheme="minorBidi"/>
          <w:color w:val="auto"/>
          <w:szCs w:val="22"/>
          <w:lang w:bidi="ar-SA"/>
        </w:rPr>
      </w:pPr>
      <w:hyperlink w:anchor="_Toc495476026" w:history="1">
        <w:r w:rsidR="00B33B26" w:rsidRPr="00076637">
          <w:rPr>
            <w:rStyle w:val="Hyperlink"/>
          </w:rPr>
          <w:t>3.1</w:t>
        </w:r>
        <w:r w:rsidR="00B33B26">
          <w:rPr>
            <w:rFonts w:asciiTheme="minorHAnsi" w:eastAsiaTheme="minorEastAsia" w:hAnsiTheme="minorHAnsi" w:cstheme="minorBidi"/>
            <w:color w:val="auto"/>
            <w:szCs w:val="22"/>
            <w:lang w:bidi="ar-SA"/>
          </w:rPr>
          <w:tab/>
        </w:r>
        <w:r w:rsidR="00B33B26" w:rsidRPr="00076637">
          <w:rPr>
            <w:rStyle w:val="Hyperlink"/>
          </w:rPr>
          <w:t>Tables</w:t>
        </w:r>
        <w:r w:rsidR="00B33B26">
          <w:rPr>
            <w:webHidden/>
          </w:rPr>
          <w:tab/>
        </w:r>
        <w:r w:rsidR="00B33B26">
          <w:rPr>
            <w:webHidden/>
          </w:rPr>
          <w:fldChar w:fldCharType="begin"/>
        </w:r>
        <w:r w:rsidR="00B33B26">
          <w:rPr>
            <w:webHidden/>
          </w:rPr>
          <w:instrText xml:space="preserve"> PAGEREF _Toc495476026 \h </w:instrText>
        </w:r>
        <w:r w:rsidR="00B33B26">
          <w:rPr>
            <w:webHidden/>
          </w:rPr>
        </w:r>
        <w:r w:rsidR="00B33B26">
          <w:rPr>
            <w:webHidden/>
          </w:rPr>
          <w:fldChar w:fldCharType="separate"/>
        </w:r>
        <w:r w:rsidR="00B33B26">
          <w:rPr>
            <w:webHidden/>
          </w:rPr>
          <w:t>5</w:t>
        </w:r>
        <w:r w:rsidR="00B33B26">
          <w:rPr>
            <w:webHidden/>
          </w:rPr>
          <w:fldChar w:fldCharType="end"/>
        </w:r>
      </w:hyperlink>
    </w:p>
    <w:p w14:paraId="7C82CA0C" w14:textId="77777777" w:rsidR="00B33B26" w:rsidRDefault="001C4A65">
      <w:pPr>
        <w:pStyle w:val="TOC2"/>
        <w:rPr>
          <w:rFonts w:asciiTheme="minorHAnsi" w:eastAsiaTheme="minorEastAsia" w:hAnsiTheme="minorHAnsi" w:cstheme="minorBidi"/>
          <w:color w:val="auto"/>
          <w:szCs w:val="22"/>
          <w:lang w:bidi="ar-SA"/>
        </w:rPr>
      </w:pPr>
      <w:hyperlink w:anchor="_Toc495476027" w:history="1">
        <w:r w:rsidR="00B33B26" w:rsidRPr="00076637">
          <w:rPr>
            <w:rStyle w:val="Hyperlink"/>
          </w:rPr>
          <w:t>3.2</w:t>
        </w:r>
        <w:r w:rsidR="00B33B26">
          <w:rPr>
            <w:rFonts w:asciiTheme="minorHAnsi" w:eastAsiaTheme="minorEastAsia" w:hAnsiTheme="minorHAnsi" w:cstheme="minorBidi"/>
            <w:color w:val="auto"/>
            <w:szCs w:val="22"/>
            <w:lang w:bidi="ar-SA"/>
          </w:rPr>
          <w:tab/>
        </w:r>
        <w:r w:rsidR="00B33B26" w:rsidRPr="00076637">
          <w:rPr>
            <w:rStyle w:val="Hyperlink"/>
          </w:rPr>
          <w:t>Figures</w:t>
        </w:r>
        <w:r w:rsidR="00B33B26">
          <w:rPr>
            <w:webHidden/>
          </w:rPr>
          <w:tab/>
        </w:r>
        <w:r w:rsidR="00B33B26">
          <w:rPr>
            <w:webHidden/>
          </w:rPr>
          <w:fldChar w:fldCharType="begin"/>
        </w:r>
        <w:r w:rsidR="00B33B26">
          <w:rPr>
            <w:webHidden/>
          </w:rPr>
          <w:instrText xml:space="preserve"> PAGEREF _Toc495476027 \h </w:instrText>
        </w:r>
        <w:r w:rsidR="00B33B26">
          <w:rPr>
            <w:webHidden/>
          </w:rPr>
        </w:r>
        <w:r w:rsidR="00B33B26">
          <w:rPr>
            <w:webHidden/>
          </w:rPr>
          <w:fldChar w:fldCharType="separate"/>
        </w:r>
        <w:r w:rsidR="00B33B26">
          <w:rPr>
            <w:webHidden/>
          </w:rPr>
          <w:t>5</w:t>
        </w:r>
        <w:r w:rsidR="00B33B26">
          <w:rPr>
            <w:webHidden/>
          </w:rPr>
          <w:fldChar w:fldCharType="end"/>
        </w:r>
      </w:hyperlink>
    </w:p>
    <w:p w14:paraId="408E1D8E" w14:textId="77777777" w:rsidR="00B33B26" w:rsidRDefault="001C4A65">
      <w:pPr>
        <w:pStyle w:val="TOC3"/>
        <w:tabs>
          <w:tab w:val="left" w:pos="1320"/>
          <w:tab w:val="right" w:leader="dot" w:pos="10790"/>
        </w:tabs>
        <w:rPr>
          <w:rFonts w:asciiTheme="minorHAnsi" w:eastAsiaTheme="minorEastAsia" w:hAnsiTheme="minorHAnsi" w:cstheme="minorBidi"/>
          <w:noProof/>
          <w:szCs w:val="22"/>
          <w:lang w:bidi="ar-SA"/>
        </w:rPr>
      </w:pPr>
      <w:hyperlink w:anchor="_Toc495476028" w:history="1">
        <w:r w:rsidR="00B33B26" w:rsidRPr="00076637">
          <w:rPr>
            <w:rStyle w:val="Hyperlink"/>
            <w:noProof/>
          </w:rPr>
          <w:t>3.2.1</w:t>
        </w:r>
        <w:r w:rsidR="00B33B26">
          <w:rPr>
            <w:rFonts w:asciiTheme="minorHAnsi" w:eastAsiaTheme="minorEastAsia" w:hAnsiTheme="minorHAnsi" w:cstheme="minorBidi"/>
            <w:noProof/>
            <w:szCs w:val="22"/>
            <w:lang w:bidi="ar-SA"/>
          </w:rPr>
          <w:tab/>
        </w:r>
        <w:r w:rsidR="00B33B26" w:rsidRPr="00076637">
          <w:rPr>
            <w:rStyle w:val="Hyperlink"/>
            <w:noProof/>
          </w:rPr>
          <w:t>Full-width Figure</w:t>
        </w:r>
        <w:r w:rsidR="00B33B26">
          <w:rPr>
            <w:noProof/>
            <w:webHidden/>
          </w:rPr>
          <w:tab/>
        </w:r>
        <w:r w:rsidR="00B33B26">
          <w:rPr>
            <w:noProof/>
            <w:webHidden/>
          </w:rPr>
          <w:fldChar w:fldCharType="begin"/>
        </w:r>
        <w:r w:rsidR="00B33B26">
          <w:rPr>
            <w:noProof/>
            <w:webHidden/>
          </w:rPr>
          <w:instrText xml:space="preserve"> PAGEREF _Toc495476028 \h </w:instrText>
        </w:r>
        <w:r w:rsidR="00B33B26">
          <w:rPr>
            <w:noProof/>
            <w:webHidden/>
          </w:rPr>
        </w:r>
        <w:r w:rsidR="00B33B26">
          <w:rPr>
            <w:noProof/>
            <w:webHidden/>
          </w:rPr>
          <w:fldChar w:fldCharType="separate"/>
        </w:r>
        <w:r w:rsidR="00B33B26">
          <w:rPr>
            <w:noProof/>
            <w:webHidden/>
          </w:rPr>
          <w:t>5</w:t>
        </w:r>
        <w:r w:rsidR="00B33B26">
          <w:rPr>
            <w:noProof/>
            <w:webHidden/>
          </w:rPr>
          <w:fldChar w:fldCharType="end"/>
        </w:r>
      </w:hyperlink>
    </w:p>
    <w:p w14:paraId="2710B06C" w14:textId="77777777" w:rsidR="00B33B26" w:rsidRDefault="001C4A65">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5476029" w:history="1">
        <w:r w:rsidR="00B33B26" w:rsidRPr="00076637">
          <w:rPr>
            <w:rStyle w:val="Hyperlink"/>
            <w:noProof/>
          </w:rPr>
          <w:t>4</w:t>
        </w:r>
        <w:r w:rsidR="00B33B26">
          <w:rPr>
            <w:rFonts w:asciiTheme="minorHAnsi" w:eastAsiaTheme="minorEastAsia" w:hAnsiTheme="minorHAnsi" w:cstheme="minorBidi"/>
            <w:b w:val="0"/>
            <w:smallCaps w:val="0"/>
            <w:noProof/>
            <w:sz w:val="22"/>
            <w:szCs w:val="22"/>
            <w:lang w:bidi="ar-SA"/>
          </w:rPr>
          <w:tab/>
        </w:r>
        <w:r w:rsidR="00B33B26" w:rsidRPr="00076637">
          <w:rPr>
            <w:rStyle w:val="Hyperlink"/>
            <w:noProof/>
          </w:rPr>
          <w:t>Responsibility</w:t>
        </w:r>
        <w:r w:rsidR="00B33B26">
          <w:rPr>
            <w:noProof/>
            <w:webHidden/>
          </w:rPr>
          <w:tab/>
        </w:r>
        <w:r w:rsidR="00B33B26">
          <w:rPr>
            <w:noProof/>
            <w:webHidden/>
          </w:rPr>
          <w:fldChar w:fldCharType="begin"/>
        </w:r>
        <w:r w:rsidR="00B33B26">
          <w:rPr>
            <w:noProof/>
            <w:webHidden/>
          </w:rPr>
          <w:instrText xml:space="preserve"> PAGEREF _Toc495476029 \h </w:instrText>
        </w:r>
        <w:r w:rsidR="00B33B26">
          <w:rPr>
            <w:noProof/>
            <w:webHidden/>
          </w:rPr>
        </w:r>
        <w:r w:rsidR="00B33B26">
          <w:rPr>
            <w:noProof/>
            <w:webHidden/>
          </w:rPr>
          <w:fldChar w:fldCharType="separate"/>
        </w:r>
        <w:r w:rsidR="00B33B26">
          <w:rPr>
            <w:noProof/>
            <w:webHidden/>
          </w:rPr>
          <w:t>6</w:t>
        </w:r>
        <w:r w:rsidR="00B33B26">
          <w:rPr>
            <w:noProof/>
            <w:webHidden/>
          </w:rPr>
          <w:fldChar w:fldCharType="end"/>
        </w:r>
      </w:hyperlink>
    </w:p>
    <w:p w14:paraId="464CDEEC" w14:textId="77777777" w:rsidR="00B33B26" w:rsidRDefault="001C4A65">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5476030" w:history="1">
        <w:r w:rsidR="00B33B26" w:rsidRPr="00076637">
          <w:rPr>
            <w:rStyle w:val="Hyperlink"/>
            <w:noProof/>
          </w:rPr>
          <w:t>5</w:t>
        </w:r>
        <w:r w:rsidR="00B33B26">
          <w:rPr>
            <w:rFonts w:asciiTheme="minorHAnsi" w:eastAsiaTheme="minorEastAsia" w:hAnsiTheme="minorHAnsi" w:cstheme="minorBidi"/>
            <w:b w:val="0"/>
            <w:smallCaps w:val="0"/>
            <w:noProof/>
            <w:sz w:val="22"/>
            <w:szCs w:val="22"/>
            <w:lang w:bidi="ar-SA"/>
          </w:rPr>
          <w:tab/>
        </w:r>
        <w:r w:rsidR="00B33B26" w:rsidRPr="00076637">
          <w:rPr>
            <w:rStyle w:val="Hyperlink"/>
            <w:noProof/>
          </w:rPr>
          <w:t>Exceptions</w:t>
        </w:r>
        <w:r w:rsidR="00B33B26">
          <w:rPr>
            <w:noProof/>
            <w:webHidden/>
          </w:rPr>
          <w:tab/>
        </w:r>
        <w:r w:rsidR="00B33B26">
          <w:rPr>
            <w:noProof/>
            <w:webHidden/>
          </w:rPr>
          <w:fldChar w:fldCharType="begin"/>
        </w:r>
        <w:r w:rsidR="00B33B26">
          <w:rPr>
            <w:noProof/>
            <w:webHidden/>
          </w:rPr>
          <w:instrText xml:space="preserve"> PAGEREF _Toc495476030 \h </w:instrText>
        </w:r>
        <w:r w:rsidR="00B33B26">
          <w:rPr>
            <w:noProof/>
            <w:webHidden/>
          </w:rPr>
        </w:r>
        <w:r w:rsidR="00B33B26">
          <w:rPr>
            <w:noProof/>
            <w:webHidden/>
          </w:rPr>
          <w:fldChar w:fldCharType="separate"/>
        </w:r>
        <w:r w:rsidR="00B33B26">
          <w:rPr>
            <w:noProof/>
            <w:webHidden/>
          </w:rPr>
          <w:t>6</w:t>
        </w:r>
        <w:r w:rsidR="00B33B26">
          <w:rPr>
            <w:noProof/>
            <w:webHidden/>
          </w:rPr>
          <w:fldChar w:fldCharType="end"/>
        </w:r>
      </w:hyperlink>
    </w:p>
    <w:p w14:paraId="0E10ECB6" w14:textId="77777777" w:rsidR="00B33B26" w:rsidRDefault="001C4A65">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5476031" w:history="1">
        <w:r w:rsidR="00B33B26" w:rsidRPr="00076637">
          <w:rPr>
            <w:rStyle w:val="Hyperlink"/>
            <w:noProof/>
          </w:rPr>
          <w:t>6</w:t>
        </w:r>
        <w:r w:rsidR="00B33B26">
          <w:rPr>
            <w:rFonts w:asciiTheme="minorHAnsi" w:eastAsiaTheme="minorEastAsia" w:hAnsiTheme="minorHAnsi" w:cstheme="minorBidi"/>
            <w:b w:val="0"/>
            <w:smallCaps w:val="0"/>
            <w:noProof/>
            <w:sz w:val="22"/>
            <w:szCs w:val="22"/>
            <w:lang w:bidi="ar-SA"/>
          </w:rPr>
          <w:tab/>
        </w:r>
        <w:r w:rsidR="00B33B26" w:rsidRPr="00076637">
          <w:rPr>
            <w:rStyle w:val="Hyperlink"/>
            <w:noProof/>
          </w:rPr>
          <w:t>Expiration</w:t>
        </w:r>
        <w:r w:rsidR="00B33B26">
          <w:rPr>
            <w:noProof/>
            <w:webHidden/>
          </w:rPr>
          <w:tab/>
        </w:r>
        <w:r w:rsidR="00B33B26">
          <w:rPr>
            <w:noProof/>
            <w:webHidden/>
          </w:rPr>
          <w:fldChar w:fldCharType="begin"/>
        </w:r>
        <w:r w:rsidR="00B33B26">
          <w:rPr>
            <w:noProof/>
            <w:webHidden/>
          </w:rPr>
          <w:instrText xml:space="preserve"> PAGEREF _Toc495476031 \h </w:instrText>
        </w:r>
        <w:r w:rsidR="00B33B26">
          <w:rPr>
            <w:noProof/>
            <w:webHidden/>
          </w:rPr>
        </w:r>
        <w:r w:rsidR="00B33B26">
          <w:rPr>
            <w:noProof/>
            <w:webHidden/>
          </w:rPr>
          <w:fldChar w:fldCharType="separate"/>
        </w:r>
        <w:r w:rsidR="00B33B26">
          <w:rPr>
            <w:noProof/>
            <w:webHidden/>
          </w:rPr>
          <w:t>6</w:t>
        </w:r>
        <w:r w:rsidR="00B33B26">
          <w:rPr>
            <w:noProof/>
            <w:webHidden/>
          </w:rPr>
          <w:fldChar w:fldCharType="end"/>
        </w:r>
      </w:hyperlink>
    </w:p>
    <w:p w14:paraId="3A55C7F3" w14:textId="77777777" w:rsidR="00B33B26" w:rsidRDefault="001C4A65">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5476032" w:history="1">
        <w:r w:rsidR="00B33B26" w:rsidRPr="00076637">
          <w:rPr>
            <w:rStyle w:val="Hyperlink"/>
            <w:noProof/>
          </w:rPr>
          <w:t>7</w:t>
        </w:r>
        <w:r w:rsidR="00B33B26">
          <w:rPr>
            <w:rFonts w:asciiTheme="minorHAnsi" w:eastAsiaTheme="minorEastAsia" w:hAnsiTheme="minorHAnsi" w:cstheme="minorBidi"/>
            <w:b w:val="0"/>
            <w:smallCaps w:val="0"/>
            <w:noProof/>
            <w:sz w:val="22"/>
            <w:szCs w:val="22"/>
            <w:lang w:bidi="ar-SA"/>
          </w:rPr>
          <w:tab/>
        </w:r>
        <w:r w:rsidR="00B33B26" w:rsidRPr="00076637">
          <w:rPr>
            <w:rStyle w:val="Hyperlink"/>
            <w:noProof/>
          </w:rPr>
          <w:t>Enforcement</w:t>
        </w:r>
        <w:r w:rsidR="00B33B26">
          <w:rPr>
            <w:noProof/>
            <w:webHidden/>
          </w:rPr>
          <w:tab/>
        </w:r>
        <w:r w:rsidR="00B33B26">
          <w:rPr>
            <w:noProof/>
            <w:webHidden/>
          </w:rPr>
          <w:fldChar w:fldCharType="begin"/>
        </w:r>
        <w:r w:rsidR="00B33B26">
          <w:rPr>
            <w:noProof/>
            <w:webHidden/>
          </w:rPr>
          <w:instrText xml:space="preserve"> PAGEREF _Toc495476032 \h </w:instrText>
        </w:r>
        <w:r w:rsidR="00B33B26">
          <w:rPr>
            <w:noProof/>
            <w:webHidden/>
          </w:rPr>
        </w:r>
        <w:r w:rsidR="00B33B26">
          <w:rPr>
            <w:noProof/>
            <w:webHidden/>
          </w:rPr>
          <w:fldChar w:fldCharType="separate"/>
        </w:r>
        <w:r w:rsidR="00B33B26">
          <w:rPr>
            <w:noProof/>
            <w:webHidden/>
          </w:rPr>
          <w:t>6</w:t>
        </w:r>
        <w:r w:rsidR="00B33B26">
          <w:rPr>
            <w:noProof/>
            <w:webHidden/>
          </w:rPr>
          <w:fldChar w:fldCharType="end"/>
        </w:r>
      </w:hyperlink>
    </w:p>
    <w:p w14:paraId="07E49A36" w14:textId="77777777" w:rsidR="00B33B26" w:rsidRDefault="001C4A65">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5476033" w:history="1">
        <w:r w:rsidR="00B33B26" w:rsidRPr="00076637">
          <w:rPr>
            <w:rStyle w:val="Hyperlink"/>
            <w:noProof/>
          </w:rPr>
          <w:t>8</w:t>
        </w:r>
        <w:r w:rsidR="00B33B26">
          <w:rPr>
            <w:rFonts w:asciiTheme="minorHAnsi" w:eastAsiaTheme="minorEastAsia" w:hAnsiTheme="minorHAnsi" w:cstheme="minorBidi"/>
            <w:b w:val="0"/>
            <w:smallCaps w:val="0"/>
            <w:noProof/>
            <w:sz w:val="22"/>
            <w:szCs w:val="22"/>
            <w:lang w:bidi="ar-SA"/>
          </w:rPr>
          <w:tab/>
        </w:r>
        <w:r w:rsidR="00B33B26" w:rsidRPr="00076637">
          <w:rPr>
            <w:rStyle w:val="Hyperlink"/>
            <w:noProof/>
          </w:rPr>
          <w:t>Appendices</w:t>
        </w:r>
        <w:r w:rsidR="00B33B26">
          <w:rPr>
            <w:noProof/>
            <w:webHidden/>
          </w:rPr>
          <w:tab/>
        </w:r>
        <w:r w:rsidR="00B33B26">
          <w:rPr>
            <w:noProof/>
            <w:webHidden/>
          </w:rPr>
          <w:fldChar w:fldCharType="begin"/>
        </w:r>
        <w:r w:rsidR="00B33B26">
          <w:rPr>
            <w:noProof/>
            <w:webHidden/>
          </w:rPr>
          <w:instrText xml:space="preserve"> PAGEREF _Toc495476033 \h </w:instrText>
        </w:r>
        <w:r w:rsidR="00B33B26">
          <w:rPr>
            <w:noProof/>
            <w:webHidden/>
          </w:rPr>
        </w:r>
        <w:r w:rsidR="00B33B26">
          <w:rPr>
            <w:noProof/>
            <w:webHidden/>
          </w:rPr>
          <w:fldChar w:fldCharType="separate"/>
        </w:r>
        <w:r w:rsidR="00B33B26">
          <w:rPr>
            <w:noProof/>
            <w:webHidden/>
          </w:rPr>
          <w:t>7</w:t>
        </w:r>
        <w:r w:rsidR="00B33B26">
          <w:rPr>
            <w:noProof/>
            <w:webHidden/>
          </w:rPr>
          <w:fldChar w:fldCharType="end"/>
        </w:r>
      </w:hyperlink>
    </w:p>
    <w:p w14:paraId="67FCB06E" w14:textId="77777777" w:rsidR="00B33B26" w:rsidRDefault="001C4A65">
      <w:pPr>
        <w:pStyle w:val="TOC2"/>
        <w:rPr>
          <w:rFonts w:asciiTheme="minorHAnsi" w:eastAsiaTheme="minorEastAsia" w:hAnsiTheme="minorHAnsi" w:cstheme="minorBidi"/>
          <w:color w:val="auto"/>
          <w:szCs w:val="22"/>
          <w:lang w:bidi="ar-SA"/>
        </w:rPr>
      </w:pPr>
      <w:hyperlink w:anchor="_Toc495476034" w:history="1">
        <w:r w:rsidR="00B33B26" w:rsidRPr="00076637">
          <w:rPr>
            <w:rStyle w:val="Hyperlink"/>
          </w:rPr>
          <w:t>Appendix A  - Terms and Definitions</w:t>
        </w:r>
        <w:r w:rsidR="00B33B26">
          <w:rPr>
            <w:webHidden/>
          </w:rPr>
          <w:tab/>
        </w:r>
        <w:r w:rsidR="00B33B26">
          <w:rPr>
            <w:webHidden/>
          </w:rPr>
          <w:fldChar w:fldCharType="begin"/>
        </w:r>
        <w:r w:rsidR="00B33B26">
          <w:rPr>
            <w:webHidden/>
          </w:rPr>
          <w:instrText xml:space="preserve"> PAGEREF _Toc495476034 \h </w:instrText>
        </w:r>
        <w:r w:rsidR="00B33B26">
          <w:rPr>
            <w:webHidden/>
          </w:rPr>
        </w:r>
        <w:r w:rsidR="00B33B26">
          <w:rPr>
            <w:webHidden/>
          </w:rPr>
          <w:fldChar w:fldCharType="separate"/>
        </w:r>
        <w:r w:rsidR="00B33B26">
          <w:rPr>
            <w:webHidden/>
          </w:rPr>
          <w:t>8</w:t>
        </w:r>
        <w:r w:rsidR="00B33B26">
          <w:rPr>
            <w:webHidden/>
          </w:rPr>
          <w:fldChar w:fldCharType="end"/>
        </w:r>
      </w:hyperlink>
    </w:p>
    <w:p w14:paraId="6409493F" w14:textId="77777777" w:rsidR="00B33B26" w:rsidRDefault="001C4A65">
      <w:pPr>
        <w:pStyle w:val="TOC2"/>
        <w:rPr>
          <w:rFonts w:asciiTheme="minorHAnsi" w:eastAsiaTheme="minorEastAsia" w:hAnsiTheme="minorHAnsi" w:cstheme="minorBidi"/>
          <w:color w:val="auto"/>
          <w:szCs w:val="22"/>
          <w:lang w:bidi="ar-SA"/>
        </w:rPr>
      </w:pPr>
      <w:hyperlink w:anchor="_Toc495476035" w:history="1">
        <w:r w:rsidR="00B33B26" w:rsidRPr="00076637">
          <w:rPr>
            <w:rStyle w:val="Hyperlink"/>
          </w:rPr>
          <w:t>Appendix B  - References</w:t>
        </w:r>
        <w:r w:rsidR="00B33B26">
          <w:rPr>
            <w:webHidden/>
          </w:rPr>
          <w:tab/>
        </w:r>
        <w:r w:rsidR="00B33B26">
          <w:rPr>
            <w:webHidden/>
          </w:rPr>
          <w:fldChar w:fldCharType="begin"/>
        </w:r>
        <w:r w:rsidR="00B33B26">
          <w:rPr>
            <w:webHidden/>
          </w:rPr>
          <w:instrText xml:space="preserve"> PAGEREF _Toc495476035 \h </w:instrText>
        </w:r>
        <w:r w:rsidR="00B33B26">
          <w:rPr>
            <w:webHidden/>
          </w:rPr>
        </w:r>
        <w:r w:rsidR="00B33B26">
          <w:rPr>
            <w:webHidden/>
          </w:rPr>
          <w:fldChar w:fldCharType="separate"/>
        </w:r>
        <w:r w:rsidR="00B33B26">
          <w:rPr>
            <w:webHidden/>
          </w:rPr>
          <w:t>9</w:t>
        </w:r>
        <w:r w:rsidR="00B33B26">
          <w:rPr>
            <w:webHidden/>
          </w:rPr>
          <w:fldChar w:fldCharType="end"/>
        </w:r>
      </w:hyperlink>
    </w:p>
    <w:p w14:paraId="534BD532" w14:textId="77777777" w:rsidR="00B33B26" w:rsidRDefault="001C4A65">
      <w:pPr>
        <w:pStyle w:val="TOC2"/>
        <w:rPr>
          <w:rFonts w:asciiTheme="minorHAnsi" w:eastAsiaTheme="minorEastAsia" w:hAnsiTheme="minorHAnsi" w:cstheme="minorBidi"/>
          <w:color w:val="auto"/>
          <w:szCs w:val="22"/>
          <w:lang w:bidi="ar-SA"/>
        </w:rPr>
      </w:pPr>
      <w:hyperlink w:anchor="_Toc495476036" w:history="1">
        <w:r w:rsidR="00B33B26" w:rsidRPr="00076637">
          <w:rPr>
            <w:rStyle w:val="Hyperlink"/>
          </w:rPr>
          <w:t>Appendix C  - Distribution</w:t>
        </w:r>
        <w:r w:rsidR="00B33B26">
          <w:rPr>
            <w:webHidden/>
          </w:rPr>
          <w:tab/>
        </w:r>
        <w:r w:rsidR="00B33B26">
          <w:rPr>
            <w:webHidden/>
          </w:rPr>
          <w:fldChar w:fldCharType="begin"/>
        </w:r>
        <w:r w:rsidR="00B33B26">
          <w:rPr>
            <w:webHidden/>
          </w:rPr>
          <w:instrText xml:space="preserve"> PAGEREF _Toc495476036 \h </w:instrText>
        </w:r>
        <w:r w:rsidR="00B33B26">
          <w:rPr>
            <w:webHidden/>
          </w:rPr>
        </w:r>
        <w:r w:rsidR="00B33B26">
          <w:rPr>
            <w:webHidden/>
          </w:rPr>
          <w:fldChar w:fldCharType="separate"/>
        </w:r>
        <w:r w:rsidR="00B33B26">
          <w:rPr>
            <w:webHidden/>
          </w:rPr>
          <w:t>10</w:t>
        </w:r>
        <w:r w:rsidR="00B33B26">
          <w:rPr>
            <w:webHidden/>
          </w:rPr>
          <w:fldChar w:fldCharType="end"/>
        </w:r>
      </w:hyperlink>
    </w:p>
    <w:p w14:paraId="1F3EBACE" w14:textId="77777777" w:rsidR="00D568F1" w:rsidRDefault="004918DA" w:rsidP="0052648E">
      <w:pPr>
        <w:pStyle w:val="space"/>
      </w:pPr>
      <w:r>
        <w:fldChar w:fldCharType="end"/>
      </w:r>
    </w:p>
    <w:p w14:paraId="449129EE" w14:textId="77777777" w:rsidR="00992A9A" w:rsidRDefault="00992A9A" w:rsidP="00785A07">
      <w:pPr>
        <w:pStyle w:val="TOCheader"/>
      </w:pPr>
      <w:r>
        <w:t xml:space="preserve">List of </w:t>
      </w:r>
      <w:r w:rsidR="00D568F1">
        <w:t>TABLES</w:t>
      </w:r>
    </w:p>
    <w:p w14:paraId="1002790A" w14:textId="77777777" w:rsidR="00B33B26" w:rsidRDefault="00C562E4">
      <w:pPr>
        <w:pStyle w:val="TableofFigures"/>
        <w:tabs>
          <w:tab w:val="right" w:leader="dot" w:pos="10790"/>
        </w:tabs>
        <w:rPr>
          <w:rFonts w:asciiTheme="minorHAnsi" w:eastAsiaTheme="minorEastAsia" w:hAnsiTheme="minorHAnsi" w:cstheme="minorBidi"/>
          <w:noProof/>
          <w:szCs w:val="22"/>
          <w:lang w:bidi="ar-SA"/>
        </w:rPr>
      </w:pPr>
      <w:r>
        <w:rPr>
          <w:color w:val="262626" w:themeColor="text1" w:themeShade="80"/>
        </w:rPr>
        <w:fldChar w:fldCharType="begin"/>
      </w:r>
      <w:r>
        <w:instrText xml:space="preserve"> TOC \f T \h \z \t "TableTitleLine" \c </w:instrText>
      </w:r>
      <w:r>
        <w:rPr>
          <w:color w:val="262626" w:themeColor="text1" w:themeShade="80"/>
        </w:rPr>
        <w:fldChar w:fldCharType="separate"/>
      </w:r>
      <w:hyperlink w:anchor="_Toc495476037" w:history="1">
        <w:r w:rsidR="00B33B26" w:rsidRPr="000A5EA3">
          <w:rPr>
            <w:rStyle w:val="Hyperlink"/>
            <w:noProof/>
          </w:rPr>
          <w:t>Table 3</w:t>
        </w:r>
        <w:r w:rsidR="00B33B26" w:rsidRPr="000A5EA3">
          <w:rPr>
            <w:rStyle w:val="Hyperlink"/>
            <w:noProof/>
          </w:rPr>
          <w:noBreakHyphen/>
          <w:t>1: TableTitleLine Style</w:t>
        </w:r>
        <w:r w:rsidR="00B33B26">
          <w:rPr>
            <w:noProof/>
            <w:webHidden/>
          </w:rPr>
          <w:tab/>
        </w:r>
        <w:r w:rsidR="00B33B26">
          <w:rPr>
            <w:noProof/>
            <w:webHidden/>
          </w:rPr>
          <w:fldChar w:fldCharType="begin"/>
        </w:r>
        <w:r w:rsidR="00B33B26">
          <w:rPr>
            <w:noProof/>
            <w:webHidden/>
          </w:rPr>
          <w:instrText xml:space="preserve"> PAGEREF _Toc495476037 \h </w:instrText>
        </w:r>
        <w:r w:rsidR="00B33B26">
          <w:rPr>
            <w:noProof/>
            <w:webHidden/>
          </w:rPr>
        </w:r>
        <w:r w:rsidR="00B33B26">
          <w:rPr>
            <w:noProof/>
            <w:webHidden/>
          </w:rPr>
          <w:fldChar w:fldCharType="separate"/>
        </w:r>
        <w:r w:rsidR="00B33B26">
          <w:rPr>
            <w:noProof/>
            <w:webHidden/>
          </w:rPr>
          <w:t>5</w:t>
        </w:r>
        <w:r w:rsidR="00B33B26">
          <w:rPr>
            <w:noProof/>
            <w:webHidden/>
          </w:rPr>
          <w:fldChar w:fldCharType="end"/>
        </w:r>
      </w:hyperlink>
    </w:p>
    <w:p w14:paraId="49EA257C" w14:textId="77777777" w:rsidR="00B33B26" w:rsidRDefault="001C4A65">
      <w:pPr>
        <w:pStyle w:val="TableofFigures"/>
        <w:tabs>
          <w:tab w:val="right" w:leader="dot" w:pos="10790"/>
        </w:tabs>
        <w:rPr>
          <w:rFonts w:asciiTheme="minorHAnsi" w:eastAsiaTheme="minorEastAsia" w:hAnsiTheme="minorHAnsi" w:cstheme="minorBidi"/>
          <w:noProof/>
          <w:szCs w:val="22"/>
          <w:lang w:bidi="ar-SA"/>
        </w:rPr>
      </w:pPr>
      <w:hyperlink w:anchor="_Toc495476038" w:history="1">
        <w:r w:rsidR="00B33B26" w:rsidRPr="000A5EA3">
          <w:rPr>
            <w:rStyle w:val="Hyperlink"/>
            <w:noProof/>
          </w:rPr>
          <w:t>Table 3</w:t>
        </w:r>
        <w:r w:rsidR="00B33B26" w:rsidRPr="000A5EA3">
          <w:rPr>
            <w:rStyle w:val="Hyperlink"/>
            <w:noProof/>
          </w:rPr>
          <w:noBreakHyphen/>
          <w:t>2: TableTitleLine Style</w:t>
        </w:r>
        <w:r w:rsidR="00B33B26">
          <w:rPr>
            <w:noProof/>
            <w:webHidden/>
          </w:rPr>
          <w:tab/>
        </w:r>
        <w:r w:rsidR="00B33B26">
          <w:rPr>
            <w:noProof/>
            <w:webHidden/>
          </w:rPr>
          <w:fldChar w:fldCharType="begin"/>
        </w:r>
        <w:r w:rsidR="00B33B26">
          <w:rPr>
            <w:noProof/>
            <w:webHidden/>
          </w:rPr>
          <w:instrText xml:space="preserve"> PAGEREF _Toc495476038 \h </w:instrText>
        </w:r>
        <w:r w:rsidR="00B33B26">
          <w:rPr>
            <w:noProof/>
            <w:webHidden/>
          </w:rPr>
        </w:r>
        <w:r w:rsidR="00B33B26">
          <w:rPr>
            <w:noProof/>
            <w:webHidden/>
          </w:rPr>
          <w:fldChar w:fldCharType="separate"/>
        </w:r>
        <w:r w:rsidR="00B33B26">
          <w:rPr>
            <w:noProof/>
            <w:webHidden/>
          </w:rPr>
          <w:t>5</w:t>
        </w:r>
        <w:r w:rsidR="00B33B26">
          <w:rPr>
            <w:noProof/>
            <w:webHidden/>
          </w:rPr>
          <w:fldChar w:fldCharType="end"/>
        </w:r>
      </w:hyperlink>
    </w:p>
    <w:p w14:paraId="36ACF05F" w14:textId="77777777" w:rsidR="00B33B26" w:rsidRDefault="001C4A65">
      <w:pPr>
        <w:pStyle w:val="TableofFigures"/>
        <w:tabs>
          <w:tab w:val="right" w:leader="dot" w:pos="10790"/>
        </w:tabs>
        <w:rPr>
          <w:rFonts w:asciiTheme="minorHAnsi" w:eastAsiaTheme="minorEastAsia" w:hAnsiTheme="minorHAnsi" w:cstheme="minorBidi"/>
          <w:noProof/>
          <w:szCs w:val="22"/>
          <w:lang w:bidi="ar-SA"/>
        </w:rPr>
      </w:pPr>
      <w:hyperlink w:anchor="_Toc495476039" w:history="1">
        <w:r w:rsidR="00B33B26" w:rsidRPr="000A5EA3">
          <w:rPr>
            <w:rStyle w:val="Hyperlink"/>
            <w:noProof/>
          </w:rPr>
          <w:t>Table A</w:t>
        </w:r>
        <w:r w:rsidR="00B33B26" w:rsidRPr="000A5EA3">
          <w:rPr>
            <w:rStyle w:val="Hyperlink"/>
            <w:noProof/>
          </w:rPr>
          <w:noBreakHyphen/>
          <w:t>1: Terms and Definitions</w:t>
        </w:r>
        <w:r w:rsidR="00B33B26">
          <w:rPr>
            <w:noProof/>
            <w:webHidden/>
          </w:rPr>
          <w:tab/>
        </w:r>
        <w:r w:rsidR="00B33B26">
          <w:rPr>
            <w:noProof/>
            <w:webHidden/>
          </w:rPr>
          <w:fldChar w:fldCharType="begin"/>
        </w:r>
        <w:r w:rsidR="00B33B26">
          <w:rPr>
            <w:noProof/>
            <w:webHidden/>
          </w:rPr>
          <w:instrText xml:space="preserve"> PAGEREF _Toc495476039 \h </w:instrText>
        </w:r>
        <w:r w:rsidR="00B33B26">
          <w:rPr>
            <w:noProof/>
            <w:webHidden/>
          </w:rPr>
        </w:r>
        <w:r w:rsidR="00B33B26">
          <w:rPr>
            <w:noProof/>
            <w:webHidden/>
          </w:rPr>
          <w:fldChar w:fldCharType="separate"/>
        </w:r>
        <w:r w:rsidR="00B33B26">
          <w:rPr>
            <w:noProof/>
            <w:webHidden/>
          </w:rPr>
          <w:t>8</w:t>
        </w:r>
        <w:r w:rsidR="00B33B26">
          <w:rPr>
            <w:noProof/>
            <w:webHidden/>
          </w:rPr>
          <w:fldChar w:fldCharType="end"/>
        </w:r>
      </w:hyperlink>
    </w:p>
    <w:p w14:paraId="238E3CB0" w14:textId="77777777" w:rsidR="00B33B26" w:rsidRDefault="001C4A65">
      <w:pPr>
        <w:pStyle w:val="TableofFigures"/>
        <w:tabs>
          <w:tab w:val="right" w:leader="dot" w:pos="10790"/>
        </w:tabs>
        <w:rPr>
          <w:rFonts w:asciiTheme="minorHAnsi" w:eastAsiaTheme="minorEastAsia" w:hAnsiTheme="minorHAnsi" w:cstheme="minorBidi"/>
          <w:noProof/>
          <w:szCs w:val="22"/>
          <w:lang w:bidi="ar-SA"/>
        </w:rPr>
      </w:pPr>
      <w:hyperlink w:anchor="_Toc495476040" w:history="1">
        <w:r w:rsidR="00B33B26" w:rsidRPr="000A5EA3">
          <w:rPr>
            <w:rStyle w:val="Hyperlink"/>
            <w:noProof/>
          </w:rPr>
          <w:t>Table B</w:t>
        </w:r>
        <w:r w:rsidR="00B33B26" w:rsidRPr="000A5EA3">
          <w:rPr>
            <w:rStyle w:val="Hyperlink"/>
            <w:noProof/>
          </w:rPr>
          <w:noBreakHyphen/>
          <w:t>1: References</w:t>
        </w:r>
        <w:r w:rsidR="00B33B26">
          <w:rPr>
            <w:noProof/>
            <w:webHidden/>
          </w:rPr>
          <w:tab/>
        </w:r>
        <w:r w:rsidR="00B33B26">
          <w:rPr>
            <w:noProof/>
            <w:webHidden/>
          </w:rPr>
          <w:fldChar w:fldCharType="begin"/>
        </w:r>
        <w:r w:rsidR="00B33B26">
          <w:rPr>
            <w:noProof/>
            <w:webHidden/>
          </w:rPr>
          <w:instrText xml:space="preserve"> PAGEREF _Toc495476040 \h </w:instrText>
        </w:r>
        <w:r w:rsidR="00B33B26">
          <w:rPr>
            <w:noProof/>
            <w:webHidden/>
          </w:rPr>
        </w:r>
        <w:r w:rsidR="00B33B26">
          <w:rPr>
            <w:noProof/>
            <w:webHidden/>
          </w:rPr>
          <w:fldChar w:fldCharType="separate"/>
        </w:r>
        <w:r w:rsidR="00B33B26">
          <w:rPr>
            <w:noProof/>
            <w:webHidden/>
          </w:rPr>
          <w:t>9</w:t>
        </w:r>
        <w:r w:rsidR="00B33B26">
          <w:rPr>
            <w:noProof/>
            <w:webHidden/>
          </w:rPr>
          <w:fldChar w:fldCharType="end"/>
        </w:r>
      </w:hyperlink>
    </w:p>
    <w:p w14:paraId="22BAED0D" w14:textId="77777777" w:rsidR="00B33B26" w:rsidRDefault="001C4A65">
      <w:pPr>
        <w:pStyle w:val="TableofFigures"/>
        <w:tabs>
          <w:tab w:val="right" w:leader="dot" w:pos="10790"/>
        </w:tabs>
        <w:rPr>
          <w:rFonts w:asciiTheme="minorHAnsi" w:eastAsiaTheme="minorEastAsia" w:hAnsiTheme="minorHAnsi" w:cstheme="minorBidi"/>
          <w:noProof/>
          <w:szCs w:val="22"/>
          <w:lang w:bidi="ar-SA"/>
        </w:rPr>
      </w:pPr>
      <w:hyperlink w:anchor="_Toc495476041" w:history="1">
        <w:r w:rsidR="00B33B26" w:rsidRPr="000A5EA3">
          <w:rPr>
            <w:rStyle w:val="Hyperlink"/>
            <w:noProof/>
          </w:rPr>
          <w:t>Table C</w:t>
        </w:r>
        <w:r w:rsidR="00B33B26" w:rsidRPr="000A5EA3">
          <w:rPr>
            <w:rStyle w:val="Hyperlink"/>
            <w:noProof/>
          </w:rPr>
          <w:noBreakHyphen/>
          <w:t>1: Distribution Contacts</w:t>
        </w:r>
        <w:r w:rsidR="00B33B26">
          <w:rPr>
            <w:noProof/>
            <w:webHidden/>
          </w:rPr>
          <w:tab/>
        </w:r>
        <w:r w:rsidR="00B33B26">
          <w:rPr>
            <w:noProof/>
            <w:webHidden/>
          </w:rPr>
          <w:fldChar w:fldCharType="begin"/>
        </w:r>
        <w:r w:rsidR="00B33B26">
          <w:rPr>
            <w:noProof/>
            <w:webHidden/>
          </w:rPr>
          <w:instrText xml:space="preserve"> PAGEREF _Toc495476041 \h </w:instrText>
        </w:r>
        <w:r w:rsidR="00B33B26">
          <w:rPr>
            <w:noProof/>
            <w:webHidden/>
          </w:rPr>
        </w:r>
        <w:r w:rsidR="00B33B26">
          <w:rPr>
            <w:noProof/>
            <w:webHidden/>
          </w:rPr>
          <w:fldChar w:fldCharType="separate"/>
        </w:r>
        <w:r w:rsidR="00B33B26">
          <w:rPr>
            <w:noProof/>
            <w:webHidden/>
          </w:rPr>
          <w:t>10</w:t>
        </w:r>
        <w:r w:rsidR="00B33B26">
          <w:rPr>
            <w:noProof/>
            <w:webHidden/>
          </w:rPr>
          <w:fldChar w:fldCharType="end"/>
        </w:r>
      </w:hyperlink>
    </w:p>
    <w:p w14:paraId="7824DFA4" w14:textId="77777777" w:rsidR="00C562E4" w:rsidRDefault="00C562E4" w:rsidP="0052648E">
      <w:pPr>
        <w:pStyle w:val="space"/>
      </w:pPr>
      <w:r>
        <w:fldChar w:fldCharType="end"/>
      </w:r>
    </w:p>
    <w:p w14:paraId="39A48134" w14:textId="77777777" w:rsidR="00D568F1" w:rsidRDefault="00D568F1" w:rsidP="00785A07">
      <w:pPr>
        <w:pStyle w:val="TOCheader"/>
      </w:pPr>
      <w:r>
        <w:t>List of Figures</w:t>
      </w:r>
    </w:p>
    <w:p w14:paraId="76FD6DA5" w14:textId="77777777" w:rsidR="00B33B26" w:rsidRDefault="00501BCB">
      <w:pPr>
        <w:pStyle w:val="TableofFigures"/>
        <w:tabs>
          <w:tab w:val="right" w:leader="dot" w:pos="10790"/>
        </w:tabs>
        <w:rPr>
          <w:rFonts w:asciiTheme="minorHAnsi" w:eastAsiaTheme="minorEastAsia" w:hAnsiTheme="minorHAnsi" w:cstheme="minorBidi"/>
          <w:noProof/>
          <w:szCs w:val="22"/>
          <w:lang w:bidi="ar-SA"/>
        </w:rPr>
      </w:pPr>
      <w:r>
        <w:rPr>
          <w:color w:val="262626" w:themeColor="text1" w:themeShade="80"/>
        </w:rPr>
        <w:fldChar w:fldCharType="begin"/>
      </w:r>
      <w:r>
        <w:instrText xml:space="preserve"> TOC \h \z \t "figureheading" \c </w:instrText>
      </w:r>
      <w:r>
        <w:rPr>
          <w:color w:val="262626" w:themeColor="text1" w:themeShade="80"/>
        </w:rPr>
        <w:fldChar w:fldCharType="separate"/>
      </w:r>
      <w:hyperlink w:anchor="_Toc495476042" w:history="1">
        <w:r w:rsidR="00B33B26" w:rsidRPr="007341D5">
          <w:rPr>
            <w:rStyle w:val="Hyperlink"/>
            <w:noProof/>
          </w:rPr>
          <w:t>Figure 2</w:t>
        </w:r>
        <w:r w:rsidR="00B33B26" w:rsidRPr="007341D5">
          <w:rPr>
            <w:rStyle w:val="Hyperlink"/>
            <w:noProof/>
          </w:rPr>
          <w:noBreakHyphen/>
          <w:t>1:  Figure Title</w:t>
        </w:r>
        <w:r w:rsidR="00B33B26">
          <w:rPr>
            <w:noProof/>
            <w:webHidden/>
          </w:rPr>
          <w:tab/>
        </w:r>
        <w:r w:rsidR="00B33B26">
          <w:rPr>
            <w:noProof/>
            <w:webHidden/>
          </w:rPr>
          <w:fldChar w:fldCharType="begin"/>
        </w:r>
        <w:r w:rsidR="00B33B26">
          <w:rPr>
            <w:noProof/>
            <w:webHidden/>
          </w:rPr>
          <w:instrText xml:space="preserve"> PAGEREF _Toc495476042 \h </w:instrText>
        </w:r>
        <w:r w:rsidR="00B33B26">
          <w:rPr>
            <w:noProof/>
            <w:webHidden/>
          </w:rPr>
        </w:r>
        <w:r w:rsidR="00B33B26">
          <w:rPr>
            <w:noProof/>
            <w:webHidden/>
          </w:rPr>
          <w:fldChar w:fldCharType="separate"/>
        </w:r>
        <w:r w:rsidR="00B33B26">
          <w:rPr>
            <w:noProof/>
            <w:webHidden/>
          </w:rPr>
          <w:t>3</w:t>
        </w:r>
        <w:r w:rsidR="00B33B26">
          <w:rPr>
            <w:noProof/>
            <w:webHidden/>
          </w:rPr>
          <w:fldChar w:fldCharType="end"/>
        </w:r>
      </w:hyperlink>
    </w:p>
    <w:p w14:paraId="73645743" w14:textId="77777777" w:rsidR="00B33B26" w:rsidRDefault="001C4A65">
      <w:pPr>
        <w:pStyle w:val="TableofFigures"/>
        <w:tabs>
          <w:tab w:val="right" w:leader="dot" w:pos="10790"/>
        </w:tabs>
        <w:rPr>
          <w:rFonts w:asciiTheme="minorHAnsi" w:eastAsiaTheme="minorEastAsia" w:hAnsiTheme="minorHAnsi" w:cstheme="minorBidi"/>
          <w:noProof/>
          <w:szCs w:val="22"/>
          <w:lang w:bidi="ar-SA"/>
        </w:rPr>
      </w:pPr>
      <w:hyperlink w:anchor="_Toc495476043" w:history="1">
        <w:r w:rsidR="00B33B26" w:rsidRPr="007341D5">
          <w:rPr>
            <w:rStyle w:val="Hyperlink"/>
            <w:noProof/>
          </w:rPr>
          <w:t>Figure 2</w:t>
        </w:r>
        <w:r w:rsidR="00B33B26" w:rsidRPr="007341D5">
          <w:rPr>
            <w:rStyle w:val="Hyperlink"/>
            <w:noProof/>
          </w:rPr>
          <w:noBreakHyphen/>
          <w:t>2:  Figure Title</w:t>
        </w:r>
        <w:r w:rsidR="00B33B26">
          <w:rPr>
            <w:noProof/>
            <w:webHidden/>
          </w:rPr>
          <w:tab/>
        </w:r>
        <w:r w:rsidR="00B33B26">
          <w:rPr>
            <w:noProof/>
            <w:webHidden/>
          </w:rPr>
          <w:fldChar w:fldCharType="begin"/>
        </w:r>
        <w:r w:rsidR="00B33B26">
          <w:rPr>
            <w:noProof/>
            <w:webHidden/>
          </w:rPr>
          <w:instrText xml:space="preserve"> PAGEREF _Toc495476043 \h </w:instrText>
        </w:r>
        <w:r w:rsidR="00B33B26">
          <w:rPr>
            <w:noProof/>
            <w:webHidden/>
          </w:rPr>
        </w:r>
        <w:r w:rsidR="00B33B26">
          <w:rPr>
            <w:noProof/>
            <w:webHidden/>
          </w:rPr>
          <w:fldChar w:fldCharType="separate"/>
        </w:r>
        <w:r w:rsidR="00B33B26">
          <w:rPr>
            <w:noProof/>
            <w:webHidden/>
          </w:rPr>
          <w:t>3</w:t>
        </w:r>
        <w:r w:rsidR="00B33B26">
          <w:rPr>
            <w:noProof/>
            <w:webHidden/>
          </w:rPr>
          <w:fldChar w:fldCharType="end"/>
        </w:r>
      </w:hyperlink>
    </w:p>
    <w:p w14:paraId="6B749D26" w14:textId="77777777" w:rsidR="00B33B26" w:rsidRDefault="001C4A65">
      <w:pPr>
        <w:pStyle w:val="TableofFigures"/>
        <w:tabs>
          <w:tab w:val="right" w:leader="dot" w:pos="10790"/>
        </w:tabs>
        <w:rPr>
          <w:rFonts w:asciiTheme="minorHAnsi" w:eastAsiaTheme="minorEastAsia" w:hAnsiTheme="minorHAnsi" w:cstheme="minorBidi"/>
          <w:noProof/>
          <w:szCs w:val="22"/>
          <w:lang w:bidi="ar-SA"/>
        </w:rPr>
      </w:pPr>
      <w:hyperlink w:anchor="_Toc495476044" w:history="1">
        <w:r w:rsidR="00B33B26" w:rsidRPr="007341D5">
          <w:rPr>
            <w:rStyle w:val="Hyperlink"/>
            <w:noProof/>
          </w:rPr>
          <w:t>Figure 2</w:t>
        </w:r>
        <w:r w:rsidR="00B33B26" w:rsidRPr="007341D5">
          <w:rPr>
            <w:rStyle w:val="Hyperlink"/>
            <w:noProof/>
          </w:rPr>
          <w:noBreakHyphen/>
          <w:t>3:  Figure Title</w:t>
        </w:r>
        <w:r w:rsidR="00B33B26">
          <w:rPr>
            <w:noProof/>
            <w:webHidden/>
          </w:rPr>
          <w:tab/>
        </w:r>
        <w:r w:rsidR="00B33B26">
          <w:rPr>
            <w:noProof/>
            <w:webHidden/>
          </w:rPr>
          <w:fldChar w:fldCharType="begin"/>
        </w:r>
        <w:r w:rsidR="00B33B26">
          <w:rPr>
            <w:noProof/>
            <w:webHidden/>
          </w:rPr>
          <w:instrText xml:space="preserve"> PAGEREF _Toc495476044 \h </w:instrText>
        </w:r>
        <w:r w:rsidR="00B33B26">
          <w:rPr>
            <w:noProof/>
            <w:webHidden/>
          </w:rPr>
        </w:r>
        <w:r w:rsidR="00B33B26">
          <w:rPr>
            <w:noProof/>
            <w:webHidden/>
          </w:rPr>
          <w:fldChar w:fldCharType="separate"/>
        </w:r>
        <w:r w:rsidR="00B33B26">
          <w:rPr>
            <w:noProof/>
            <w:webHidden/>
          </w:rPr>
          <w:t>4</w:t>
        </w:r>
        <w:r w:rsidR="00B33B26">
          <w:rPr>
            <w:noProof/>
            <w:webHidden/>
          </w:rPr>
          <w:fldChar w:fldCharType="end"/>
        </w:r>
      </w:hyperlink>
    </w:p>
    <w:p w14:paraId="73BDA5B9" w14:textId="77777777" w:rsidR="00B33B26" w:rsidRDefault="001C4A65">
      <w:pPr>
        <w:pStyle w:val="TableofFigures"/>
        <w:tabs>
          <w:tab w:val="right" w:leader="dot" w:pos="10790"/>
        </w:tabs>
        <w:rPr>
          <w:rFonts w:asciiTheme="minorHAnsi" w:eastAsiaTheme="minorEastAsia" w:hAnsiTheme="minorHAnsi" w:cstheme="minorBidi"/>
          <w:noProof/>
          <w:szCs w:val="22"/>
          <w:lang w:bidi="ar-SA"/>
        </w:rPr>
      </w:pPr>
      <w:hyperlink w:anchor="_Toc495476045" w:history="1">
        <w:r w:rsidR="00B33B26" w:rsidRPr="007341D5">
          <w:rPr>
            <w:rStyle w:val="Hyperlink"/>
            <w:noProof/>
          </w:rPr>
          <w:t>Figure 2</w:t>
        </w:r>
        <w:r w:rsidR="00B33B26" w:rsidRPr="007341D5">
          <w:rPr>
            <w:rStyle w:val="Hyperlink"/>
            <w:noProof/>
          </w:rPr>
          <w:noBreakHyphen/>
          <w:t>4:  Figure Title</w:t>
        </w:r>
        <w:r w:rsidR="00B33B26">
          <w:rPr>
            <w:noProof/>
            <w:webHidden/>
          </w:rPr>
          <w:tab/>
        </w:r>
        <w:r w:rsidR="00B33B26">
          <w:rPr>
            <w:noProof/>
            <w:webHidden/>
          </w:rPr>
          <w:fldChar w:fldCharType="begin"/>
        </w:r>
        <w:r w:rsidR="00B33B26">
          <w:rPr>
            <w:noProof/>
            <w:webHidden/>
          </w:rPr>
          <w:instrText xml:space="preserve"> PAGEREF _Toc495476045 \h </w:instrText>
        </w:r>
        <w:r w:rsidR="00B33B26">
          <w:rPr>
            <w:noProof/>
            <w:webHidden/>
          </w:rPr>
        </w:r>
        <w:r w:rsidR="00B33B26">
          <w:rPr>
            <w:noProof/>
            <w:webHidden/>
          </w:rPr>
          <w:fldChar w:fldCharType="separate"/>
        </w:r>
        <w:r w:rsidR="00B33B26">
          <w:rPr>
            <w:noProof/>
            <w:webHidden/>
          </w:rPr>
          <w:t>4</w:t>
        </w:r>
        <w:r w:rsidR="00B33B26">
          <w:rPr>
            <w:noProof/>
            <w:webHidden/>
          </w:rPr>
          <w:fldChar w:fldCharType="end"/>
        </w:r>
      </w:hyperlink>
    </w:p>
    <w:p w14:paraId="4D8BB234" w14:textId="77777777" w:rsidR="00B33B26" w:rsidRDefault="001C4A65">
      <w:pPr>
        <w:pStyle w:val="TableofFigures"/>
        <w:tabs>
          <w:tab w:val="right" w:leader="dot" w:pos="10790"/>
        </w:tabs>
        <w:rPr>
          <w:rFonts w:asciiTheme="minorHAnsi" w:eastAsiaTheme="minorEastAsia" w:hAnsiTheme="minorHAnsi" w:cstheme="minorBidi"/>
          <w:noProof/>
          <w:szCs w:val="22"/>
          <w:lang w:bidi="ar-SA"/>
        </w:rPr>
      </w:pPr>
      <w:hyperlink w:anchor="_Toc495476046" w:history="1">
        <w:r w:rsidR="00B33B26" w:rsidRPr="007341D5">
          <w:rPr>
            <w:rStyle w:val="Hyperlink"/>
            <w:noProof/>
          </w:rPr>
          <w:t>Figure 3</w:t>
        </w:r>
        <w:r w:rsidR="00B33B26" w:rsidRPr="007341D5">
          <w:rPr>
            <w:rStyle w:val="Hyperlink"/>
            <w:noProof/>
          </w:rPr>
          <w:noBreakHyphen/>
          <w:t>1:  Figure Title</w:t>
        </w:r>
        <w:r w:rsidR="00B33B26">
          <w:rPr>
            <w:noProof/>
            <w:webHidden/>
          </w:rPr>
          <w:tab/>
        </w:r>
        <w:r w:rsidR="00B33B26">
          <w:rPr>
            <w:noProof/>
            <w:webHidden/>
          </w:rPr>
          <w:fldChar w:fldCharType="begin"/>
        </w:r>
        <w:r w:rsidR="00B33B26">
          <w:rPr>
            <w:noProof/>
            <w:webHidden/>
          </w:rPr>
          <w:instrText xml:space="preserve"> PAGEREF _Toc495476046 \h </w:instrText>
        </w:r>
        <w:r w:rsidR="00B33B26">
          <w:rPr>
            <w:noProof/>
            <w:webHidden/>
          </w:rPr>
        </w:r>
        <w:r w:rsidR="00B33B26">
          <w:rPr>
            <w:noProof/>
            <w:webHidden/>
          </w:rPr>
          <w:fldChar w:fldCharType="separate"/>
        </w:r>
        <w:r w:rsidR="00B33B26">
          <w:rPr>
            <w:noProof/>
            <w:webHidden/>
          </w:rPr>
          <w:t>5</w:t>
        </w:r>
        <w:r w:rsidR="00B33B26">
          <w:rPr>
            <w:noProof/>
            <w:webHidden/>
          </w:rPr>
          <w:fldChar w:fldCharType="end"/>
        </w:r>
      </w:hyperlink>
    </w:p>
    <w:p w14:paraId="03404272" w14:textId="77777777" w:rsidR="004918DA" w:rsidRPr="00EB3985" w:rsidRDefault="00501BCB" w:rsidP="0052648E">
      <w:pPr>
        <w:pStyle w:val="space"/>
      </w:pPr>
      <w:r>
        <w:rPr>
          <w:b/>
          <w:bCs/>
          <w:noProof/>
        </w:rPr>
        <w:fldChar w:fldCharType="end"/>
      </w:r>
    </w:p>
    <w:p w14:paraId="5341C2D0" w14:textId="77777777" w:rsidR="004918DA" w:rsidRDefault="004918DA" w:rsidP="005E0297">
      <w:pPr>
        <w:pStyle w:val="Body"/>
        <w:sectPr w:rsidR="004918DA" w:rsidSect="000E65E2">
          <w:headerReference w:type="even" r:id="rId18"/>
          <w:headerReference w:type="first" r:id="rId19"/>
          <w:pgSz w:w="12240" w:h="15840"/>
          <w:pgMar w:top="1440" w:right="720" w:bottom="1440" w:left="720" w:header="720" w:footer="720" w:gutter="0"/>
          <w:pgNumType w:fmt="lowerRoman" w:start="1"/>
          <w:cols w:space="720"/>
          <w:titlePg/>
          <w:docGrid w:linePitch="360"/>
        </w:sectPr>
      </w:pPr>
    </w:p>
    <w:p w14:paraId="519D9FE5" w14:textId="77777777" w:rsidR="001C4A65" w:rsidRPr="001C4A65" w:rsidRDefault="001C4A65" w:rsidP="00FE121A">
      <w:pPr>
        <w:keepNext/>
        <w:keepLines/>
        <w:pageBreakBefore/>
        <w:numPr>
          <w:ilvl w:val="0"/>
          <w:numId w:val="12"/>
        </w:numPr>
        <w:spacing w:before="240" w:after="120"/>
        <w:ind w:left="576" w:hanging="576"/>
        <w:outlineLvl w:val="0"/>
        <w:rPr>
          <w:rFonts w:ascii="IBM Plex Sans SemiBold" w:eastAsiaTheme="majorEastAsia" w:hAnsi="IBM Plex Sans SemiBold" w:cstheme="majorBidi"/>
          <w:b/>
          <w:bCs/>
          <w:smallCaps/>
          <w:sz w:val="36"/>
          <w:szCs w:val="32"/>
        </w:rPr>
      </w:pPr>
      <w:bookmarkStart w:id="0" w:name="_Toc496520291"/>
      <w:r w:rsidRPr="001C4A65">
        <w:rPr>
          <w:rFonts w:ascii="IBM Plex Sans SemiBold" w:eastAsiaTheme="majorEastAsia" w:hAnsi="IBM Plex Sans SemiBold" w:cstheme="majorBidi"/>
          <w:b/>
          <w:bCs/>
          <w:smallCaps/>
          <w:sz w:val="36"/>
          <w:szCs w:val="32"/>
        </w:rPr>
        <w:lastRenderedPageBreak/>
        <w:t>Overview</w:t>
      </w:r>
      <w:bookmarkEnd w:id="0"/>
    </w:p>
    <w:p w14:paraId="270BF8F9" w14:textId="77777777" w:rsidR="001C4A65" w:rsidRPr="001C4A65" w:rsidRDefault="001C4A65" w:rsidP="001C4A65">
      <w:pPr>
        <w:pStyle w:val="Heading2"/>
      </w:pPr>
      <w:bookmarkStart w:id="1" w:name="_Toc394134828"/>
      <w:bookmarkStart w:id="2" w:name="_Toc393397551"/>
      <w:bookmarkStart w:id="3" w:name="_Toc386451212"/>
      <w:bookmarkStart w:id="4" w:name="_Toc396823807"/>
      <w:bookmarkStart w:id="5" w:name="_Toc496520292"/>
      <w:r w:rsidRPr="001C4A65">
        <w:t>Purpose</w:t>
      </w:r>
      <w:bookmarkEnd w:id="1"/>
      <w:bookmarkEnd w:id="2"/>
      <w:bookmarkEnd w:id="3"/>
      <w:bookmarkEnd w:id="4"/>
      <w:bookmarkEnd w:id="5"/>
    </w:p>
    <w:p w14:paraId="115B27B3" w14:textId="43CB2FD5" w:rsidR="001C4A65" w:rsidRPr="001C4A65" w:rsidRDefault="00F23004" w:rsidP="001C4A65">
      <w:r>
        <w:rPr>
          <w:szCs w:val="22"/>
        </w:rPr>
        <w:t xml:space="preserve">This </w:t>
      </w:r>
      <w:r w:rsidR="001C4A65" w:rsidRPr="001C4A65">
        <w:rPr>
          <w:szCs w:val="22"/>
        </w:rPr>
        <w:t xml:space="preserve">Standard documents the addendum Standards and Requirements supplemental to IBM Global Technology Services (GTS) Cloud Transformation Services (formerly Verizon), hereinafter referred to as “GCTS.” </w:t>
      </w:r>
    </w:p>
    <w:p w14:paraId="710EBD30" w14:textId="55772749" w:rsidR="001C4A65" w:rsidRPr="001C4A65" w:rsidRDefault="001C4A65" w:rsidP="001C4A65">
      <w:r w:rsidRPr="001C4A65">
        <w:t>This document details the minimum set of security requirements for all servers or devices within the GCTS environment. Applying the security controls included in this document helps minimize the likelihood of a successful compromise of these IT assets by an attacker. GCTS increases its assurance that these systems and the data they contain will be appropriately secured from the loss of confidentiality, integrity and availability.</w:t>
      </w:r>
    </w:p>
    <w:p w14:paraId="5D7CDF5C" w14:textId="77777777" w:rsidR="001C4A65" w:rsidRPr="001C4A65" w:rsidRDefault="001C4A65" w:rsidP="001C4A65"/>
    <w:p w14:paraId="1A91AF41" w14:textId="77777777" w:rsidR="001C4A65" w:rsidRPr="001C4A65" w:rsidRDefault="001C4A65" w:rsidP="001C4A65">
      <w:pPr>
        <w:pStyle w:val="Heading2"/>
      </w:pPr>
      <w:bookmarkStart w:id="6" w:name="_Toc496520293"/>
      <w:r w:rsidRPr="001C4A65">
        <w:t>Scope</w:t>
      </w:r>
      <w:bookmarkEnd w:id="6"/>
    </w:p>
    <w:p w14:paraId="61FD1A7E" w14:textId="572AEF4A" w:rsidR="001C4A65" w:rsidRPr="001C4A65" w:rsidRDefault="001C4A65" w:rsidP="001C4A65">
      <w:r w:rsidRPr="001C4A65">
        <w:t xml:space="preserve">The security controls described in this document apply to any device connected to the GCTS network. The operating system or device specific secure configuration baseline standard document should be referenced instead of this document. This document applies in cases when an operating system or device specific secure configuration baseline standards document is not available. </w:t>
      </w:r>
    </w:p>
    <w:p w14:paraId="545FDBB6" w14:textId="5972238F" w:rsidR="00F23004" w:rsidRDefault="00F23004" w:rsidP="001C4A65">
      <w:r w:rsidRPr="00F23004">
        <w:t>The procedures detailed in this document apply to all GCTS full and part-time employees, temporary workers, volunteers, contractors, or any other agents employed to perform work and who have been granted access to GCTS information systems and information assets.</w:t>
      </w:r>
    </w:p>
    <w:p w14:paraId="5DE86B3D" w14:textId="5F359E54" w:rsidR="001C4A65" w:rsidRPr="001C4A65" w:rsidRDefault="001C4A65" w:rsidP="001C4A65">
      <w:r w:rsidRPr="001C4A65">
        <w:t xml:space="preserve">The </w:t>
      </w:r>
      <w:proofErr w:type="gramStart"/>
      <w:r w:rsidR="00F23004" w:rsidRPr="001C4A65">
        <w:t>term</w:t>
      </w:r>
      <w:r w:rsidR="00F23004">
        <w:t xml:space="preserve"> ”</w:t>
      </w:r>
      <w:proofErr w:type="gramEnd"/>
      <w:r w:rsidRPr="001C4A65">
        <w:t>IBM” referenced in this document is representative of any brand or location where IBM operates, to include, but not limited to:</w:t>
      </w:r>
    </w:p>
    <w:p w14:paraId="3866F4AD" w14:textId="2707E112" w:rsidR="001C4A65" w:rsidRPr="001C4A65" w:rsidRDefault="001C4A65" w:rsidP="001C4A65">
      <w:pPr>
        <w:pStyle w:val="bullet1"/>
      </w:pPr>
      <w:r w:rsidRPr="001C4A65">
        <w:t>IBM Managed Hosting (MH)</w:t>
      </w:r>
    </w:p>
    <w:p w14:paraId="60C571CE" w14:textId="7452403C" w:rsidR="001C4A65" w:rsidRPr="001C4A65" w:rsidRDefault="001C4A65" w:rsidP="001C4A65">
      <w:pPr>
        <w:pStyle w:val="bullet1"/>
      </w:pPr>
      <w:r w:rsidRPr="001C4A65">
        <w:t>IBM Enterprise Cloud Managed Edition (ECME)</w:t>
      </w:r>
    </w:p>
    <w:p w14:paraId="11ABC754" w14:textId="12772FB1" w:rsidR="001C4A65" w:rsidRPr="001C4A65" w:rsidRDefault="001C4A65" w:rsidP="001C4A65">
      <w:pPr>
        <w:pStyle w:val="bullet1"/>
      </w:pPr>
      <w:r w:rsidRPr="001C4A65">
        <w:t>IBM Remote Applications Management (RAM)</w:t>
      </w:r>
    </w:p>
    <w:p w14:paraId="060A8CAE" w14:textId="7F019ADF" w:rsidR="001C4A65" w:rsidRPr="001C4A65" w:rsidRDefault="00F23004" w:rsidP="001C4A65">
      <w:pPr>
        <w:pStyle w:val="bullet1"/>
      </w:pPr>
      <w:r>
        <w:t>IBM</w:t>
      </w:r>
      <w:r w:rsidR="001C4A65" w:rsidRPr="001C4A65">
        <w:t xml:space="preserve"> GCTS</w:t>
      </w:r>
    </w:p>
    <w:p w14:paraId="5DC3944D" w14:textId="7B9F48AE" w:rsidR="001C4A65" w:rsidRPr="001C4A65" w:rsidRDefault="001C4A65" w:rsidP="001C4A65">
      <w:pPr>
        <w:pStyle w:val="bullet1"/>
      </w:pPr>
      <w:r w:rsidRPr="001C4A65">
        <w:t>IBM IP Applications Hosting (IPAH)</w:t>
      </w:r>
    </w:p>
    <w:p w14:paraId="331D2471" w14:textId="28B43C2A" w:rsidR="001C4A65" w:rsidRPr="001C4A65" w:rsidRDefault="001C4A65" w:rsidP="001C4A65">
      <w:pPr>
        <w:pStyle w:val="bullet1"/>
      </w:pPr>
      <w:r w:rsidRPr="001C4A65">
        <w:t>IBM infrastructure</w:t>
      </w:r>
    </w:p>
    <w:p w14:paraId="000BCE0F" w14:textId="77777777" w:rsidR="001C4A65" w:rsidRPr="001C4A65" w:rsidRDefault="001C4A65" w:rsidP="001C4A65"/>
    <w:p w14:paraId="4C679E82" w14:textId="77777777" w:rsidR="00E23051" w:rsidRDefault="001C4A65" w:rsidP="00E23051">
      <w:pPr>
        <w:pStyle w:val="Body"/>
      </w:pPr>
      <w:r w:rsidRPr="001C4A65">
        <w:t xml:space="preserve">All requests for exclusions to controls identified within this document must be must be approved by the GCTS Business Owner (BO) or Information Resource Custodian (IRC) of record as defined by the governing/serving Lightweight Enterprise Governance Organization (LEGO) as defined by LEGO Program Charter and the LEGO Knowledge Management Charter. </w:t>
      </w:r>
    </w:p>
    <w:p w14:paraId="18DF698B" w14:textId="3E38B1B3" w:rsidR="001C4A65" w:rsidRPr="001C4A65" w:rsidRDefault="001C4A65" w:rsidP="00E23051">
      <w:pPr>
        <w:pStyle w:val="Body"/>
      </w:pPr>
      <w:r w:rsidRPr="001C4A65">
        <w:lastRenderedPageBreak/>
        <w:t>Requirements:</w:t>
      </w:r>
    </w:p>
    <w:p w14:paraId="4DE0B18B" w14:textId="77E266D5" w:rsidR="001C4A65" w:rsidRPr="001C4A65" w:rsidRDefault="001C4A65" w:rsidP="001C4A65">
      <w:r w:rsidRPr="001C4A65">
        <w:t>Check the GCTS Document Management System (DMS) for a secure configuration baseline standard document (SCB) which matches the operating system or device. This document should only be used if an operating system or device specific SCB does not exist in DMS.</w:t>
      </w:r>
    </w:p>
    <w:p w14:paraId="4007F63E" w14:textId="77777777" w:rsidR="001C4A65" w:rsidRPr="001C4A65" w:rsidRDefault="001C4A65" w:rsidP="001C4A65"/>
    <w:p w14:paraId="0C7E6CB6" w14:textId="77777777" w:rsidR="001C4A65" w:rsidRPr="001C4A65" w:rsidRDefault="001C4A65" w:rsidP="001C4A65">
      <w:pPr>
        <w:pStyle w:val="Heading2"/>
      </w:pPr>
      <w:bookmarkStart w:id="7" w:name="_Ref464658453"/>
      <w:bookmarkStart w:id="8" w:name="_Toc496520294"/>
      <w:r w:rsidRPr="001C4A65">
        <w:t>General System Security</w:t>
      </w:r>
      <w:bookmarkEnd w:id="7"/>
      <w:bookmarkEnd w:id="8"/>
    </w:p>
    <w:p w14:paraId="691D40D4" w14:textId="77777777" w:rsidR="001C4A65" w:rsidRPr="001C4A65" w:rsidRDefault="001C4A65" w:rsidP="001C4A65">
      <w:pPr>
        <w:pStyle w:val="Heading3"/>
      </w:pPr>
      <w:bookmarkStart w:id="9" w:name="_Toc496520295"/>
      <w:r w:rsidRPr="001C4A65">
        <w:t>General Configuration Requirements</w:t>
      </w:r>
      <w:bookmarkEnd w:id="9"/>
    </w:p>
    <w:p w14:paraId="224D067E" w14:textId="77777777" w:rsidR="001C4A65" w:rsidRPr="001C4A65" w:rsidRDefault="001C4A65" w:rsidP="00FE121A">
      <w:pPr>
        <w:pStyle w:val="numberlist1"/>
        <w:numPr>
          <w:ilvl w:val="0"/>
          <w:numId w:val="13"/>
        </w:numPr>
      </w:pPr>
      <w:r w:rsidRPr="001C4A65">
        <w:t>Deploy system with current software version. Promptly apply patches when notifications of software bugs and/or security vulnerabilities are announced by the vendor.</w:t>
      </w:r>
    </w:p>
    <w:p w14:paraId="7FFEE4D0" w14:textId="77777777" w:rsidR="001C4A65" w:rsidRPr="001C4A65" w:rsidRDefault="001C4A65" w:rsidP="001C4A65">
      <w:pPr>
        <w:pStyle w:val="numberlist1"/>
      </w:pPr>
      <w:r w:rsidRPr="001C4A65">
        <w:t>User or administrative access to a system must be authenticated against an external user database using LDAP, Kerberos, RADIUS or TACACS+.</w:t>
      </w:r>
    </w:p>
    <w:p w14:paraId="709D05FB" w14:textId="77777777" w:rsidR="001C4A65" w:rsidRPr="001C4A65" w:rsidRDefault="001C4A65" w:rsidP="001C4A65">
      <w:pPr>
        <w:pStyle w:val="numberlist1"/>
      </w:pPr>
      <w:r w:rsidRPr="001C4A65">
        <w:t>Local user accounts are only to be used in a case when there is a network connectivity failure between the server/device and external authentication server.</w:t>
      </w:r>
    </w:p>
    <w:p w14:paraId="52FB694A" w14:textId="77777777" w:rsidR="001C4A65" w:rsidRPr="001C4A65" w:rsidRDefault="001C4A65" w:rsidP="001C4A65">
      <w:pPr>
        <w:pStyle w:val="numberlist1"/>
      </w:pPr>
      <w:r w:rsidRPr="001C4A65">
        <w:t>Unused ports, services and daemons must be disabled or removed to prevent unauthorized execution.</w:t>
      </w:r>
    </w:p>
    <w:p w14:paraId="12032682" w14:textId="77777777" w:rsidR="001C4A65" w:rsidRPr="001C4A65" w:rsidRDefault="001C4A65" w:rsidP="001C4A65">
      <w:pPr>
        <w:pStyle w:val="numberlist1"/>
      </w:pPr>
      <w:r w:rsidRPr="001C4A65">
        <w:t>Obfuscate the default Simple Network Management Protocol (SNMP) community string.  Must not be based on dictionary words; must be minimum of fourteen (14) characters and contain at least three (3) of the following four (4) classes:</w:t>
      </w:r>
    </w:p>
    <w:p w14:paraId="1DE90EEA" w14:textId="77777777" w:rsidR="001C4A65" w:rsidRPr="001C4A65" w:rsidRDefault="001C4A65" w:rsidP="00E23051">
      <w:pPr>
        <w:pStyle w:val="numberlist2"/>
      </w:pPr>
      <w:r w:rsidRPr="001C4A65">
        <w:t>Upper case letters (e.g., A, B, C, …Z)</w:t>
      </w:r>
    </w:p>
    <w:p w14:paraId="10EDD7A4" w14:textId="77777777" w:rsidR="001C4A65" w:rsidRPr="001C4A65" w:rsidRDefault="001C4A65" w:rsidP="00E23051">
      <w:pPr>
        <w:pStyle w:val="numberlist2"/>
      </w:pPr>
      <w:r w:rsidRPr="001C4A65">
        <w:t>Lower case letters (e.g., a, b, c, …z)</w:t>
      </w:r>
    </w:p>
    <w:p w14:paraId="0F765DA3" w14:textId="77777777" w:rsidR="001C4A65" w:rsidRPr="001C4A65" w:rsidRDefault="001C4A65" w:rsidP="00E23051">
      <w:pPr>
        <w:pStyle w:val="numberlist2"/>
      </w:pPr>
      <w:r w:rsidRPr="001C4A65">
        <w:t>Westernized Arabic numerals (e.g., 1, 2,3, …9)</w:t>
      </w:r>
    </w:p>
    <w:p w14:paraId="4AF2EC63" w14:textId="77777777" w:rsidR="001C4A65" w:rsidRPr="001C4A65" w:rsidRDefault="001C4A65" w:rsidP="00E23051">
      <w:pPr>
        <w:pStyle w:val="numberlist2"/>
      </w:pPr>
      <w:r w:rsidRPr="001C4A65">
        <w:t>Non-alphanumeric (special characters) (e.g.</w:t>
      </w:r>
      <w:proofErr w:type="gramStart"/>
      <w:r w:rsidRPr="001C4A65">
        <w:t>, ?</w:t>
      </w:r>
      <w:proofErr w:type="gramEnd"/>
      <w:r w:rsidRPr="001C4A65">
        <w:t>, ! %, $, #, etc.)</w:t>
      </w:r>
    </w:p>
    <w:p w14:paraId="64637851" w14:textId="77777777" w:rsidR="001C4A65" w:rsidRPr="001C4A65" w:rsidRDefault="001C4A65" w:rsidP="001C4A65">
      <w:pPr>
        <w:pStyle w:val="numberlist1"/>
      </w:pPr>
      <w:r w:rsidRPr="001C4A65">
        <w:t>Restrict SNMP access to authorized internal monitoring servers and/or subnets.</w:t>
      </w:r>
    </w:p>
    <w:p w14:paraId="570B99E9" w14:textId="77777777" w:rsidR="001C4A65" w:rsidRPr="001C4A65" w:rsidRDefault="001C4A65" w:rsidP="001C4A65">
      <w:pPr>
        <w:pStyle w:val="numberlist1"/>
      </w:pPr>
      <w:r w:rsidRPr="001C4A65">
        <w:t>SNMP must be disabled if it is not required.</w:t>
      </w:r>
    </w:p>
    <w:p w14:paraId="731C5B5B" w14:textId="77777777" w:rsidR="001C4A65" w:rsidRPr="001C4A65" w:rsidRDefault="001C4A65" w:rsidP="001C4A65">
      <w:pPr>
        <w:pStyle w:val="numberlist1"/>
      </w:pPr>
      <w:r w:rsidRPr="001C4A65">
        <w:t>Logging must be configured. Refer to System Logging and Access List Logging Best Practices (SECM-00446).</w:t>
      </w:r>
    </w:p>
    <w:p w14:paraId="21E9987D" w14:textId="77777777" w:rsidR="001C4A65" w:rsidRPr="001C4A65" w:rsidRDefault="001C4A65" w:rsidP="001C4A65">
      <w:pPr>
        <w:pStyle w:val="numberlist1"/>
      </w:pPr>
      <w:r w:rsidRPr="001C4A65">
        <w:t>The configuration of any production system must be limited to the minimum authorized network services, protocols, and bindings necessary for operation.</w:t>
      </w:r>
    </w:p>
    <w:p w14:paraId="198BB294" w14:textId="77777777" w:rsidR="001C4A65" w:rsidRPr="001C4A65" w:rsidRDefault="001C4A65" w:rsidP="00E23051">
      <w:pPr>
        <w:pStyle w:val="numberlist1"/>
      </w:pPr>
      <w:r w:rsidRPr="001C4A65">
        <w:t>All systems and other network elements capable of Network Time Protocol (NTP) synchronization must be synchronized to an NTP time server derived from a Global Positioning System (GPS) receiver or equivalent time source.</w:t>
      </w:r>
    </w:p>
    <w:p w14:paraId="1F4E8FF7" w14:textId="77777777" w:rsidR="001C4A65" w:rsidRPr="001C4A65" w:rsidRDefault="001C4A65" w:rsidP="001C4A65">
      <w:pPr>
        <w:pStyle w:val="numberlist1"/>
      </w:pPr>
      <w:r w:rsidRPr="001C4A65">
        <w:t>Disable wireless (</w:t>
      </w:r>
      <w:proofErr w:type="spellStart"/>
      <w:r w:rsidRPr="001C4A65">
        <w:t>wifi</w:t>
      </w:r>
      <w:proofErr w:type="spellEnd"/>
      <w:r w:rsidRPr="001C4A65">
        <w:t>) when not in use.</w:t>
      </w:r>
    </w:p>
    <w:p w14:paraId="23F5B30D" w14:textId="77777777" w:rsidR="001C4A65" w:rsidRPr="001C4A65" w:rsidRDefault="001C4A65" w:rsidP="001C4A65">
      <w:pPr>
        <w:pStyle w:val="numberlist1"/>
      </w:pPr>
      <w:r w:rsidRPr="001C4A65">
        <w:rPr>
          <w:bCs/>
          <w:szCs w:val="22"/>
        </w:rPr>
        <w:t>When wireless (</w:t>
      </w:r>
      <w:proofErr w:type="spellStart"/>
      <w:r w:rsidRPr="001C4A65">
        <w:rPr>
          <w:bCs/>
          <w:szCs w:val="22"/>
        </w:rPr>
        <w:t>wifi</w:t>
      </w:r>
      <w:proofErr w:type="spellEnd"/>
      <w:r w:rsidRPr="001C4A65">
        <w:rPr>
          <w:bCs/>
          <w:szCs w:val="22"/>
        </w:rPr>
        <w:t>) is enabled on a system all other network connectivity must be disabled or disconnected.</w:t>
      </w:r>
    </w:p>
    <w:p w14:paraId="23E2B5AB" w14:textId="77777777" w:rsidR="001C4A65" w:rsidRPr="001C4A65" w:rsidRDefault="001C4A65" w:rsidP="001C4A65">
      <w:pPr>
        <w:pStyle w:val="numberlist1"/>
      </w:pPr>
      <w:r w:rsidRPr="001C4A65">
        <w:t>Wireless (</w:t>
      </w:r>
      <w:proofErr w:type="spellStart"/>
      <w:r w:rsidRPr="001C4A65">
        <w:t>wifi</w:t>
      </w:r>
      <w:proofErr w:type="spellEnd"/>
      <w:r w:rsidRPr="001C4A65">
        <w:t>) Ad hoc mode is not permitted and must be disabled.</w:t>
      </w:r>
    </w:p>
    <w:p w14:paraId="4B602096" w14:textId="77777777" w:rsidR="001C4A65" w:rsidRPr="001C4A65" w:rsidRDefault="001C4A65" w:rsidP="001C4A65">
      <w:pPr>
        <w:pStyle w:val="numberlist1"/>
      </w:pPr>
      <w:r w:rsidRPr="001C4A65">
        <w:lastRenderedPageBreak/>
        <w:t>Any system configured with wireless capabilities must have host-based firewall turned on whenever wireless is enabled.</w:t>
      </w:r>
    </w:p>
    <w:p w14:paraId="41CEEE90" w14:textId="77777777" w:rsidR="001C4A65" w:rsidRPr="001C4A65" w:rsidRDefault="001C4A65" w:rsidP="001C4A65">
      <w:pPr>
        <w:pStyle w:val="numberlist1"/>
      </w:pPr>
      <w:r w:rsidRPr="001C4A65">
        <w:t>Any system directly interacting with a human user must allow user-initiated screen saver and keyboard locking.</w:t>
      </w:r>
    </w:p>
    <w:p w14:paraId="3AA2DC82" w14:textId="77777777" w:rsidR="001C4A65" w:rsidRPr="001C4A65" w:rsidRDefault="001C4A65" w:rsidP="001C4A65">
      <w:pPr>
        <w:pStyle w:val="numberlist1"/>
      </w:pPr>
      <w:r w:rsidRPr="001C4A65">
        <w:t>The screen saver or keyboard unlock procedure must require user re-authentication after 10 minutes of inactivity.</w:t>
      </w:r>
    </w:p>
    <w:p w14:paraId="14F24B09" w14:textId="112A556A" w:rsidR="001C4A65" w:rsidRPr="001C4A65" w:rsidRDefault="001C4A65" w:rsidP="001C4A65">
      <w:pPr>
        <w:pStyle w:val="numberlist1"/>
      </w:pPr>
      <w:r w:rsidRPr="001C4A65">
        <w:t>Each device must display an IBM</w:t>
      </w:r>
      <w:r w:rsidR="00E23051">
        <w:t xml:space="preserve"> </w:t>
      </w:r>
      <w:r w:rsidRPr="001C4A65">
        <w:t xml:space="preserve">approved banner at the time of user authentication. Please refer to section 2.2 of </w:t>
      </w:r>
      <w:hyperlink r:id="rId20" w:history="1">
        <w:r w:rsidRPr="001C4A65">
          <w:rPr>
            <w:color w:val="0000FF"/>
            <w:u w:val="single"/>
          </w:rPr>
          <w:t>SECM-00286 Login Warning Message Policy.docx</w:t>
        </w:r>
      </w:hyperlink>
      <w:r w:rsidRPr="001C4A65">
        <w:t>.</w:t>
      </w:r>
    </w:p>
    <w:p w14:paraId="2E3549A6" w14:textId="77777777" w:rsidR="001C4A65" w:rsidRPr="001C4A65" w:rsidRDefault="001C4A65" w:rsidP="001C4A65">
      <w:pPr>
        <w:pStyle w:val="numberlist1"/>
      </w:pPr>
      <w:r w:rsidRPr="001C4A65">
        <w:t>Disable DHCP server.</w:t>
      </w:r>
    </w:p>
    <w:p w14:paraId="4D5733AE" w14:textId="77777777" w:rsidR="001C4A65" w:rsidRPr="001C4A65" w:rsidRDefault="001C4A65" w:rsidP="001C4A65">
      <w:pPr>
        <w:pStyle w:val="numberlist1"/>
      </w:pPr>
      <w:r w:rsidRPr="001C4A65">
        <w:t>Disable IPv6 when not in required or in use.</w:t>
      </w:r>
    </w:p>
    <w:p w14:paraId="256673E7" w14:textId="77777777" w:rsidR="001C4A65" w:rsidRPr="001C4A65" w:rsidRDefault="001C4A65" w:rsidP="001C4A65">
      <w:pPr>
        <w:pStyle w:val="numberlist1"/>
      </w:pPr>
      <w:r w:rsidRPr="001C4A65">
        <w:t>Outbound Internet access must be restricted to a web proxy.</w:t>
      </w:r>
    </w:p>
    <w:p w14:paraId="667928A7" w14:textId="77777777" w:rsidR="001C4A65" w:rsidRPr="001C4A65" w:rsidRDefault="001C4A65" w:rsidP="001C4A65"/>
    <w:p w14:paraId="5119704C" w14:textId="42517AFC" w:rsidR="001C4A65" w:rsidRPr="001C4A65" w:rsidRDefault="001C4A65" w:rsidP="001C4A65">
      <w:pPr>
        <w:pStyle w:val="Heading4"/>
      </w:pPr>
      <w:r w:rsidRPr="001C4A65">
        <w:t xml:space="preserve">System Logging </w:t>
      </w:r>
    </w:p>
    <w:p w14:paraId="57F60773" w14:textId="77777777" w:rsidR="001C4A65" w:rsidRPr="001C4A65" w:rsidRDefault="001C4A65" w:rsidP="001C4A65">
      <w:r w:rsidRPr="001C4A65">
        <w:t xml:space="preserve">Refer to </w:t>
      </w:r>
      <w:hyperlink r:id="rId21" w:history="1">
        <w:r w:rsidRPr="001C4A65">
          <w:rPr>
            <w:color w:val="0000FF"/>
            <w:u w:val="single"/>
          </w:rPr>
          <w:t>SECM-00446 System Logging and Access List Logging Best Practices</w:t>
        </w:r>
      </w:hyperlink>
      <w:r w:rsidRPr="001C4A65">
        <w:t>.</w:t>
      </w:r>
    </w:p>
    <w:p w14:paraId="14889993" w14:textId="77777777" w:rsidR="001C4A65" w:rsidRPr="001C4A65" w:rsidRDefault="001C4A65" w:rsidP="001C4A65"/>
    <w:p w14:paraId="57786B3A" w14:textId="77777777" w:rsidR="001C4A65" w:rsidRPr="001C4A65" w:rsidRDefault="001C4A65" w:rsidP="001C4A65">
      <w:pPr>
        <w:pStyle w:val="Heading4"/>
      </w:pPr>
      <w:r w:rsidRPr="001C4A65">
        <w:t xml:space="preserve">System Access </w:t>
      </w:r>
    </w:p>
    <w:p w14:paraId="41B66D35" w14:textId="77777777" w:rsidR="001C4A65" w:rsidRPr="001C4A65" w:rsidRDefault="001C4A65" w:rsidP="001C4A65">
      <w:r w:rsidRPr="001C4A65">
        <w:t xml:space="preserve">Refer to </w:t>
      </w:r>
      <w:hyperlink r:id="rId22" w:history="1">
        <w:r w:rsidRPr="001C4A65">
          <w:rPr>
            <w:color w:val="0000FF"/>
            <w:u w:val="single"/>
          </w:rPr>
          <w:t>SECM-00153 Access Control Policy</w:t>
        </w:r>
      </w:hyperlink>
      <w:r w:rsidRPr="001C4A65">
        <w:t>.</w:t>
      </w:r>
    </w:p>
    <w:p w14:paraId="0E885BA1" w14:textId="77777777" w:rsidR="001C4A65" w:rsidRPr="001C4A65" w:rsidRDefault="001C4A65" w:rsidP="001C4A65"/>
    <w:p w14:paraId="202FED02" w14:textId="77777777" w:rsidR="001C4A65" w:rsidRPr="001C4A65" w:rsidRDefault="001C4A65" w:rsidP="001C4A65">
      <w:pPr>
        <w:pStyle w:val="Heading4"/>
      </w:pPr>
      <w:r w:rsidRPr="001C4A65">
        <w:t xml:space="preserve">User Accounts and Passwords </w:t>
      </w:r>
    </w:p>
    <w:p w14:paraId="69A41E12" w14:textId="77777777" w:rsidR="001C4A65" w:rsidRPr="001C4A65" w:rsidRDefault="001C4A65" w:rsidP="001C4A65">
      <w:r w:rsidRPr="001C4A65">
        <w:t xml:space="preserve">Refer to </w:t>
      </w:r>
      <w:hyperlink r:id="rId23" w:history="1">
        <w:r w:rsidRPr="001C4A65">
          <w:rPr>
            <w:color w:val="0000FF"/>
            <w:u w:val="single"/>
          </w:rPr>
          <w:t>SECM-00153 Access Control Policy</w:t>
        </w:r>
      </w:hyperlink>
      <w:r w:rsidRPr="001C4A65">
        <w:t>.</w:t>
      </w:r>
    </w:p>
    <w:p w14:paraId="58228928" w14:textId="77777777" w:rsidR="001C4A65" w:rsidRPr="001C4A65" w:rsidRDefault="001C4A65" w:rsidP="001C4A65"/>
    <w:p w14:paraId="3FF49D98" w14:textId="77777777" w:rsidR="001C4A65" w:rsidRPr="001C4A65" w:rsidRDefault="001C4A65" w:rsidP="001C4A65">
      <w:pPr>
        <w:pStyle w:val="Heading4"/>
      </w:pPr>
      <w:r w:rsidRPr="001C4A65">
        <w:t>Secure Transport Protocols</w:t>
      </w:r>
    </w:p>
    <w:p w14:paraId="264EB6CC" w14:textId="77777777" w:rsidR="001C4A65" w:rsidRPr="001C4A65" w:rsidRDefault="001C4A65" w:rsidP="001C4A65">
      <w:r w:rsidRPr="001C4A65">
        <w:t>All new builds must use only TLSv1.2 or higher. SSLv3, TLSv1, TLSv1.1 should be disabled. Only high level perfect forward secrecy ciphers should be utilized; or just list the ciphers as high level encryption ciphers with perfect forward secrecy ciphers preferred.</w:t>
      </w:r>
    </w:p>
    <w:p w14:paraId="34C77D23" w14:textId="77777777" w:rsidR="001C4A65" w:rsidRPr="001C4A65" w:rsidRDefault="001C4A65" w:rsidP="001C4A65">
      <w:r w:rsidRPr="001C4A65">
        <w:t xml:space="preserve">Refer to </w:t>
      </w:r>
      <w:hyperlink r:id="rId24" w:history="1">
        <w:r w:rsidRPr="001C4A65">
          <w:rPr>
            <w:color w:val="0000FF"/>
            <w:u w:val="single"/>
          </w:rPr>
          <w:t>SECM-00369 Secure Transport Protocols-TLS Hardening</w:t>
        </w:r>
      </w:hyperlink>
      <w:r w:rsidRPr="001C4A65">
        <w:t>.</w:t>
      </w:r>
    </w:p>
    <w:p w14:paraId="64187710" w14:textId="77777777" w:rsidR="001C4A65" w:rsidRPr="001C4A65" w:rsidRDefault="001C4A65" w:rsidP="001C4A65"/>
    <w:p w14:paraId="199C885E" w14:textId="77777777" w:rsidR="001C4A65" w:rsidRPr="001C4A65" w:rsidRDefault="001C4A65" w:rsidP="001C4A65">
      <w:pPr>
        <w:pStyle w:val="Heading4"/>
      </w:pPr>
      <w:r w:rsidRPr="001C4A65">
        <w:t>Login Warning Message/Banner</w:t>
      </w:r>
    </w:p>
    <w:p w14:paraId="252832AD" w14:textId="77777777" w:rsidR="001C4A65" w:rsidRPr="001C4A65" w:rsidRDefault="001C4A65" w:rsidP="001C4A65">
      <w:r w:rsidRPr="001C4A65">
        <w:t xml:space="preserve">Refer to </w:t>
      </w:r>
      <w:hyperlink r:id="rId25" w:history="1">
        <w:r w:rsidRPr="001C4A65">
          <w:rPr>
            <w:color w:val="0000FF"/>
            <w:u w:val="single"/>
          </w:rPr>
          <w:t>SECM-00286 Login Warning Message Policy</w:t>
        </w:r>
      </w:hyperlink>
      <w:r w:rsidRPr="001C4A65">
        <w:t>.</w:t>
      </w:r>
    </w:p>
    <w:p w14:paraId="122CD6FD" w14:textId="77777777" w:rsidR="001C4A65" w:rsidRPr="001C4A65" w:rsidRDefault="001C4A65" w:rsidP="001C4A65">
      <w:pPr>
        <w:rPr>
          <w:highlight w:val="green"/>
        </w:rPr>
      </w:pPr>
    </w:p>
    <w:p w14:paraId="5D406DF7" w14:textId="77777777" w:rsidR="001C4A65" w:rsidRPr="001C4A65" w:rsidRDefault="001C4A65" w:rsidP="001C4A65">
      <w:pPr>
        <w:pStyle w:val="Heading2"/>
      </w:pPr>
      <w:bookmarkStart w:id="10" w:name="_Toc496520296"/>
      <w:r w:rsidRPr="001C4A65">
        <w:t>Servers</w:t>
      </w:r>
      <w:bookmarkEnd w:id="10"/>
    </w:p>
    <w:p w14:paraId="0BC79691" w14:textId="4AE7FD9F" w:rsidR="001C4A65" w:rsidRPr="001C4A65" w:rsidRDefault="001C4A65" w:rsidP="001C4A65">
      <w:r w:rsidRPr="001C4A65">
        <w:t xml:space="preserve">In addition to the general controls identified in </w:t>
      </w:r>
      <w:r w:rsidRPr="001C4A65">
        <w:rPr>
          <w:i/>
        </w:rPr>
        <w:t xml:space="preserve">Section </w:t>
      </w:r>
      <w:r w:rsidRPr="001C4A65">
        <w:rPr>
          <w:i/>
        </w:rPr>
        <w:fldChar w:fldCharType="begin"/>
      </w:r>
      <w:r w:rsidRPr="001C4A65">
        <w:rPr>
          <w:i/>
        </w:rPr>
        <w:instrText xml:space="preserve"> REF _Ref464658453 \r \h  \* MERGEFORMAT </w:instrText>
      </w:r>
      <w:r w:rsidRPr="001C4A65">
        <w:rPr>
          <w:i/>
        </w:rPr>
      </w:r>
      <w:r w:rsidRPr="001C4A65">
        <w:rPr>
          <w:i/>
        </w:rPr>
        <w:fldChar w:fldCharType="separate"/>
      </w:r>
      <w:r w:rsidRPr="001C4A65">
        <w:rPr>
          <w:i/>
        </w:rPr>
        <w:t>1.3</w:t>
      </w:r>
      <w:r w:rsidRPr="001C4A65">
        <w:rPr>
          <w:i/>
        </w:rPr>
        <w:fldChar w:fldCharType="end"/>
      </w:r>
      <w:r w:rsidRPr="001C4A65">
        <w:t>, devices functioning as a server will be held to controls identified within this section. This section includes general controls which apply to all servers. Additionally, this section includes controls based on the server’s role. Both the general server controls and the appropriate specific controls are required.</w:t>
      </w:r>
    </w:p>
    <w:p w14:paraId="02E7F97E" w14:textId="77777777" w:rsidR="001C4A65" w:rsidRPr="001C4A65" w:rsidRDefault="001C4A65" w:rsidP="00FE121A">
      <w:pPr>
        <w:pStyle w:val="numberlist1"/>
        <w:numPr>
          <w:ilvl w:val="0"/>
          <w:numId w:val="14"/>
        </w:numPr>
      </w:pPr>
      <w:r w:rsidRPr="001C4A65">
        <w:t>Test/development servers must be maintained on physically separate host platforms from production servers.</w:t>
      </w:r>
    </w:p>
    <w:p w14:paraId="185B0ED3" w14:textId="77777777" w:rsidR="001C4A65" w:rsidRPr="001C4A65" w:rsidRDefault="001C4A65" w:rsidP="001C4A65">
      <w:pPr>
        <w:pStyle w:val="numberlist1"/>
      </w:pPr>
      <w:r w:rsidRPr="001C4A65">
        <w:t>Servers intended for internal use only must not be located in a DMZ network and may not be accessed from the Internet.</w:t>
      </w:r>
    </w:p>
    <w:p w14:paraId="78546308" w14:textId="77777777" w:rsidR="001C4A65" w:rsidRPr="001C4A65" w:rsidRDefault="001C4A65" w:rsidP="001C4A65">
      <w:pPr>
        <w:pStyle w:val="numberlist1"/>
      </w:pPr>
      <w:r w:rsidRPr="001C4A65">
        <w:t>Database servers may not be located within DMZ networks.</w:t>
      </w:r>
    </w:p>
    <w:p w14:paraId="58682B75" w14:textId="77777777" w:rsidR="001C4A65" w:rsidRPr="001C4A65" w:rsidRDefault="001C4A65" w:rsidP="001C4A65">
      <w:pPr>
        <w:pStyle w:val="numberlist1"/>
      </w:pPr>
      <w:r w:rsidRPr="001C4A65">
        <w:t>Direct interactive (human) login to a service account is prohibited and must be disabled using whatever technical measures, if any, are provided by the underlying system.</w:t>
      </w:r>
    </w:p>
    <w:p w14:paraId="2F580398" w14:textId="77777777" w:rsidR="001C4A65" w:rsidRPr="001C4A65" w:rsidRDefault="001C4A65" w:rsidP="001C4A65">
      <w:pPr>
        <w:pStyle w:val="numberlist1"/>
      </w:pPr>
      <w:r w:rsidRPr="001C4A65">
        <w:t>System configuration information must never be accessible via remote file sharing.</w:t>
      </w:r>
    </w:p>
    <w:p w14:paraId="5E8E9AC2" w14:textId="77777777" w:rsidR="001C4A65" w:rsidRPr="001C4A65" w:rsidRDefault="001C4A65" w:rsidP="001C4A65">
      <w:pPr>
        <w:pStyle w:val="numberlist1"/>
      </w:pPr>
      <w:r w:rsidRPr="001C4A65">
        <w:t>Host firewalls must be enabled, and all blocked packets must be logged.</w:t>
      </w:r>
    </w:p>
    <w:p w14:paraId="1FD3FBB1" w14:textId="4324DDC5" w:rsidR="001C4A65" w:rsidRPr="001C4A65" w:rsidRDefault="001C4A65" w:rsidP="001C4A65">
      <w:pPr>
        <w:spacing w:after="60"/>
        <w:ind w:left="720"/>
      </w:pPr>
      <w:r w:rsidRPr="001C4A65">
        <w:t xml:space="preserve">An Operational Global Exception exists for this control if traffic is filtered by a </w:t>
      </w:r>
      <w:proofErr w:type="spellStart"/>
      <w:r w:rsidRPr="001C4A65">
        <w:t>stateful</w:t>
      </w:r>
      <w:proofErr w:type="spellEnd"/>
      <w:r w:rsidRPr="001C4A65">
        <w:t xml:space="preserve"> inspection based network firewall. For questions please </w:t>
      </w:r>
      <w:proofErr w:type="gramStart"/>
      <w:r w:rsidRPr="001C4A65">
        <w:t xml:space="preserve">contact  </w:t>
      </w:r>
      <w:proofErr w:type="gramEnd"/>
      <w:r w:rsidR="006B50F8">
        <w:rPr>
          <w:rFonts w:eastAsia="Times New Roman"/>
        </w:rPr>
        <w:fldChar w:fldCharType="begin"/>
      </w:r>
      <w:r w:rsidR="006B50F8">
        <w:rPr>
          <w:rFonts w:eastAsia="Times New Roman"/>
        </w:rPr>
        <w:instrText xml:space="preserve"> HYPERLINK "mailto:</w:instrText>
      </w:r>
      <w:r w:rsidR="006B50F8">
        <w:rPr>
          <w:rFonts w:eastAsia="Times New Roman"/>
        </w:rPr>
        <w:instrText>GCTS_Cloud_SecurityOps</w:instrText>
      </w:r>
      <w:r w:rsidR="006B50F8">
        <w:rPr>
          <w:rFonts w:eastAsia="Times New Roman"/>
        </w:rPr>
        <w:instrText>@</w:instrText>
      </w:r>
      <w:r w:rsidR="006B50F8" w:rsidRPr="006B50F8">
        <w:rPr>
          <w:rFonts w:eastAsia="Times New Roman"/>
        </w:rPr>
        <w:instrText>wwpdl.vnet.ibm.com</w:instrText>
      </w:r>
      <w:r w:rsidR="006B50F8">
        <w:rPr>
          <w:rFonts w:eastAsia="Times New Roman"/>
        </w:rPr>
        <w:instrText xml:space="preserve">" </w:instrText>
      </w:r>
      <w:r w:rsidR="006B50F8">
        <w:rPr>
          <w:rFonts w:eastAsia="Times New Roman"/>
        </w:rPr>
        <w:fldChar w:fldCharType="separate"/>
      </w:r>
      <w:r w:rsidR="006B50F8" w:rsidRPr="00A95977">
        <w:rPr>
          <w:rStyle w:val="Hyperlink"/>
          <w:rFonts w:eastAsia="Times New Roman"/>
        </w:rPr>
        <w:t>GCTS_Cloud_SecurityOps@wwpdl.vnet.ibm.com</w:t>
      </w:r>
      <w:r w:rsidR="006B50F8">
        <w:rPr>
          <w:rFonts w:eastAsia="Times New Roman"/>
        </w:rPr>
        <w:fldChar w:fldCharType="end"/>
      </w:r>
      <w:r w:rsidR="006B50F8">
        <w:rPr>
          <w:rFonts w:eastAsia="Times New Roman"/>
        </w:rPr>
        <w:t xml:space="preserve"> </w:t>
      </w:r>
    </w:p>
    <w:p w14:paraId="226B6867" w14:textId="77777777" w:rsidR="001C4A65" w:rsidRPr="001C4A65" w:rsidRDefault="001C4A65" w:rsidP="001C4A65">
      <w:pPr>
        <w:pStyle w:val="numberlist1"/>
      </w:pPr>
      <w:r w:rsidRPr="001C4A65">
        <w:t>Host firewalls must restrict externally initiated connections except for those required for the application(s) running on the host and serve a specific business need.</w:t>
      </w:r>
    </w:p>
    <w:p w14:paraId="0D910C9D" w14:textId="1A7366BD" w:rsidR="001C4A65" w:rsidRPr="001C4A65" w:rsidRDefault="001C4A65" w:rsidP="001C4A65">
      <w:pPr>
        <w:spacing w:after="60"/>
        <w:ind w:left="720"/>
      </w:pPr>
      <w:r w:rsidRPr="001C4A65">
        <w:t xml:space="preserve">An Operational Global Exception exists for this control if traffic is filtered by a </w:t>
      </w:r>
      <w:proofErr w:type="spellStart"/>
      <w:r w:rsidRPr="001C4A65">
        <w:t>stateful</w:t>
      </w:r>
      <w:proofErr w:type="spellEnd"/>
      <w:r w:rsidRPr="001C4A65">
        <w:t xml:space="preserve"> inspection based network firewall. For questions please </w:t>
      </w:r>
      <w:proofErr w:type="gramStart"/>
      <w:r w:rsidRPr="001C4A65">
        <w:t xml:space="preserve">contact  </w:t>
      </w:r>
      <w:proofErr w:type="gramEnd"/>
      <w:r w:rsidR="006B50F8">
        <w:rPr>
          <w:rFonts w:eastAsia="Times New Roman"/>
        </w:rPr>
        <w:fldChar w:fldCharType="begin"/>
      </w:r>
      <w:r w:rsidR="006B50F8">
        <w:rPr>
          <w:rFonts w:eastAsia="Times New Roman"/>
        </w:rPr>
        <w:instrText xml:space="preserve"> HYPERLINK "mailto:</w:instrText>
      </w:r>
      <w:r w:rsidR="006B50F8">
        <w:rPr>
          <w:rFonts w:eastAsia="Times New Roman"/>
        </w:rPr>
        <w:instrText>GCTS_Cloud_SecurityOps</w:instrText>
      </w:r>
      <w:r w:rsidR="006B50F8">
        <w:instrText>@</w:instrText>
      </w:r>
      <w:r w:rsidR="006B50F8" w:rsidRPr="006B50F8">
        <w:rPr>
          <w:rFonts w:eastAsia="Times New Roman"/>
        </w:rPr>
        <w:instrText>wwpdl.vnet.ibm.com</w:instrText>
      </w:r>
      <w:r w:rsidR="006B50F8">
        <w:rPr>
          <w:rFonts w:eastAsia="Times New Roman"/>
        </w:rPr>
        <w:instrText xml:space="preserve">" </w:instrText>
      </w:r>
      <w:r w:rsidR="006B50F8">
        <w:rPr>
          <w:rFonts w:eastAsia="Times New Roman"/>
        </w:rPr>
        <w:fldChar w:fldCharType="separate"/>
      </w:r>
      <w:r w:rsidR="006B50F8" w:rsidRPr="00A95977">
        <w:rPr>
          <w:rStyle w:val="Hyperlink"/>
          <w:rFonts w:eastAsia="Times New Roman"/>
        </w:rPr>
        <w:t>GCTS_Cloud_SecurityOps</w:t>
      </w:r>
      <w:r w:rsidR="006B50F8" w:rsidRPr="00A95977">
        <w:rPr>
          <w:rStyle w:val="Hyperlink"/>
        </w:rPr>
        <w:t>@</w:t>
      </w:r>
      <w:r w:rsidR="006B50F8" w:rsidRPr="00A95977">
        <w:rPr>
          <w:rStyle w:val="Hyperlink"/>
          <w:rFonts w:eastAsia="Times New Roman"/>
        </w:rPr>
        <w:t>wwpdl.vnet.ibm.com</w:t>
      </w:r>
      <w:r w:rsidR="006B50F8">
        <w:rPr>
          <w:rFonts w:eastAsia="Times New Roman"/>
        </w:rPr>
        <w:fldChar w:fldCharType="end"/>
      </w:r>
      <w:r w:rsidR="006B50F8">
        <w:rPr>
          <w:rFonts w:eastAsia="Times New Roman"/>
        </w:rPr>
        <w:t xml:space="preserve"> </w:t>
      </w:r>
    </w:p>
    <w:p w14:paraId="109DAAAB" w14:textId="77777777" w:rsidR="001C4A65" w:rsidRPr="001C4A65" w:rsidRDefault="001C4A65" w:rsidP="001C4A65">
      <w:pPr>
        <w:pStyle w:val="numberlist1"/>
      </w:pPr>
      <w:r w:rsidRPr="001C4A65">
        <w:t>Host firewalls must be configured so that administrative access is restricted to approved internal networks.</w:t>
      </w:r>
    </w:p>
    <w:p w14:paraId="0BA92E7A" w14:textId="4A275D82" w:rsidR="001C4A65" w:rsidRPr="001C4A65" w:rsidRDefault="001C4A65" w:rsidP="001C4A65">
      <w:pPr>
        <w:spacing w:after="60"/>
        <w:ind w:left="720"/>
      </w:pPr>
      <w:r w:rsidRPr="001C4A65">
        <w:t xml:space="preserve">An Operational Global Exception exists for this control if traffic is filtered by a </w:t>
      </w:r>
      <w:proofErr w:type="spellStart"/>
      <w:r w:rsidRPr="001C4A65">
        <w:t>stateful</w:t>
      </w:r>
      <w:proofErr w:type="spellEnd"/>
      <w:r w:rsidRPr="001C4A65">
        <w:t xml:space="preserve"> inspection based network firewall. For questions please </w:t>
      </w:r>
      <w:proofErr w:type="gramStart"/>
      <w:r w:rsidRPr="001C4A65">
        <w:t xml:space="preserve">contact  </w:t>
      </w:r>
      <w:proofErr w:type="gramEnd"/>
      <w:r w:rsidR="006B50F8">
        <w:rPr>
          <w:rFonts w:eastAsia="Times New Roman"/>
        </w:rPr>
        <w:fldChar w:fldCharType="begin"/>
      </w:r>
      <w:r w:rsidR="006B50F8">
        <w:rPr>
          <w:rFonts w:eastAsia="Times New Roman"/>
        </w:rPr>
        <w:instrText xml:space="preserve"> HYPERLINK "mailto:</w:instrText>
      </w:r>
      <w:r w:rsidR="006B50F8">
        <w:rPr>
          <w:rFonts w:eastAsia="Times New Roman"/>
        </w:rPr>
        <w:instrText>GCTS_Cloud_SecurityOps</w:instrText>
      </w:r>
      <w:r w:rsidR="006B50F8">
        <w:instrText>@</w:instrText>
      </w:r>
      <w:r w:rsidR="006B50F8" w:rsidRPr="006B50F8">
        <w:rPr>
          <w:rFonts w:eastAsia="Times New Roman"/>
        </w:rPr>
        <w:instrText>wwpdl.vnet.ibm.com</w:instrText>
      </w:r>
      <w:r w:rsidR="006B50F8">
        <w:rPr>
          <w:rFonts w:eastAsia="Times New Roman"/>
        </w:rPr>
        <w:instrText xml:space="preserve">" </w:instrText>
      </w:r>
      <w:r w:rsidR="006B50F8">
        <w:rPr>
          <w:rFonts w:eastAsia="Times New Roman"/>
        </w:rPr>
        <w:fldChar w:fldCharType="separate"/>
      </w:r>
      <w:r w:rsidR="006B50F8" w:rsidRPr="00A95977">
        <w:rPr>
          <w:rStyle w:val="Hyperlink"/>
          <w:rFonts w:eastAsia="Times New Roman"/>
        </w:rPr>
        <w:t>GCTS_Cloud_SecurityOps</w:t>
      </w:r>
      <w:r w:rsidR="006B50F8" w:rsidRPr="00A95977">
        <w:rPr>
          <w:rStyle w:val="Hyperlink"/>
        </w:rPr>
        <w:t>@</w:t>
      </w:r>
      <w:r w:rsidR="006B50F8" w:rsidRPr="00A95977">
        <w:rPr>
          <w:rStyle w:val="Hyperlink"/>
          <w:rFonts w:eastAsia="Times New Roman"/>
        </w:rPr>
        <w:t>wwpdl.vnet.ibm.com</w:t>
      </w:r>
      <w:r w:rsidR="006B50F8">
        <w:rPr>
          <w:rFonts w:eastAsia="Times New Roman"/>
        </w:rPr>
        <w:fldChar w:fldCharType="end"/>
      </w:r>
      <w:r w:rsidR="006B50F8">
        <w:rPr>
          <w:rFonts w:eastAsia="Times New Roman"/>
        </w:rPr>
        <w:t xml:space="preserve"> </w:t>
      </w:r>
    </w:p>
    <w:p w14:paraId="7468B551" w14:textId="77777777" w:rsidR="001C4A65" w:rsidRPr="001C4A65" w:rsidRDefault="001C4A65" w:rsidP="001C4A65">
      <w:pPr>
        <w:pStyle w:val="numberlist1"/>
      </w:pPr>
      <w:r w:rsidRPr="001C4A65">
        <w:t>Anti-virus software must be installed and enabled. Virus definition updates should be regularly.</w:t>
      </w:r>
    </w:p>
    <w:p w14:paraId="7000CAB3" w14:textId="77777777" w:rsidR="001C4A65" w:rsidRPr="001C4A65" w:rsidRDefault="001C4A65" w:rsidP="001C4A65">
      <w:pPr>
        <w:pStyle w:val="numberlist1"/>
      </w:pPr>
      <w:r w:rsidRPr="001C4A65">
        <w:t>File integrity monitoring software must be installed and enabled.</w:t>
      </w:r>
    </w:p>
    <w:p w14:paraId="696D32FB" w14:textId="77777777" w:rsidR="001C4A65" w:rsidRPr="001C4A65" w:rsidRDefault="001C4A65" w:rsidP="001C4A65">
      <w:pPr>
        <w:pStyle w:val="numberlist1"/>
      </w:pPr>
      <w:r w:rsidRPr="001C4A65">
        <w:t>Disable IP forwarding.</w:t>
      </w:r>
    </w:p>
    <w:p w14:paraId="1D49AE10" w14:textId="77777777" w:rsidR="001C4A65" w:rsidRPr="001C4A65" w:rsidRDefault="001C4A65" w:rsidP="001C4A65">
      <w:pPr>
        <w:pStyle w:val="numberlist1"/>
      </w:pPr>
      <w:r w:rsidRPr="001C4A65">
        <w:t>Disable ICMP redirects.</w:t>
      </w:r>
    </w:p>
    <w:p w14:paraId="2EA75E5A" w14:textId="77777777" w:rsidR="001C4A65" w:rsidRPr="001C4A65" w:rsidRDefault="001C4A65" w:rsidP="001C4A65">
      <w:pPr>
        <w:pStyle w:val="numberlist1"/>
      </w:pPr>
      <w:r w:rsidRPr="001C4A65">
        <w:t>Configure server to ignore ICMP broadcasts.</w:t>
      </w:r>
    </w:p>
    <w:p w14:paraId="65DB618F" w14:textId="77777777" w:rsidR="001C4A65" w:rsidRPr="001C4A65" w:rsidRDefault="001C4A65" w:rsidP="001C4A65"/>
    <w:p w14:paraId="2C3A9400" w14:textId="77777777" w:rsidR="001C4A65" w:rsidRPr="001C4A65" w:rsidRDefault="001C4A65" w:rsidP="001C4A65">
      <w:pPr>
        <w:pStyle w:val="Heading3"/>
      </w:pPr>
      <w:bookmarkStart w:id="11" w:name="_Toc496520297"/>
      <w:r w:rsidRPr="001C4A65">
        <w:t>Server Specific Controls</w:t>
      </w:r>
      <w:bookmarkEnd w:id="11"/>
    </w:p>
    <w:p w14:paraId="5E4C90CD" w14:textId="77777777" w:rsidR="001C4A65" w:rsidRPr="001C4A65" w:rsidRDefault="001C4A65" w:rsidP="001C4A65">
      <w:pPr>
        <w:pStyle w:val="Heading4"/>
      </w:pPr>
      <w:r w:rsidRPr="001C4A65">
        <w:t>Linux Servers</w:t>
      </w:r>
    </w:p>
    <w:p w14:paraId="3A5BE948" w14:textId="77777777" w:rsidR="001C4A65" w:rsidRPr="001C4A65" w:rsidRDefault="001C4A65" w:rsidP="00FE121A">
      <w:pPr>
        <w:pStyle w:val="numberlist1"/>
        <w:numPr>
          <w:ilvl w:val="0"/>
          <w:numId w:val="15"/>
        </w:numPr>
      </w:pPr>
      <w:r w:rsidRPr="001C4A65">
        <w:t xml:space="preserve">Disable unused filesystems </w:t>
      </w:r>
    </w:p>
    <w:p w14:paraId="73113CB4" w14:textId="77777777" w:rsidR="001C4A65" w:rsidRPr="001C4A65" w:rsidRDefault="001C4A65" w:rsidP="001C4A65">
      <w:pPr>
        <w:pStyle w:val="bullet2"/>
      </w:pPr>
      <w:proofErr w:type="spellStart"/>
      <w:r w:rsidRPr="001C4A65">
        <w:lastRenderedPageBreak/>
        <w:t>cramfs</w:t>
      </w:r>
      <w:proofErr w:type="spellEnd"/>
    </w:p>
    <w:p w14:paraId="7752C584" w14:textId="77777777" w:rsidR="001C4A65" w:rsidRPr="001C4A65" w:rsidRDefault="001C4A65" w:rsidP="001C4A65">
      <w:pPr>
        <w:pStyle w:val="bullet2"/>
      </w:pPr>
      <w:proofErr w:type="spellStart"/>
      <w:r w:rsidRPr="001C4A65">
        <w:t>freevxfs</w:t>
      </w:r>
      <w:proofErr w:type="spellEnd"/>
    </w:p>
    <w:p w14:paraId="3D704A2C" w14:textId="77777777" w:rsidR="001C4A65" w:rsidRPr="001C4A65" w:rsidRDefault="001C4A65" w:rsidP="001C4A65">
      <w:pPr>
        <w:pStyle w:val="bullet2"/>
      </w:pPr>
      <w:r w:rsidRPr="001C4A65">
        <w:t>jffs2</w:t>
      </w:r>
    </w:p>
    <w:p w14:paraId="17DA3F25" w14:textId="77777777" w:rsidR="001C4A65" w:rsidRPr="001C4A65" w:rsidRDefault="001C4A65" w:rsidP="001C4A65">
      <w:pPr>
        <w:pStyle w:val="bullet2"/>
      </w:pPr>
      <w:proofErr w:type="spellStart"/>
      <w:r w:rsidRPr="001C4A65">
        <w:t>hfs</w:t>
      </w:r>
      <w:proofErr w:type="spellEnd"/>
    </w:p>
    <w:p w14:paraId="2AB53B05" w14:textId="77777777" w:rsidR="001C4A65" w:rsidRPr="001C4A65" w:rsidRDefault="001C4A65" w:rsidP="001C4A65">
      <w:pPr>
        <w:pStyle w:val="bullet2"/>
      </w:pPr>
      <w:proofErr w:type="spellStart"/>
      <w:r w:rsidRPr="001C4A65">
        <w:t>hfsplus</w:t>
      </w:r>
      <w:proofErr w:type="spellEnd"/>
    </w:p>
    <w:p w14:paraId="05A5FAB9" w14:textId="77777777" w:rsidR="001C4A65" w:rsidRPr="001C4A65" w:rsidRDefault="001C4A65" w:rsidP="001C4A65">
      <w:pPr>
        <w:pStyle w:val="bullet2"/>
      </w:pPr>
      <w:proofErr w:type="spellStart"/>
      <w:r w:rsidRPr="001C4A65">
        <w:t>squashfs</w:t>
      </w:r>
      <w:proofErr w:type="spellEnd"/>
    </w:p>
    <w:p w14:paraId="4B903EC2" w14:textId="77777777" w:rsidR="001C4A65" w:rsidRPr="001C4A65" w:rsidRDefault="001C4A65" w:rsidP="001C4A65">
      <w:pPr>
        <w:pStyle w:val="bullet2"/>
      </w:pPr>
      <w:proofErr w:type="spellStart"/>
      <w:r w:rsidRPr="001C4A65">
        <w:t>udf</w:t>
      </w:r>
      <w:proofErr w:type="spellEnd"/>
    </w:p>
    <w:p w14:paraId="77C4711D" w14:textId="77777777" w:rsidR="001C4A65" w:rsidRPr="001C4A65" w:rsidRDefault="001C4A65" w:rsidP="001C4A65">
      <w:pPr>
        <w:pStyle w:val="bullet2"/>
      </w:pPr>
      <w:r w:rsidRPr="001C4A65">
        <w:t>FAT</w:t>
      </w:r>
    </w:p>
    <w:p w14:paraId="4634612B" w14:textId="77777777" w:rsidR="001C4A65" w:rsidRPr="001C4A65" w:rsidRDefault="001C4A65" w:rsidP="00FE121A">
      <w:pPr>
        <w:numPr>
          <w:ilvl w:val="0"/>
          <w:numId w:val="12"/>
        </w:numPr>
        <w:spacing w:after="60"/>
      </w:pPr>
      <w:r w:rsidRPr="001C4A65">
        <w:t>Create separate partition for /</w:t>
      </w:r>
      <w:proofErr w:type="spellStart"/>
      <w:r w:rsidRPr="001C4A65">
        <w:t>tmp</w:t>
      </w:r>
      <w:proofErr w:type="spellEnd"/>
      <w:r w:rsidRPr="001C4A65">
        <w:t>.</w:t>
      </w:r>
    </w:p>
    <w:p w14:paraId="62807D5E" w14:textId="77777777" w:rsidR="001C4A65" w:rsidRPr="001C4A65" w:rsidRDefault="001C4A65" w:rsidP="001C4A65">
      <w:pPr>
        <w:pStyle w:val="numberlist1"/>
      </w:pPr>
      <w:r w:rsidRPr="001C4A65">
        <w:t xml:space="preserve">Set </w:t>
      </w:r>
      <w:proofErr w:type="spellStart"/>
      <w:r w:rsidRPr="001C4A65">
        <w:t>nodev</w:t>
      </w:r>
      <w:proofErr w:type="spellEnd"/>
      <w:r w:rsidRPr="001C4A65">
        <w:t xml:space="preserve">, </w:t>
      </w:r>
      <w:proofErr w:type="spellStart"/>
      <w:r w:rsidRPr="001C4A65">
        <w:t>nosuid</w:t>
      </w:r>
      <w:proofErr w:type="spellEnd"/>
      <w:r w:rsidRPr="001C4A65">
        <w:t xml:space="preserve">, and </w:t>
      </w:r>
      <w:proofErr w:type="spellStart"/>
      <w:r w:rsidRPr="001C4A65">
        <w:t>noexec</w:t>
      </w:r>
      <w:proofErr w:type="spellEnd"/>
      <w:r w:rsidRPr="001C4A65">
        <w:t xml:space="preserve"> options on /</w:t>
      </w:r>
      <w:proofErr w:type="spellStart"/>
      <w:r w:rsidRPr="001C4A65">
        <w:t>tmp</w:t>
      </w:r>
      <w:proofErr w:type="spellEnd"/>
      <w:r w:rsidRPr="001C4A65">
        <w:t xml:space="preserve"> partition.</w:t>
      </w:r>
    </w:p>
    <w:p w14:paraId="76567BAD" w14:textId="77777777" w:rsidR="001C4A65" w:rsidRPr="001C4A65" w:rsidRDefault="001C4A65" w:rsidP="001C4A65">
      <w:pPr>
        <w:pStyle w:val="numberlist1"/>
      </w:pPr>
      <w:r w:rsidRPr="001C4A65">
        <w:t>Create separate partition for /var.</w:t>
      </w:r>
    </w:p>
    <w:p w14:paraId="6ED397B4" w14:textId="77777777" w:rsidR="001C4A65" w:rsidRPr="001C4A65" w:rsidRDefault="001C4A65" w:rsidP="001C4A65">
      <w:pPr>
        <w:pStyle w:val="numberlist1"/>
      </w:pPr>
      <w:r w:rsidRPr="001C4A65">
        <w:t>Create separate partition for /</w:t>
      </w:r>
      <w:proofErr w:type="spellStart"/>
      <w:r w:rsidRPr="001C4A65">
        <w:t>var</w:t>
      </w:r>
      <w:proofErr w:type="spellEnd"/>
      <w:r w:rsidRPr="001C4A65">
        <w:t>/</w:t>
      </w:r>
      <w:proofErr w:type="spellStart"/>
      <w:r w:rsidRPr="001C4A65">
        <w:t>tmp</w:t>
      </w:r>
      <w:proofErr w:type="spellEnd"/>
      <w:r w:rsidRPr="001C4A65">
        <w:t xml:space="preserve"> or bind-mount  /</w:t>
      </w:r>
      <w:proofErr w:type="spellStart"/>
      <w:r w:rsidRPr="001C4A65">
        <w:t>tmp</w:t>
      </w:r>
      <w:proofErr w:type="spellEnd"/>
      <w:r w:rsidRPr="001C4A65">
        <w:t xml:space="preserve"> as /</w:t>
      </w:r>
      <w:proofErr w:type="spellStart"/>
      <w:r w:rsidRPr="001C4A65">
        <w:t>var</w:t>
      </w:r>
      <w:proofErr w:type="spellEnd"/>
      <w:r w:rsidRPr="001C4A65">
        <w:t>/</w:t>
      </w:r>
      <w:proofErr w:type="spellStart"/>
      <w:r w:rsidRPr="001C4A65">
        <w:t>tmp</w:t>
      </w:r>
      <w:proofErr w:type="spellEnd"/>
    </w:p>
    <w:p w14:paraId="466FB7F8" w14:textId="77777777" w:rsidR="001C4A65" w:rsidRPr="001C4A65" w:rsidRDefault="001C4A65" w:rsidP="001C4A65">
      <w:pPr>
        <w:pStyle w:val="numberlist1"/>
      </w:pPr>
      <w:r w:rsidRPr="001C4A65">
        <w:t xml:space="preserve">Set </w:t>
      </w:r>
      <w:proofErr w:type="spellStart"/>
      <w:r w:rsidRPr="001C4A65">
        <w:t>nodev</w:t>
      </w:r>
      <w:proofErr w:type="spellEnd"/>
      <w:r w:rsidRPr="001C4A65">
        <w:t xml:space="preserve">, </w:t>
      </w:r>
      <w:proofErr w:type="spellStart"/>
      <w:r w:rsidRPr="001C4A65">
        <w:t>nosuid</w:t>
      </w:r>
      <w:proofErr w:type="spellEnd"/>
      <w:r w:rsidRPr="001C4A65">
        <w:t xml:space="preserve">, and </w:t>
      </w:r>
      <w:proofErr w:type="spellStart"/>
      <w:r w:rsidRPr="001C4A65">
        <w:t>noexec</w:t>
      </w:r>
      <w:proofErr w:type="spellEnd"/>
      <w:r w:rsidRPr="001C4A65">
        <w:t xml:space="preserve"> options on /</w:t>
      </w:r>
      <w:proofErr w:type="spellStart"/>
      <w:r w:rsidRPr="001C4A65">
        <w:t>var</w:t>
      </w:r>
      <w:proofErr w:type="spellEnd"/>
      <w:r w:rsidRPr="001C4A65">
        <w:t>/</w:t>
      </w:r>
      <w:proofErr w:type="spellStart"/>
      <w:r w:rsidRPr="001C4A65">
        <w:t>tmp</w:t>
      </w:r>
      <w:proofErr w:type="spellEnd"/>
      <w:r w:rsidRPr="001C4A65">
        <w:t xml:space="preserve"> partition.</w:t>
      </w:r>
    </w:p>
    <w:p w14:paraId="46F18E5E" w14:textId="77777777" w:rsidR="001C4A65" w:rsidRPr="001C4A65" w:rsidRDefault="001C4A65" w:rsidP="001C4A65">
      <w:pPr>
        <w:pStyle w:val="numberlist1"/>
      </w:pPr>
      <w:r w:rsidRPr="001C4A65">
        <w:t>Create separate partition for /</w:t>
      </w:r>
      <w:proofErr w:type="spellStart"/>
      <w:r w:rsidRPr="001C4A65">
        <w:t>var</w:t>
      </w:r>
      <w:proofErr w:type="spellEnd"/>
      <w:r w:rsidRPr="001C4A65">
        <w:t>/log.</w:t>
      </w:r>
    </w:p>
    <w:p w14:paraId="3BEF8DDB" w14:textId="77777777" w:rsidR="001C4A65" w:rsidRPr="001C4A65" w:rsidRDefault="001C4A65" w:rsidP="001C4A65">
      <w:pPr>
        <w:pStyle w:val="numberlist1"/>
      </w:pPr>
      <w:r w:rsidRPr="001C4A65">
        <w:t>Create separate partition for /</w:t>
      </w:r>
      <w:proofErr w:type="spellStart"/>
      <w:r w:rsidRPr="001C4A65">
        <w:t>var</w:t>
      </w:r>
      <w:proofErr w:type="spellEnd"/>
      <w:r w:rsidRPr="001C4A65">
        <w:t>/log/audit.</w:t>
      </w:r>
    </w:p>
    <w:p w14:paraId="7021DF00" w14:textId="77777777" w:rsidR="001C4A65" w:rsidRPr="001C4A65" w:rsidRDefault="001C4A65" w:rsidP="001C4A65">
      <w:pPr>
        <w:pStyle w:val="numberlist1"/>
      </w:pPr>
      <w:r w:rsidRPr="001C4A65">
        <w:t>Create separate partition for /home.</w:t>
      </w:r>
    </w:p>
    <w:p w14:paraId="5E74F809" w14:textId="77777777" w:rsidR="001C4A65" w:rsidRPr="001C4A65" w:rsidRDefault="001C4A65" w:rsidP="001C4A65">
      <w:pPr>
        <w:pStyle w:val="numberlist1"/>
      </w:pPr>
      <w:r w:rsidRPr="001C4A65">
        <w:t xml:space="preserve">Set </w:t>
      </w:r>
      <w:proofErr w:type="spellStart"/>
      <w:r w:rsidRPr="001C4A65">
        <w:t>nodev</w:t>
      </w:r>
      <w:proofErr w:type="spellEnd"/>
      <w:r w:rsidRPr="001C4A65">
        <w:t xml:space="preserve">, </w:t>
      </w:r>
      <w:proofErr w:type="spellStart"/>
      <w:r w:rsidRPr="001C4A65">
        <w:t>nosuid</w:t>
      </w:r>
      <w:proofErr w:type="spellEnd"/>
      <w:r w:rsidRPr="001C4A65">
        <w:t xml:space="preserve">, and </w:t>
      </w:r>
      <w:proofErr w:type="spellStart"/>
      <w:r w:rsidRPr="001C4A65">
        <w:t>noexec</w:t>
      </w:r>
      <w:proofErr w:type="spellEnd"/>
      <w:r w:rsidRPr="001C4A65">
        <w:t xml:space="preserve"> options on /dev/</w:t>
      </w:r>
      <w:proofErr w:type="spellStart"/>
      <w:r w:rsidRPr="001C4A65">
        <w:t>shm</w:t>
      </w:r>
      <w:proofErr w:type="spellEnd"/>
      <w:r w:rsidRPr="001C4A65">
        <w:t xml:space="preserve"> partition.</w:t>
      </w:r>
    </w:p>
    <w:p w14:paraId="485C66FB" w14:textId="77777777" w:rsidR="001C4A65" w:rsidRPr="001C4A65" w:rsidRDefault="001C4A65" w:rsidP="001C4A65">
      <w:pPr>
        <w:pStyle w:val="numberlist1"/>
      </w:pPr>
      <w:r w:rsidRPr="001C4A65">
        <w:t xml:space="preserve">Set </w:t>
      </w:r>
      <w:proofErr w:type="spellStart"/>
      <w:r w:rsidRPr="001C4A65">
        <w:t>nodev</w:t>
      </w:r>
      <w:proofErr w:type="spellEnd"/>
      <w:r w:rsidRPr="001C4A65">
        <w:t xml:space="preserve">, </w:t>
      </w:r>
      <w:proofErr w:type="spellStart"/>
      <w:r w:rsidRPr="001C4A65">
        <w:t>nosuid</w:t>
      </w:r>
      <w:proofErr w:type="gramStart"/>
      <w:r w:rsidRPr="001C4A65">
        <w:t>,and</w:t>
      </w:r>
      <w:proofErr w:type="spellEnd"/>
      <w:proofErr w:type="gramEnd"/>
      <w:r w:rsidRPr="001C4A65">
        <w:t xml:space="preserve"> </w:t>
      </w:r>
      <w:proofErr w:type="spellStart"/>
      <w:r w:rsidRPr="001C4A65">
        <w:t>noexec</w:t>
      </w:r>
      <w:proofErr w:type="spellEnd"/>
      <w:r w:rsidRPr="001C4A65">
        <w:t xml:space="preserve"> options on removable media partitions.</w:t>
      </w:r>
    </w:p>
    <w:p w14:paraId="1BE792BD" w14:textId="77777777" w:rsidR="001C4A65" w:rsidRPr="001C4A65" w:rsidRDefault="001C4A65" w:rsidP="001C4A65">
      <w:pPr>
        <w:pStyle w:val="numberlist1"/>
      </w:pPr>
      <w:r w:rsidRPr="001C4A65">
        <w:t xml:space="preserve">Disable </w:t>
      </w:r>
      <w:proofErr w:type="spellStart"/>
      <w:r w:rsidRPr="001C4A65">
        <w:t>automounting</w:t>
      </w:r>
      <w:proofErr w:type="spellEnd"/>
      <w:r w:rsidRPr="001C4A65">
        <w:t xml:space="preserve"> (</w:t>
      </w:r>
      <w:proofErr w:type="spellStart"/>
      <w:r w:rsidRPr="001C4A65">
        <w:t>autofs</w:t>
      </w:r>
      <w:proofErr w:type="spellEnd"/>
      <w:r w:rsidRPr="001C4A65">
        <w:t>).</w:t>
      </w:r>
    </w:p>
    <w:p w14:paraId="1DF51130" w14:textId="77777777" w:rsidR="001C4A65" w:rsidRPr="001C4A65" w:rsidRDefault="001C4A65" w:rsidP="001C4A65">
      <w:pPr>
        <w:pStyle w:val="numberlist1"/>
      </w:pPr>
      <w:r w:rsidRPr="001C4A65">
        <w:t>Configure package manager GPG keys.</w:t>
      </w:r>
    </w:p>
    <w:p w14:paraId="5DA11E93" w14:textId="77777777" w:rsidR="001C4A65" w:rsidRPr="001C4A65" w:rsidRDefault="001C4A65" w:rsidP="001C4A65">
      <w:pPr>
        <w:pStyle w:val="numberlist1"/>
      </w:pPr>
      <w:r w:rsidRPr="001C4A65">
        <w:t>Restrict access to core dumps.</w:t>
      </w:r>
    </w:p>
    <w:p w14:paraId="091ED9D4" w14:textId="77777777" w:rsidR="001C4A65" w:rsidRPr="001C4A65" w:rsidRDefault="001C4A65" w:rsidP="001C4A65">
      <w:pPr>
        <w:pStyle w:val="numberlist1"/>
      </w:pPr>
      <w:r w:rsidRPr="001C4A65">
        <w:t>Enable address space layout randomization (ASLR).</w:t>
      </w:r>
    </w:p>
    <w:p w14:paraId="7F97471E" w14:textId="77777777" w:rsidR="001C4A65" w:rsidRPr="001C4A65" w:rsidRDefault="001C4A65" w:rsidP="001C4A65">
      <w:pPr>
        <w:pStyle w:val="numberlist1"/>
      </w:pPr>
      <w:r w:rsidRPr="001C4A65">
        <w:t>Disable unnecessary services:</w:t>
      </w:r>
    </w:p>
    <w:p w14:paraId="69905770" w14:textId="77777777" w:rsidR="001C4A65" w:rsidRPr="001C4A65" w:rsidRDefault="001C4A65" w:rsidP="001C4A65">
      <w:pPr>
        <w:pStyle w:val="bullet2"/>
      </w:pPr>
      <w:proofErr w:type="spellStart"/>
      <w:r w:rsidRPr="001C4A65">
        <w:t>Chargen</w:t>
      </w:r>
      <w:proofErr w:type="spellEnd"/>
    </w:p>
    <w:p w14:paraId="6177422C" w14:textId="77777777" w:rsidR="001C4A65" w:rsidRPr="001C4A65" w:rsidRDefault="001C4A65" w:rsidP="001C4A65">
      <w:pPr>
        <w:pStyle w:val="bullet2"/>
      </w:pPr>
      <w:r w:rsidRPr="001C4A65">
        <w:t>Daytime</w:t>
      </w:r>
    </w:p>
    <w:p w14:paraId="37326DB3" w14:textId="77777777" w:rsidR="001C4A65" w:rsidRPr="001C4A65" w:rsidRDefault="001C4A65" w:rsidP="001C4A65">
      <w:pPr>
        <w:pStyle w:val="bullet2"/>
      </w:pPr>
      <w:r w:rsidRPr="001C4A65">
        <w:t>Discard</w:t>
      </w:r>
    </w:p>
    <w:p w14:paraId="24A72C18" w14:textId="77777777" w:rsidR="001C4A65" w:rsidRPr="001C4A65" w:rsidRDefault="001C4A65" w:rsidP="001C4A65">
      <w:pPr>
        <w:pStyle w:val="bullet2"/>
      </w:pPr>
      <w:r w:rsidRPr="001C4A65">
        <w:t>Echo</w:t>
      </w:r>
    </w:p>
    <w:p w14:paraId="3C5353CF" w14:textId="77777777" w:rsidR="001C4A65" w:rsidRPr="001C4A65" w:rsidRDefault="001C4A65" w:rsidP="001C4A65">
      <w:pPr>
        <w:pStyle w:val="bullet2"/>
      </w:pPr>
      <w:r w:rsidRPr="001C4A65">
        <w:t>Time</w:t>
      </w:r>
    </w:p>
    <w:p w14:paraId="63C303CA" w14:textId="77777777" w:rsidR="001C4A65" w:rsidRPr="001C4A65" w:rsidRDefault="001C4A65" w:rsidP="001C4A65">
      <w:pPr>
        <w:pStyle w:val="bullet2"/>
      </w:pPr>
      <w:proofErr w:type="spellStart"/>
      <w:r w:rsidRPr="001C4A65">
        <w:t>Rsh</w:t>
      </w:r>
      <w:proofErr w:type="spellEnd"/>
      <w:r w:rsidRPr="001C4A65">
        <w:t>-server (</w:t>
      </w:r>
      <w:proofErr w:type="spellStart"/>
      <w:r w:rsidRPr="001C4A65">
        <w:t>rsh</w:t>
      </w:r>
      <w:proofErr w:type="spellEnd"/>
      <w:r w:rsidRPr="001C4A65">
        <w:t xml:space="preserve">, rlogin, </w:t>
      </w:r>
      <w:proofErr w:type="spellStart"/>
      <w:r w:rsidRPr="001C4A65">
        <w:t>rexec</w:t>
      </w:r>
      <w:proofErr w:type="spellEnd"/>
      <w:r w:rsidRPr="001C4A65">
        <w:t>)</w:t>
      </w:r>
    </w:p>
    <w:p w14:paraId="4B75432F" w14:textId="77777777" w:rsidR="001C4A65" w:rsidRPr="001C4A65" w:rsidRDefault="001C4A65" w:rsidP="001C4A65">
      <w:pPr>
        <w:pStyle w:val="bullet2"/>
      </w:pPr>
      <w:r w:rsidRPr="001C4A65">
        <w:t>Talk</w:t>
      </w:r>
    </w:p>
    <w:p w14:paraId="6C9F4401" w14:textId="77777777" w:rsidR="001C4A65" w:rsidRPr="001C4A65" w:rsidRDefault="001C4A65" w:rsidP="001C4A65">
      <w:pPr>
        <w:pStyle w:val="bullet2"/>
      </w:pPr>
      <w:r w:rsidRPr="001C4A65">
        <w:t>Telnet server</w:t>
      </w:r>
    </w:p>
    <w:p w14:paraId="3500C3B7" w14:textId="77777777" w:rsidR="001C4A65" w:rsidRPr="001C4A65" w:rsidRDefault="001C4A65" w:rsidP="001C4A65">
      <w:pPr>
        <w:pStyle w:val="bullet2"/>
      </w:pPr>
      <w:r w:rsidRPr="001C4A65">
        <w:t>TFTP server</w:t>
      </w:r>
    </w:p>
    <w:p w14:paraId="796105F0" w14:textId="77777777" w:rsidR="001C4A65" w:rsidRPr="001C4A65" w:rsidRDefault="001C4A65" w:rsidP="001C4A65">
      <w:pPr>
        <w:pStyle w:val="bullet2"/>
      </w:pPr>
      <w:proofErr w:type="spellStart"/>
      <w:r w:rsidRPr="001C4A65">
        <w:t>Xinetd</w:t>
      </w:r>
      <w:proofErr w:type="spellEnd"/>
    </w:p>
    <w:p w14:paraId="1A2DCCD0" w14:textId="77777777" w:rsidR="001C4A65" w:rsidRPr="001C4A65" w:rsidRDefault="001C4A65" w:rsidP="001C4A65">
      <w:pPr>
        <w:pStyle w:val="bullet2"/>
      </w:pPr>
      <w:r w:rsidRPr="001C4A65">
        <w:t>FTP server</w:t>
      </w:r>
    </w:p>
    <w:p w14:paraId="6A170E84" w14:textId="77777777" w:rsidR="001C4A65" w:rsidRPr="001C4A65" w:rsidRDefault="001C4A65" w:rsidP="001C4A65">
      <w:pPr>
        <w:pStyle w:val="numberlist1"/>
      </w:pPr>
      <w:r w:rsidRPr="001C4A65">
        <w:t>Ensure X Window System is not installed.</w:t>
      </w:r>
    </w:p>
    <w:p w14:paraId="1194DEAF" w14:textId="77777777" w:rsidR="001C4A65" w:rsidRPr="001C4A65" w:rsidRDefault="001C4A65" w:rsidP="001C4A65">
      <w:pPr>
        <w:pStyle w:val="numberlist1"/>
      </w:pPr>
      <w:r w:rsidRPr="001C4A65">
        <w:lastRenderedPageBreak/>
        <w:t xml:space="preserve">Ensure </w:t>
      </w:r>
      <w:proofErr w:type="spellStart"/>
      <w:r w:rsidRPr="001C4A65">
        <w:t>Avahi</w:t>
      </w:r>
      <w:proofErr w:type="spellEnd"/>
      <w:r w:rsidRPr="001C4A65">
        <w:t xml:space="preserve"> Server is not enabled.</w:t>
      </w:r>
    </w:p>
    <w:p w14:paraId="172F954D" w14:textId="77777777" w:rsidR="001C4A65" w:rsidRPr="001C4A65" w:rsidRDefault="001C4A65" w:rsidP="001C4A65">
      <w:pPr>
        <w:pStyle w:val="numberlist1"/>
      </w:pPr>
      <w:r w:rsidRPr="001C4A65">
        <w:t>Ensure CUPS is not enabled.</w:t>
      </w:r>
    </w:p>
    <w:p w14:paraId="177F6784" w14:textId="77777777" w:rsidR="001C4A65" w:rsidRPr="001C4A65" w:rsidRDefault="001C4A65" w:rsidP="001C4A65">
      <w:pPr>
        <w:pStyle w:val="numberlist1"/>
      </w:pPr>
      <w:r w:rsidRPr="001C4A65">
        <w:t>Ensure file deletion events by users are collected.</w:t>
      </w:r>
    </w:p>
    <w:p w14:paraId="0DB303CE" w14:textId="77777777" w:rsidR="001C4A65" w:rsidRPr="001C4A65" w:rsidRDefault="001C4A65" w:rsidP="001C4A65">
      <w:pPr>
        <w:pStyle w:val="numberlist1"/>
      </w:pPr>
      <w:r w:rsidRPr="001C4A65">
        <w:t>The syslog daemon must be configured to start automatically at boot time.</w:t>
      </w:r>
    </w:p>
    <w:p w14:paraId="27A5A8F0" w14:textId="77777777" w:rsidR="001C4A65" w:rsidRPr="001C4A65" w:rsidRDefault="001C4A65" w:rsidP="001C4A65">
      <w:pPr>
        <w:pStyle w:val="numberlist1"/>
      </w:pPr>
      <w:r w:rsidRPr="001C4A65">
        <w:t xml:space="preserve">Log changes to </w:t>
      </w:r>
      <w:proofErr w:type="spellStart"/>
      <w:r w:rsidRPr="001C4A65">
        <w:t>sudoers</w:t>
      </w:r>
      <w:proofErr w:type="spellEnd"/>
      <w:r w:rsidRPr="001C4A65">
        <w:t xml:space="preserve"> file.</w:t>
      </w:r>
    </w:p>
    <w:p w14:paraId="194ED462" w14:textId="77777777" w:rsidR="001C4A65" w:rsidRPr="001C4A65" w:rsidRDefault="001C4A65" w:rsidP="001C4A65">
      <w:pPr>
        <w:pStyle w:val="numberlist1"/>
      </w:pPr>
      <w:r w:rsidRPr="001C4A65">
        <w:t>Log system administrator’s actions.</w:t>
      </w:r>
    </w:p>
    <w:p w14:paraId="00367B3D" w14:textId="77777777" w:rsidR="001C4A65" w:rsidRPr="001C4A65" w:rsidRDefault="001C4A65" w:rsidP="001C4A65">
      <w:pPr>
        <w:pStyle w:val="numberlist1"/>
      </w:pPr>
      <w:r w:rsidRPr="001C4A65">
        <w:t>Any world-writable directory must have the sticky bit set.</w:t>
      </w:r>
    </w:p>
    <w:p w14:paraId="45227926" w14:textId="77777777" w:rsidR="001C4A65" w:rsidRPr="001C4A65" w:rsidRDefault="001C4A65" w:rsidP="001C4A65">
      <w:pPr>
        <w:pStyle w:val="numberlist1"/>
      </w:pPr>
      <w:r w:rsidRPr="001C4A65">
        <w:t xml:space="preserve">Ensure </w:t>
      </w:r>
      <w:proofErr w:type="spellStart"/>
      <w:r w:rsidRPr="001C4A65">
        <w:t>cron</w:t>
      </w:r>
      <w:proofErr w:type="spellEnd"/>
      <w:r w:rsidRPr="001C4A65">
        <w:t xml:space="preserve"> daemon is enabled.</w:t>
      </w:r>
    </w:p>
    <w:p w14:paraId="568E842A" w14:textId="77777777" w:rsidR="001C4A65" w:rsidRPr="001C4A65" w:rsidRDefault="001C4A65" w:rsidP="001C4A65">
      <w:pPr>
        <w:pStyle w:val="numberlist1"/>
      </w:pPr>
      <w:r w:rsidRPr="001C4A65">
        <w:t xml:space="preserve">The permissions on </w:t>
      </w:r>
      <w:proofErr w:type="spellStart"/>
      <w:r w:rsidRPr="001C4A65">
        <w:t>crontab</w:t>
      </w:r>
      <w:proofErr w:type="spellEnd"/>
      <w:r w:rsidRPr="001C4A65">
        <w:t xml:space="preserve"> entries must be read/write for owner and no access for group or others.</w:t>
      </w:r>
    </w:p>
    <w:p w14:paraId="347133EC" w14:textId="77777777" w:rsidR="001C4A65" w:rsidRPr="001C4A65" w:rsidRDefault="001C4A65" w:rsidP="001C4A65">
      <w:pPr>
        <w:pStyle w:val="numberlist1"/>
      </w:pPr>
      <w:proofErr w:type="spellStart"/>
      <w:r w:rsidRPr="001C4A65">
        <w:t>Crontab</w:t>
      </w:r>
      <w:proofErr w:type="spellEnd"/>
      <w:r w:rsidRPr="001C4A65">
        <w:t xml:space="preserve"> entries must not be invoked or referenced from world readable/writable files.</w:t>
      </w:r>
    </w:p>
    <w:p w14:paraId="75E1B774" w14:textId="77777777" w:rsidR="001C4A65" w:rsidRPr="001C4A65" w:rsidRDefault="001C4A65" w:rsidP="001C4A65">
      <w:pPr>
        <w:pStyle w:val="numberlist1"/>
      </w:pPr>
      <w:r w:rsidRPr="001C4A65">
        <w:t>Accounts with elevated privileges that run scripts and programs must not be owned by or reside in a user level home directory.</w:t>
      </w:r>
    </w:p>
    <w:p w14:paraId="6F47CB5C" w14:textId="77777777" w:rsidR="001C4A65" w:rsidRPr="001C4A65" w:rsidRDefault="001C4A65" w:rsidP="001C4A65">
      <w:pPr>
        <w:pStyle w:val="numberlist1"/>
      </w:pPr>
      <w:r w:rsidRPr="001C4A65">
        <w:t>Shadow password file access must be restricted to the local administrator account or to processes running as root.</w:t>
      </w:r>
    </w:p>
    <w:p w14:paraId="305169C1" w14:textId="77777777" w:rsidR="001C4A65" w:rsidRPr="001C4A65" w:rsidRDefault="001C4A65" w:rsidP="001C4A65">
      <w:pPr>
        <w:pStyle w:val="numberlist1"/>
      </w:pPr>
      <w:r w:rsidRPr="001C4A65">
        <w:t>Server must be configured with SSH protocol version 2 only.</w:t>
      </w:r>
    </w:p>
    <w:p w14:paraId="3E52E928" w14:textId="77777777" w:rsidR="001C4A65" w:rsidRPr="001C4A65" w:rsidRDefault="001C4A65" w:rsidP="001C4A65">
      <w:pPr>
        <w:pStyle w:val="numberlist1"/>
      </w:pPr>
      <w:r w:rsidRPr="001C4A65">
        <w:t xml:space="preserve">Disable uncommon network protocols. </w:t>
      </w:r>
    </w:p>
    <w:p w14:paraId="0DC7676B" w14:textId="77777777" w:rsidR="001C4A65" w:rsidRPr="001C4A65" w:rsidRDefault="001C4A65" w:rsidP="001C4A65">
      <w:pPr>
        <w:pStyle w:val="numberlist1"/>
        <w:numPr>
          <w:ilvl w:val="0"/>
          <w:numId w:val="0"/>
        </w:numPr>
        <w:ind w:left="720"/>
      </w:pPr>
      <w:r w:rsidRPr="001C4A65">
        <w:t xml:space="preserve">For example: </w:t>
      </w:r>
    </w:p>
    <w:p w14:paraId="35D73D14" w14:textId="77777777" w:rsidR="001C4A65" w:rsidRPr="001C4A65" w:rsidRDefault="001C4A65" w:rsidP="001C4A65">
      <w:pPr>
        <w:pStyle w:val="bullet2"/>
      </w:pPr>
      <w:r w:rsidRPr="001C4A65">
        <w:t>Datagram Congestion Control Protocol (DCCP)</w:t>
      </w:r>
    </w:p>
    <w:p w14:paraId="1D4EED80" w14:textId="77777777" w:rsidR="001C4A65" w:rsidRPr="001C4A65" w:rsidRDefault="001C4A65" w:rsidP="001C4A65">
      <w:pPr>
        <w:pStyle w:val="bullet2"/>
      </w:pPr>
      <w:r w:rsidRPr="001C4A65">
        <w:t>Stream Control Transmission Protocol (SCTP)</w:t>
      </w:r>
    </w:p>
    <w:p w14:paraId="77FA1B0B" w14:textId="77777777" w:rsidR="001C4A65" w:rsidRPr="001C4A65" w:rsidRDefault="001C4A65" w:rsidP="001C4A65">
      <w:pPr>
        <w:pStyle w:val="bullet2"/>
      </w:pPr>
      <w:r w:rsidRPr="001C4A65">
        <w:t>Reliable Datagram Sockets (RDS)</w:t>
      </w:r>
    </w:p>
    <w:p w14:paraId="50EC6324" w14:textId="77777777" w:rsidR="001C4A65" w:rsidRPr="001C4A65" w:rsidRDefault="001C4A65" w:rsidP="001C4A65">
      <w:pPr>
        <w:pStyle w:val="bullet2"/>
      </w:pPr>
      <w:r w:rsidRPr="001C4A65">
        <w:t>Transparent Inter-Process Communication (TPIC)</w:t>
      </w:r>
    </w:p>
    <w:p w14:paraId="17A43685" w14:textId="77777777" w:rsidR="001C4A65" w:rsidRPr="001C4A65" w:rsidRDefault="001C4A65" w:rsidP="001C4A65"/>
    <w:p w14:paraId="11CC4903" w14:textId="77777777" w:rsidR="001C4A65" w:rsidRPr="001C4A65" w:rsidRDefault="001C4A65" w:rsidP="001C4A65">
      <w:pPr>
        <w:pStyle w:val="Heading4"/>
      </w:pPr>
      <w:r w:rsidRPr="001C4A65">
        <w:t>Windows Servers</w:t>
      </w:r>
    </w:p>
    <w:p w14:paraId="6519B082" w14:textId="77777777" w:rsidR="001C4A65" w:rsidRPr="001C4A65" w:rsidRDefault="001C4A65" w:rsidP="00FE121A">
      <w:pPr>
        <w:pStyle w:val="numberlist1"/>
        <w:numPr>
          <w:ilvl w:val="0"/>
          <w:numId w:val="16"/>
        </w:numPr>
      </w:pPr>
      <w:r w:rsidRPr="001C4A65">
        <w:t>Remove or rename default administrator account.</w:t>
      </w:r>
    </w:p>
    <w:p w14:paraId="259562D0" w14:textId="77777777" w:rsidR="001C4A65" w:rsidRPr="001C4A65" w:rsidRDefault="001C4A65" w:rsidP="001C4A65">
      <w:pPr>
        <w:pStyle w:val="numberlist1"/>
      </w:pPr>
      <w:r w:rsidRPr="001C4A65">
        <w:t>Remove or disable the default guest account.</w:t>
      </w:r>
    </w:p>
    <w:p w14:paraId="6EFC9B81" w14:textId="77777777" w:rsidR="001C4A65" w:rsidRPr="001C4A65" w:rsidRDefault="001C4A65" w:rsidP="00F23004">
      <w:pPr>
        <w:pStyle w:val="numberlist1"/>
      </w:pPr>
      <w:r w:rsidRPr="001C4A65">
        <w:t xml:space="preserve">“Access this computer from the network” user right must be assigned to a more restrictive group compared to older operating system defaults, which uses groups such as Everyone, Authenticated Users or Domain Users. </w:t>
      </w:r>
    </w:p>
    <w:p w14:paraId="6BE68AD0" w14:textId="77777777" w:rsidR="001C4A65" w:rsidRPr="001C4A65" w:rsidRDefault="001C4A65" w:rsidP="001C4A65">
      <w:pPr>
        <w:pStyle w:val="numberlist1"/>
      </w:pPr>
      <w:r w:rsidRPr="001C4A65">
        <w:t>Configure ‘Act as a part of the operating system’ to ‘No one’.</w:t>
      </w:r>
    </w:p>
    <w:p w14:paraId="06683D96" w14:textId="77777777" w:rsidR="001C4A65" w:rsidRPr="001C4A65" w:rsidRDefault="001C4A65" w:rsidP="001C4A65">
      <w:pPr>
        <w:pStyle w:val="numberlist1"/>
      </w:pPr>
      <w:r w:rsidRPr="001C4A65">
        <w:t>On domain controllers, ensure ‘add workstations to domain’ setting is set to ‘administrators’.</w:t>
      </w:r>
    </w:p>
    <w:p w14:paraId="680F45E2" w14:textId="77777777" w:rsidR="001C4A65" w:rsidRPr="001C4A65" w:rsidRDefault="001C4A65" w:rsidP="001C4A65">
      <w:pPr>
        <w:pStyle w:val="numberlist1"/>
      </w:pPr>
      <w:r w:rsidRPr="001C4A65">
        <w:t xml:space="preserve">Ensure ‘adjust memory quotas for a process’ is set to ‘administrators, local service, </w:t>
      </w:r>
      <w:proofErr w:type="gramStart"/>
      <w:r w:rsidRPr="001C4A65">
        <w:t>network</w:t>
      </w:r>
      <w:proofErr w:type="gramEnd"/>
      <w:r w:rsidRPr="001C4A65">
        <w:t xml:space="preserve"> service’.</w:t>
      </w:r>
    </w:p>
    <w:p w14:paraId="2CF8D741" w14:textId="77777777" w:rsidR="001C4A65" w:rsidRPr="001C4A65" w:rsidRDefault="001C4A65" w:rsidP="001C4A65">
      <w:pPr>
        <w:pStyle w:val="numberlist1"/>
      </w:pPr>
      <w:r w:rsidRPr="001C4A65">
        <w:t>Configure ‘allow log on locally’ as follows:</w:t>
      </w:r>
    </w:p>
    <w:p w14:paraId="61669E85" w14:textId="77777777" w:rsidR="001C4A65" w:rsidRPr="001C4A65" w:rsidRDefault="001C4A65" w:rsidP="00FE121A">
      <w:pPr>
        <w:pStyle w:val="numberlist2"/>
        <w:numPr>
          <w:ilvl w:val="0"/>
          <w:numId w:val="18"/>
        </w:numPr>
      </w:pPr>
      <w:r w:rsidRPr="001C4A65">
        <w:t>Domain controller: Administrators, Enterprise Domain Controllers</w:t>
      </w:r>
    </w:p>
    <w:p w14:paraId="38DC4037" w14:textId="77777777" w:rsidR="001C4A65" w:rsidRPr="001C4A65" w:rsidRDefault="001C4A65" w:rsidP="00F23004">
      <w:pPr>
        <w:pStyle w:val="numberlist2"/>
      </w:pPr>
      <w:r w:rsidRPr="001C4A65">
        <w:t>Member server: Administrators</w:t>
      </w:r>
    </w:p>
    <w:p w14:paraId="74984708" w14:textId="77777777" w:rsidR="001C4A65" w:rsidRPr="001C4A65" w:rsidRDefault="001C4A65" w:rsidP="001C4A65">
      <w:pPr>
        <w:pStyle w:val="numberlist1"/>
      </w:pPr>
      <w:r w:rsidRPr="001C4A65">
        <w:t>Configure ‘allow log on through Remote Desktop Services’</w:t>
      </w:r>
    </w:p>
    <w:p w14:paraId="10EA01EF" w14:textId="77777777" w:rsidR="001C4A65" w:rsidRPr="001C4A65" w:rsidRDefault="001C4A65" w:rsidP="00FE121A">
      <w:pPr>
        <w:pStyle w:val="numberlist2"/>
        <w:numPr>
          <w:ilvl w:val="0"/>
          <w:numId w:val="19"/>
        </w:numPr>
      </w:pPr>
      <w:r w:rsidRPr="001C4A65">
        <w:lastRenderedPageBreak/>
        <w:t>Domain controller: Administrators</w:t>
      </w:r>
    </w:p>
    <w:p w14:paraId="7C58E365" w14:textId="77777777" w:rsidR="001C4A65" w:rsidRPr="001C4A65" w:rsidRDefault="001C4A65" w:rsidP="00F23004">
      <w:pPr>
        <w:pStyle w:val="numberlist2"/>
      </w:pPr>
      <w:r w:rsidRPr="001C4A65">
        <w:t>Member server: Administrators, Remote Desktop Users</w:t>
      </w:r>
    </w:p>
    <w:p w14:paraId="79189505" w14:textId="77777777" w:rsidR="001C4A65" w:rsidRPr="001C4A65" w:rsidRDefault="001C4A65" w:rsidP="001C4A65">
      <w:pPr>
        <w:pStyle w:val="numberlist1"/>
      </w:pPr>
      <w:r w:rsidRPr="001C4A65">
        <w:t>Ensure ‘back up files and directories’ is set to ‘administrators’</w:t>
      </w:r>
    </w:p>
    <w:p w14:paraId="3F19E06B" w14:textId="77777777" w:rsidR="001C4A65" w:rsidRPr="001C4A65" w:rsidRDefault="001C4A65" w:rsidP="001C4A65">
      <w:pPr>
        <w:pStyle w:val="numberlist1"/>
      </w:pPr>
      <w:r w:rsidRPr="001C4A65">
        <w:t>Ensure ‘change the system time’ is set to ‘administrators, local service’.</w:t>
      </w:r>
    </w:p>
    <w:p w14:paraId="5EC34F99" w14:textId="77777777" w:rsidR="001C4A65" w:rsidRPr="001C4A65" w:rsidRDefault="001C4A65" w:rsidP="001C4A65">
      <w:pPr>
        <w:pStyle w:val="numberlist1"/>
      </w:pPr>
      <w:r w:rsidRPr="001C4A65">
        <w:t>Ensure ‘change the time zone’ is set to ‘administrators, local service’.</w:t>
      </w:r>
    </w:p>
    <w:p w14:paraId="05D17B8D" w14:textId="77777777" w:rsidR="001C4A65" w:rsidRPr="001C4A65" w:rsidRDefault="001C4A65" w:rsidP="001C4A65">
      <w:pPr>
        <w:pStyle w:val="numberlist1"/>
      </w:pPr>
      <w:r w:rsidRPr="001C4A65">
        <w:t xml:space="preserve">Ensure ‘create a </w:t>
      </w:r>
      <w:proofErr w:type="spellStart"/>
      <w:r w:rsidRPr="001C4A65">
        <w:t>pagefile</w:t>
      </w:r>
      <w:proofErr w:type="spellEnd"/>
      <w:r w:rsidRPr="001C4A65">
        <w:t>’ is set to ‘administrators’.</w:t>
      </w:r>
    </w:p>
    <w:p w14:paraId="507D70F7" w14:textId="77777777" w:rsidR="001C4A65" w:rsidRPr="001C4A65" w:rsidRDefault="001C4A65" w:rsidP="001C4A65">
      <w:pPr>
        <w:pStyle w:val="numberlist1"/>
      </w:pPr>
      <w:r w:rsidRPr="001C4A65">
        <w:t>Ensure ‘create a token object’ is set to ‘no one’.</w:t>
      </w:r>
    </w:p>
    <w:p w14:paraId="77639C07" w14:textId="77777777" w:rsidR="001C4A65" w:rsidRPr="001C4A65" w:rsidRDefault="001C4A65" w:rsidP="001C4A65">
      <w:pPr>
        <w:pStyle w:val="numberlist1"/>
      </w:pPr>
      <w:r w:rsidRPr="001C4A65">
        <w:t>Ensure ‘create global objects’ is set to ‘administrators, local service, network service, service’.</w:t>
      </w:r>
    </w:p>
    <w:p w14:paraId="4365B2C0" w14:textId="77777777" w:rsidR="001C4A65" w:rsidRPr="001C4A65" w:rsidRDefault="001C4A65" w:rsidP="001C4A65">
      <w:pPr>
        <w:pStyle w:val="numberlist1"/>
      </w:pPr>
      <w:r w:rsidRPr="001C4A65">
        <w:t>Ensure ‘create permanent shared objects’ is set to ‘no one’.</w:t>
      </w:r>
    </w:p>
    <w:p w14:paraId="2F87537B" w14:textId="77777777" w:rsidR="001C4A65" w:rsidRPr="001C4A65" w:rsidRDefault="001C4A65" w:rsidP="001C4A65">
      <w:pPr>
        <w:pStyle w:val="numberlist1"/>
      </w:pPr>
      <w:r w:rsidRPr="001C4A65">
        <w:t>Set ‘create symbolic links’ to ‘administrators’.</w:t>
      </w:r>
    </w:p>
    <w:p w14:paraId="759A6674" w14:textId="77777777" w:rsidR="001C4A65" w:rsidRPr="001C4A65" w:rsidRDefault="001C4A65" w:rsidP="001C4A65">
      <w:pPr>
        <w:pStyle w:val="numberlist1"/>
      </w:pPr>
      <w:r w:rsidRPr="001C4A65">
        <w:t>Ensure ‘debug programs’ is set to ‘administrators’.</w:t>
      </w:r>
    </w:p>
    <w:p w14:paraId="3F596900" w14:textId="77777777" w:rsidR="001C4A65" w:rsidRPr="001C4A65" w:rsidRDefault="001C4A65" w:rsidP="001C4A65">
      <w:pPr>
        <w:pStyle w:val="numberlist1"/>
      </w:pPr>
      <w:r w:rsidRPr="001C4A65">
        <w:t>Ensure ‘deny log on as a batch job’ to include ‘guests’.</w:t>
      </w:r>
    </w:p>
    <w:p w14:paraId="641DFE63" w14:textId="77777777" w:rsidR="001C4A65" w:rsidRPr="001C4A65" w:rsidRDefault="001C4A65" w:rsidP="001C4A65">
      <w:pPr>
        <w:pStyle w:val="numberlist1"/>
      </w:pPr>
      <w:r w:rsidRPr="001C4A65">
        <w:t>Ensure ‘deny log on as a service’ to include ‘guests’.</w:t>
      </w:r>
    </w:p>
    <w:p w14:paraId="6DB5108D" w14:textId="77777777" w:rsidR="001C4A65" w:rsidRPr="001C4A65" w:rsidRDefault="001C4A65" w:rsidP="001C4A65">
      <w:pPr>
        <w:pStyle w:val="numberlist1"/>
      </w:pPr>
      <w:r w:rsidRPr="001C4A65">
        <w:t>Ensure ‘log on locally’ to include ‘guests’.</w:t>
      </w:r>
    </w:p>
    <w:p w14:paraId="5648E356" w14:textId="77777777" w:rsidR="001C4A65" w:rsidRPr="001C4A65" w:rsidRDefault="001C4A65" w:rsidP="001C4A65">
      <w:pPr>
        <w:pStyle w:val="numberlist1"/>
      </w:pPr>
      <w:r w:rsidRPr="001C4A65">
        <w:t>Configure ‘enable computer and user accounts to be trusted for delegation’</w:t>
      </w:r>
    </w:p>
    <w:p w14:paraId="45464CA8" w14:textId="77777777" w:rsidR="001C4A65" w:rsidRPr="001C4A65" w:rsidRDefault="001C4A65" w:rsidP="00FE121A">
      <w:pPr>
        <w:pStyle w:val="numberlist2"/>
        <w:numPr>
          <w:ilvl w:val="0"/>
          <w:numId w:val="17"/>
        </w:numPr>
      </w:pPr>
      <w:r w:rsidRPr="001C4A65">
        <w:t>Domain controller: Administrators</w:t>
      </w:r>
    </w:p>
    <w:p w14:paraId="34F7B0E2" w14:textId="77777777" w:rsidR="001C4A65" w:rsidRPr="001C4A65" w:rsidRDefault="001C4A65" w:rsidP="00F23004">
      <w:pPr>
        <w:pStyle w:val="numberlist2"/>
      </w:pPr>
      <w:r w:rsidRPr="001C4A65">
        <w:t>Member server: No one</w:t>
      </w:r>
    </w:p>
    <w:p w14:paraId="1D499E81" w14:textId="77777777" w:rsidR="001C4A65" w:rsidRPr="001C4A65" w:rsidRDefault="001C4A65" w:rsidP="001C4A65">
      <w:pPr>
        <w:pStyle w:val="numberlist1"/>
      </w:pPr>
      <w:r w:rsidRPr="001C4A65">
        <w:t>Ensure ‘force shutdown from a remote system’ is set to ‘administrators’.</w:t>
      </w:r>
    </w:p>
    <w:p w14:paraId="2C526A85" w14:textId="77777777" w:rsidR="001C4A65" w:rsidRPr="001C4A65" w:rsidRDefault="001C4A65" w:rsidP="001C4A65">
      <w:pPr>
        <w:pStyle w:val="numberlist1"/>
      </w:pPr>
      <w:r w:rsidRPr="001C4A65">
        <w:t>Enable setting ‘Network access: Do not allow storage of passwords and credentials for network authentication’.</w:t>
      </w:r>
    </w:p>
    <w:p w14:paraId="70CD37DF" w14:textId="77777777" w:rsidR="001C4A65" w:rsidRPr="001C4A65" w:rsidRDefault="001C4A65" w:rsidP="001C4A65">
      <w:pPr>
        <w:pStyle w:val="numberlist1"/>
      </w:pPr>
      <w:r w:rsidRPr="001C4A65">
        <w:t xml:space="preserve">Ensure ‘allow </w:t>
      </w:r>
      <w:proofErr w:type="spellStart"/>
      <w:r w:rsidRPr="001C4A65">
        <w:t>LocalSystem</w:t>
      </w:r>
      <w:proofErr w:type="spellEnd"/>
      <w:r w:rsidRPr="001C4A65">
        <w:t xml:space="preserve"> NULL sessions fallback’ is set to disabled.</w:t>
      </w:r>
    </w:p>
    <w:p w14:paraId="0BE551C3" w14:textId="77777777" w:rsidR="001C4A65" w:rsidRPr="001C4A65" w:rsidRDefault="001C4A65" w:rsidP="001C4A65">
      <w:pPr>
        <w:pStyle w:val="numberlist1"/>
      </w:pPr>
      <w:r w:rsidRPr="001C4A65">
        <w:t>Configure server to prevent the ability of anonymous users to enumerate SAM accounts and shares.</w:t>
      </w:r>
    </w:p>
    <w:p w14:paraId="777E611B" w14:textId="77777777" w:rsidR="001C4A65" w:rsidRPr="001C4A65" w:rsidRDefault="001C4A65" w:rsidP="001C4A65">
      <w:pPr>
        <w:pStyle w:val="numberlist1"/>
      </w:pPr>
      <w:r w:rsidRPr="001C4A65">
        <w:t xml:space="preserve">Configure the “LAN Manager Authentication Level” security option to “Send NTLMv2 response only. Refuse LM &amp; NTLM”. </w:t>
      </w:r>
    </w:p>
    <w:p w14:paraId="46603CA6" w14:textId="77777777" w:rsidR="001C4A65" w:rsidRPr="001C4A65" w:rsidRDefault="001C4A65" w:rsidP="001C4A65">
      <w:pPr>
        <w:pStyle w:val="numberlist1"/>
      </w:pPr>
      <w:r w:rsidRPr="001C4A65">
        <w:t xml:space="preserve">Disable the ability to store LAN Manager </w:t>
      </w:r>
      <w:proofErr w:type="gramStart"/>
      <w:r w:rsidRPr="001C4A65">
        <w:t>password</w:t>
      </w:r>
      <w:proofErr w:type="gramEnd"/>
      <w:r w:rsidRPr="001C4A65">
        <w:t xml:space="preserve"> hashes within the local user account database.</w:t>
      </w:r>
    </w:p>
    <w:p w14:paraId="75037F3F" w14:textId="77777777" w:rsidR="001C4A65" w:rsidRPr="001C4A65" w:rsidRDefault="001C4A65" w:rsidP="001C4A65">
      <w:pPr>
        <w:pStyle w:val="numberlist1"/>
      </w:pPr>
      <w:r w:rsidRPr="001C4A65">
        <w:t>Restrict the ability to shut down the server to appropriate administrators only.</w:t>
      </w:r>
    </w:p>
    <w:p w14:paraId="22359703" w14:textId="77777777" w:rsidR="001C4A65" w:rsidRPr="001C4A65" w:rsidRDefault="001C4A65" w:rsidP="001C4A65">
      <w:pPr>
        <w:pStyle w:val="numberlist1"/>
      </w:pPr>
      <w:r w:rsidRPr="001C4A65">
        <w:t>Require users to log on to the server in order to shut down the server. (Disable ‘</w:t>
      </w:r>
      <w:proofErr w:type="gramStart"/>
      <w:r w:rsidRPr="001C4A65">
        <w:t>do</w:t>
      </w:r>
      <w:proofErr w:type="gramEnd"/>
      <w:r w:rsidRPr="001C4A65">
        <w:t xml:space="preserve"> not require CTRL+ALT+DEL and disable “allow system to be shut down without having to log on’).</w:t>
      </w:r>
    </w:p>
    <w:p w14:paraId="7CEF2321" w14:textId="77777777" w:rsidR="001C4A65" w:rsidRPr="001C4A65" w:rsidRDefault="001C4A65" w:rsidP="001C4A65">
      <w:pPr>
        <w:pStyle w:val="numberlist1"/>
      </w:pPr>
      <w:r w:rsidRPr="001C4A65">
        <w:t>Do not display username of last user account that logged in.</w:t>
      </w:r>
    </w:p>
    <w:p w14:paraId="7D23AF68" w14:textId="77777777" w:rsidR="001C4A65" w:rsidRPr="001C4A65" w:rsidRDefault="001C4A65" w:rsidP="001C4A65">
      <w:pPr>
        <w:pStyle w:val="numberlist1"/>
      </w:pPr>
      <w:r w:rsidRPr="001C4A65">
        <w:t xml:space="preserve">Require ‘minimum session security for NTLM SSP (including secure RPC) clients’ to ‘Require NTLMv2 session security, </w:t>
      </w:r>
      <w:proofErr w:type="gramStart"/>
      <w:r w:rsidRPr="001C4A65">
        <w:t>Require</w:t>
      </w:r>
      <w:proofErr w:type="gramEnd"/>
      <w:r w:rsidRPr="001C4A65">
        <w:t xml:space="preserve"> 128bit encryption’.</w:t>
      </w:r>
    </w:p>
    <w:p w14:paraId="5D0D23E3" w14:textId="77777777" w:rsidR="001C4A65" w:rsidRPr="001C4A65" w:rsidRDefault="001C4A65" w:rsidP="001C4A65">
      <w:pPr>
        <w:pStyle w:val="numberlist1"/>
      </w:pPr>
      <w:r w:rsidRPr="001C4A65">
        <w:t xml:space="preserve">Require ‘minimum session security for NTLM SSP (including secure RPC) servers’ to ‘Require NTLMv2 session security, </w:t>
      </w:r>
      <w:proofErr w:type="gramStart"/>
      <w:r w:rsidRPr="001C4A65">
        <w:t>Require</w:t>
      </w:r>
      <w:proofErr w:type="gramEnd"/>
      <w:r w:rsidRPr="001C4A65">
        <w:t xml:space="preserve"> 128bit encryption’.</w:t>
      </w:r>
    </w:p>
    <w:p w14:paraId="5C26A616" w14:textId="77777777" w:rsidR="001C4A65" w:rsidRPr="001C4A65" w:rsidRDefault="001C4A65" w:rsidP="001C4A65">
      <w:pPr>
        <w:pStyle w:val="numberlist1"/>
      </w:pPr>
      <w:r w:rsidRPr="001C4A65">
        <w:t>Service accounts must be audited in the same manner as user accounts.</w:t>
      </w:r>
    </w:p>
    <w:p w14:paraId="51BE860A" w14:textId="77777777" w:rsidR="001C4A65" w:rsidRPr="001C4A65" w:rsidRDefault="001C4A65" w:rsidP="001C4A65">
      <w:pPr>
        <w:pStyle w:val="numberlist1"/>
      </w:pPr>
      <w:r w:rsidRPr="001C4A65">
        <w:t>Enforce security settings on Windows servers using Group Policy.</w:t>
      </w:r>
    </w:p>
    <w:p w14:paraId="152904A1" w14:textId="77777777" w:rsidR="001C4A65" w:rsidRPr="001C4A65" w:rsidRDefault="001C4A65" w:rsidP="001C4A65">
      <w:pPr>
        <w:pStyle w:val="numberlist1"/>
      </w:pPr>
      <w:r w:rsidRPr="001C4A65">
        <w:t>Turn off Windows Error Reporting.</w:t>
      </w:r>
    </w:p>
    <w:p w14:paraId="61A3438B" w14:textId="77777777" w:rsidR="001C4A65" w:rsidRPr="001C4A65" w:rsidRDefault="001C4A65" w:rsidP="001C4A65">
      <w:pPr>
        <w:pStyle w:val="numberlist1"/>
      </w:pPr>
      <w:r w:rsidRPr="001C4A65">
        <w:lastRenderedPageBreak/>
        <w:t>Disable Remote Assistance.</w:t>
      </w:r>
    </w:p>
    <w:p w14:paraId="4F630808" w14:textId="77777777" w:rsidR="001C4A65" w:rsidRPr="001C4A65" w:rsidRDefault="001C4A65" w:rsidP="001C4A65">
      <w:pPr>
        <w:pStyle w:val="numberlist1"/>
      </w:pPr>
      <w:r w:rsidRPr="001C4A65">
        <w:t>Prevent collection of anonymous information by Microsoft by disabling customer feedback or customer experience improvement program, and other similar programs.</w:t>
      </w:r>
    </w:p>
    <w:p w14:paraId="25380143" w14:textId="77777777" w:rsidR="001C4A65" w:rsidRPr="001C4A65" w:rsidRDefault="001C4A65" w:rsidP="001C4A65">
      <w:pPr>
        <w:pStyle w:val="numberlist1"/>
        <w:numPr>
          <w:ilvl w:val="0"/>
          <w:numId w:val="0"/>
        </w:numPr>
        <w:ind w:left="720"/>
      </w:pPr>
    </w:p>
    <w:p w14:paraId="70951F75" w14:textId="77777777" w:rsidR="001C4A65" w:rsidRPr="001C4A65" w:rsidRDefault="001C4A65" w:rsidP="00F23004">
      <w:pPr>
        <w:pStyle w:val="Heading4"/>
      </w:pPr>
      <w:r w:rsidRPr="001C4A65">
        <w:t>Web Servers</w:t>
      </w:r>
    </w:p>
    <w:p w14:paraId="23E4CD95" w14:textId="77777777" w:rsidR="001C4A65" w:rsidRPr="001C4A65" w:rsidRDefault="001C4A65" w:rsidP="00FE121A">
      <w:pPr>
        <w:pStyle w:val="numberlist1"/>
        <w:numPr>
          <w:ilvl w:val="0"/>
          <w:numId w:val="20"/>
        </w:numPr>
      </w:pPr>
      <w:r w:rsidRPr="001C4A65">
        <w:t>The web server process must not run as the system administrator account.</w:t>
      </w:r>
    </w:p>
    <w:p w14:paraId="1BAF8D32" w14:textId="77777777" w:rsidR="001C4A65" w:rsidRPr="001C4A65" w:rsidRDefault="001C4A65" w:rsidP="00F23004">
      <w:pPr>
        <w:pStyle w:val="numberlist1"/>
      </w:pPr>
      <w:r w:rsidRPr="001C4A65">
        <w:t>Create a dedicated physical disk or logical partition for web content. The physical disk or logical partition must be separate from the Operating System (OS) and the web server application.</w:t>
      </w:r>
    </w:p>
    <w:p w14:paraId="38C87641" w14:textId="77777777" w:rsidR="001C4A65" w:rsidRPr="001C4A65" w:rsidRDefault="001C4A65" w:rsidP="00F23004">
      <w:pPr>
        <w:pStyle w:val="numberlist1"/>
      </w:pPr>
      <w:r w:rsidRPr="001C4A65">
        <w:t>Remove or disable services installed by the web server that is but not required (e.g. FTP, SMTP, and Internet Printing).</w:t>
      </w:r>
    </w:p>
    <w:p w14:paraId="7D6D7333" w14:textId="77777777" w:rsidR="001C4A65" w:rsidRPr="001C4A65" w:rsidRDefault="001C4A65" w:rsidP="00F23004">
      <w:pPr>
        <w:pStyle w:val="numberlist1"/>
      </w:pPr>
      <w:r w:rsidRPr="001C4A65">
        <w:t>Configure the web server process to run as a user with a limited set of privileges.</w:t>
      </w:r>
    </w:p>
    <w:p w14:paraId="6AE978B1" w14:textId="77777777" w:rsidR="001C4A65" w:rsidRPr="001C4A65" w:rsidRDefault="001C4A65" w:rsidP="00F23004">
      <w:pPr>
        <w:pStyle w:val="numberlist1"/>
      </w:pPr>
      <w:r w:rsidRPr="001C4A65">
        <w:t>Server hardware running multiple web server instances (virtual web servers) must be configured so that each web server instance supports its own logging.</w:t>
      </w:r>
    </w:p>
    <w:p w14:paraId="19C8003C" w14:textId="77777777" w:rsidR="001C4A65" w:rsidRPr="001C4A65" w:rsidRDefault="001C4A65" w:rsidP="00F23004">
      <w:pPr>
        <w:pStyle w:val="numberlist1"/>
      </w:pPr>
      <w:r w:rsidRPr="001C4A65">
        <w:t>Remove or disable unnecessary services, applications, and sample content, including scripts and executable code.</w:t>
      </w:r>
    </w:p>
    <w:p w14:paraId="28BDC0DC" w14:textId="77777777" w:rsidR="001C4A65" w:rsidRPr="001C4A65" w:rsidRDefault="001C4A65" w:rsidP="00F23004">
      <w:pPr>
        <w:pStyle w:val="numberlist1"/>
      </w:pPr>
      <w:r w:rsidRPr="001C4A65">
        <w:t xml:space="preserve">Access to web-based administrative tools such as </w:t>
      </w:r>
      <w:proofErr w:type="spellStart"/>
      <w:r w:rsidRPr="001C4A65">
        <w:t>webadminpwd</w:t>
      </w:r>
      <w:proofErr w:type="spellEnd"/>
      <w:r w:rsidRPr="001C4A65">
        <w:t xml:space="preserve">, </w:t>
      </w:r>
      <w:proofErr w:type="spellStart"/>
      <w:r w:rsidRPr="001C4A65">
        <w:t>webadminconf</w:t>
      </w:r>
      <w:proofErr w:type="spellEnd"/>
      <w:r w:rsidRPr="001C4A65">
        <w:t>, IIS Remote Administration (HTML) Tool, must be either removed or restricted to authorized systems administrators and TLS protected.</w:t>
      </w:r>
    </w:p>
    <w:p w14:paraId="129C8134" w14:textId="77777777" w:rsidR="001C4A65" w:rsidRPr="001C4A65" w:rsidRDefault="001C4A65" w:rsidP="00F23004">
      <w:pPr>
        <w:pStyle w:val="numberlist1"/>
      </w:pPr>
      <w:r w:rsidRPr="001C4A65">
        <w:t xml:space="preserve">Script interpreters, (e.g. Perl), must not reside in a directory that is published by the web server (e.g. </w:t>
      </w:r>
      <w:proofErr w:type="spellStart"/>
      <w:r w:rsidRPr="001C4A65">
        <w:t>cgi</w:t>
      </w:r>
      <w:proofErr w:type="spellEnd"/>
      <w:r w:rsidRPr="001C4A65">
        <w:t>-bin).</w:t>
      </w:r>
    </w:p>
    <w:p w14:paraId="19157418" w14:textId="77777777" w:rsidR="001C4A65" w:rsidRPr="001C4A65" w:rsidRDefault="001C4A65" w:rsidP="00F23004">
      <w:pPr>
        <w:pStyle w:val="numberlist1"/>
      </w:pPr>
      <w:r w:rsidRPr="001C4A65">
        <w:t>Web servers must not display the source code of any server-side executable content, including, but not limited to Active Server Pages (ASP), Common Gateway Interface (CGI), Professional Home Pages (PHP), Perl, and Java.</w:t>
      </w:r>
    </w:p>
    <w:p w14:paraId="67138C24" w14:textId="77777777" w:rsidR="001C4A65" w:rsidRPr="001C4A65" w:rsidRDefault="001C4A65" w:rsidP="00F23004">
      <w:pPr>
        <w:pStyle w:val="numberlist1"/>
      </w:pPr>
      <w:r w:rsidRPr="001C4A65">
        <w:t>Web server must be configured to only execute CGI scripts that reside in authorized CGI binary directories.</w:t>
      </w:r>
    </w:p>
    <w:p w14:paraId="73F42F98" w14:textId="77777777" w:rsidR="001C4A65" w:rsidRPr="001C4A65" w:rsidRDefault="001C4A65" w:rsidP="00F23004">
      <w:pPr>
        <w:pStyle w:val="numberlist1"/>
      </w:pPr>
      <w:r w:rsidRPr="001C4A65">
        <w:t>Ownership and permissions on the CGI common directory must be set such that only the web server administrator account can create CGI script programs.</w:t>
      </w:r>
    </w:p>
    <w:p w14:paraId="79D2D759" w14:textId="77777777" w:rsidR="001C4A65" w:rsidRPr="001C4A65" w:rsidRDefault="001C4A65" w:rsidP="00F23004">
      <w:pPr>
        <w:pStyle w:val="numberlist1"/>
      </w:pPr>
      <w:r w:rsidRPr="001C4A65">
        <w:t>Servers must be configured to disallow the “~” (home directory) option.</w:t>
      </w:r>
    </w:p>
    <w:p w14:paraId="289C585C" w14:textId="77777777" w:rsidR="001C4A65" w:rsidRPr="001C4A65" w:rsidRDefault="001C4A65" w:rsidP="00F23004">
      <w:pPr>
        <w:pStyle w:val="numberlist1"/>
      </w:pPr>
      <w:r w:rsidRPr="001C4A65">
        <w:t>Automatic generation of directory listings (Apache option “Indexes”; IIS setting “Directory Browsing”) must not be enabled on a global basis. Automatic directory listing may optionally be enabled in specific directories, at the discretion of the web server administrator, provided that all of the following criteria are met:</w:t>
      </w:r>
    </w:p>
    <w:p w14:paraId="10F691F9" w14:textId="77777777" w:rsidR="001C4A65" w:rsidRPr="001C4A65" w:rsidRDefault="001C4A65" w:rsidP="00FE121A">
      <w:pPr>
        <w:pStyle w:val="numberlist2"/>
        <w:numPr>
          <w:ilvl w:val="0"/>
          <w:numId w:val="21"/>
        </w:numPr>
      </w:pPr>
      <w:r w:rsidRPr="001C4A65">
        <w:t>The directories contain no server –side executable content.</w:t>
      </w:r>
    </w:p>
    <w:p w14:paraId="5E4ABB0C" w14:textId="77777777" w:rsidR="001C4A65" w:rsidRPr="001C4A65" w:rsidRDefault="001C4A65" w:rsidP="00F23004">
      <w:pPr>
        <w:pStyle w:val="numberlist2"/>
      </w:pPr>
      <w:r w:rsidRPr="001C4A65">
        <w:t>The directories contain no source code to any server-side executable content.</w:t>
      </w:r>
    </w:p>
    <w:p w14:paraId="73F6A109" w14:textId="77777777" w:rsidR="001C4A65" w:rsidRPr="001C4A65" w:rsidRDefault="001C4A65" w:rsidP="00F23004">
      <w:pPr>
        <w:pStyle w:val="numberlist2"/>
      </w:pPr>
      <w:r w:rsidRPr="001C4A65">
        <w:t>The directories contain no server configuration data or server log files.</w:t>
      </w:r>
    </w:p>
    <w:p w14:paraId="578CC2C4" w14:textId="77777777" w:rsidR="001C4A65" w:rsidRPr="001C4A65" w:rsidRDefault="001C4A65" w:rsidP="00F23004">
      <w:pPr>
        <w:pStyle w:val="numberlist2"/>
      </w:pPr>
      <w:r w:rsidRPr="001C4A65">
        <w:t xml:space="preserve">The directories prohibit write access by all user or process, to include the web server process </w:t>
      </w:r>
      <w:proofErr w:type="spellStart"/>
      <w:r w:rsidRPr="001C4A65">
        <w:t>UserID</w:t>
      </w:r>
      <w:proofErr w:type="spellEnd"/>
      <w:r w:rsidRPr="001C4A65">
        <w:t>, except the web server administrator.</w:t>
      </w:r>
    </w:p>
    <w:p w14:paraId="24B07DA3" w14:textId="77777777" w:rsidR="001C4A65" w:rsidRPr="001C4A65" w:rsidRDefault="001C4A65" w:rsidP="00F23004">
      <w:pPr>
        <w:pStyle w:val="numberlist1"/>
      </w:pPr>
      <w:r w:rsidRPr="001C4A65">
        <w:lastRenderedPageBreak/>
        <w:t>Server-side includes are permitted only for web pages which have been reviewed and determined safe.</w:t>
      </w:r>
    </w:p>
    <w:p w14:paraId="21D08EA3" w14:textId="77777777" w:rsidR="001C4A65" w:rsidRPr="001C4A65" w:rsidRDefault="001C4A65" w:rsidP="00F23004">
      <w:pPr>
        <w:pStyle w:val="numberlist1"/>
      </w:pPr>
      <w:r w:rsidRPr="001C4A65">
        <w:t>Symbolic links within the web server directory structure must be disabled.</w:t>
      </w:r>
    </w:p>
    <w:p w14:paraId="58FCD470" w14:textId="77777777" w:rsidR="001C4A65" w:rsidRPr="001C4A65" w:rsidRDefault="001C4A65" w:rsidP="00F23004">
      <w:pPr>
        <w:pStyle w:val="numberlist1"/>
      </w:pPr>
      <w:r w:rsidRPr="001C4A65">
        <w:t>Explicit path names must be used when invoking external programs from within CGI scripts server-side executable content (CGI, ASP).</w:t>
      </w:r>
    </w:p>
    <w:p w14:paraId="766EA2A1" w14:textId="77777777" w:rsidR="001C4A65" w:rsidRPr="001C4A65" w:rsidRDefault="001C4A65" w:rsidP="00F23004">
      <w:pPr>
        <w:pStyle w:val="numberlist1"/>
      </w:pPr>
      <w:r w:rsidRPr="001C4A65">
        <w:t>When use of the PATH environment variable is required in a script, it must be set at the beginning of the script to prevent damage from subverted scripts.</w:t>
      </w:r>
    </w:p>
    <w:p w14:paraId="0D61E171" w14:textId="77777777" w:rsidR="001C4A65" w:rsidRPr="001C4A65" w:rsidRDefault="001C4A65" w:rsidP="00F23004">
      <w:pPr>
        <w:pStyle w:val="numberlist1"/>
        <w:numPr>
          <w:ilvl w:val="0"/>
          <w:numId w:val="0"/>
        </w:numPr>
        <w:ind w:left="720"/>
      </w:pPr>
    </w:p>
    <w:p w14:paraId="7F1275B4" w14:textId="77777777" w:rsidR="001C4A65" w:rsidRPr="001C4A65" w:rsidRDefault="001C4A65" w:rsidP="00F23004">
      <w:pPr>
        <w:pStyle w:val="Heading4"/>
      </w:pPr>
      <w:r w:rsidRPr="001C4A65">
        <w:t>Virtual Servers</w:t>
      </w:r>
    </w:p>
    <w:p w14:paraId="023A6970" w14:textId="77777777" w:rsidR="001C4A65" w:rsidRPr="001C4A65" w:rsidRDefault="001C4A65" w:rsidP="00FE121A">
      <w:pPr>
        <w:pStyle w:val="numberlist1"/>
        <w:numPr>
          <w:ilvl w:val="0"/>
          <w:numId w:val="22"/>
        </w:numPr>
      </w:pPr>
      <w:r w:rsidRPr="001C4A65">
        <w:t>Virtualization must not introduce new communication paths between security zones or trust boundaries that would not otherwise exist in a non-virtualized architecture.</w:t>
      </w:r>
    </w:p>
    <w:p w14:paraId="15EBA8A9" w14:textId="77777777" w:rsidR="001C4A65" w:rsidRPr="001C4A65" w:rsidRDefault="001C4A65" w:rsidP="00F23004">
      <w:pPr>
        <w:pStyle w:val="numberlist1"/>
      </w:pPr>
      <w:r w:rsidRPr="001C4A65">
        <w:t>User-facing applications must not reside on the host system (e.g. hypervisor).</w:t>
      </w:r>
    </w:p>
    <w:p w14:paraId="0CB20D01" w14:textId="77777777" w:rsidR="001C4A65" w:rsidRPr="001C4A65" w:rsidRDefault="001C4A65" w:rsidP="00F23004">
      <w:pPr>
        <w:pStyle w:val="numberlist1"/>
      </w:pPr>
      <w:r w:rsidRPr="001C4A65">
        <w:t>Shared files and file systems between guest operating systems must be minimized and must never cross network segments of differing security zones.</w:t>
      </w:r>
    </w:p>
    <w:p w14:paraId="25A98CEC" w14:textId="77777777" w:rsidR="001C4A65" w:rsidRPr="001C4A65" w:rsidRDefault="001C4A65" w:rsidP="00F23004">
      <w:pPr>
        <w:pStyle w:val="numberlist1"/>
      </w:pPr>
      <w:r w:rsidRPr="001C4A65">
        <w:t>Promptly install software updates to guest operating system, as well as, applications running on the guest operating system.</w:t>
      </w:r>
    </w:p>
    <w:p w14:paraId="748FFDFE" w14:textId="77777777" w:rsidR="001C4A65" w:rsidRPr="001C4A65" w:rsidRDefault="001C4A65" w:rsidP="00F23004">
      <w:pPr>
        <w:pStyle w:val="numberlist1"/>
      </w:pPr>
      <w:r w:rsidRPr="001C4A65">
        <w:t xml:space="preserve">In each guest </w:t>
      </w:r>
      <w:proofErr w:type="gramStart"/>
      <w:r w:rsidRPr="001C4A65">
        <w:t>OS,</w:t>
      </w:r>
      <w:proofErr w:type="gramEnd"/>
      <w:r w:rsidRPr="001C4A65">
        <w:t xml:space="preserve"> disconnect unused virtual hardware (e.g. network adapters, serial and parallel ports, CD and floppy drives).</w:t>
      </w:r>
    </w:p>
    <w:p w14:paraId="530FE552" w14:textId="77777777" w:rsidR="001C4A65" w:rsidRPr="001C4A65" w:rsidRDefault="001C4A65" w:rsidP="001C4A65"/>
    <w:p w14:paraId="23DD51EF" w14:textId="77777777" w:rsidR="001C4A65" w:rsidRPr="001C4A65" w:rsidRDefault="001C4A65" w:rsidP="00F23004">
      <w:pPr>
        <w:pStyle w:val="Heading4"/>
      </w:pPr>
      <w:r w:rsidRPr="001C4A65">
        <w:t>Hypervisors</w:t>
      </w:r>
    </w:p>
    <w:p w14:paraId="7C9CFAD0" w14:textId="77777777" w:rsidR="001C4A65" w:rsidRPr="001C4A65" w:rsidRDefault="001C4A65" w:rsidP="00FE121A">
      <w:pPr>
        <w:pStyle w:val="numberlist1"/>
        <w:numPr>
          <w:ilvl w:val="0"/>
          <w:numId w:val="23"/>
        </w:numPr>
      </w:pPr>
      <w:r w:rsidRPr="001C4A65">
        <w:t>Secure access to the hypervisor by restricting access to the management interfaces (e.g. SSH, HTTPS) to authorized internal IP address or networks.</w:t>
      </w:r>
    </w:p>
    <w:p w14:paraId="2D4EF839" w14:textId="77777777" w:rsidR="001C4A65" w:rsidRPr="001C4A65" w:rsidRDefault="001C4A65" w:rsidP="00F23004">
      <w:pPr>
        <w:pStyle w:val="numberlist1"/>
      </w:pPr>
      <w:r w:rsidRPr="001C4A65">
        <w:t>The management interface (e.g. SSH or HTTPS) of the host operating system (hypervisor) must not be accessible to the virtual machines.</w:t>
      </w:r>
    </w:p>
    <w:p w14:paraId="49956385" w14:textId="77777777" w:rsidR="001C4A65" w:rsidRPr="001C4A65" w:rsidRDefault="001C4A65" w:rsidP="00F23004">
      <w:pPr>
        <w:pStyle w:val="numberlist1"/>
      </w:pPr>
      <w:r w:rsidRPr="001C4A65">
        <w:t>The management interface (e.g. SSH or HTTPS) of the host operating system (hypervisor) must not be accessible to the virtual machines.</w:t>
      </w:r>
    </w:p>
    <w:p w14:paraId="0317C3BB" w14:textId="77777777" w:rsidR="001C4A65" w:rsidRPr="001C4A65" w:rsidRDefault="001C4A65" w:rsidP="00F23004">
      <w:pPr>
        <w:pStyle w:val="numberlist1"/>
      </w:pPr>
      <w:r w:rsidRPr="001C4A65">
        <w:t>Routinely install software updates on the hypervisor.</w:t>
      </w:r>
    </w:p>
    <w:p w14:paraId="41BC8B50" w14:textId="77777777" w:rsidR="001C4A65" w:rsidRPr="001C4A65" w:rsidRDefault="001C4A65" w:rsidP="00F23004">
      <w:pPr>
        <w:pStyle w:val="numberlist1"/>
      </w:pPr>
      <w:r w:rsidRPr="001C4A65">
        <w:t>Disable hypervisor file sharing services or file sharing services between the hypervisor and VMs (guest OS).</w:t>
      </w:r>
    </w:p>
    <w:p w14:paraId="7939669C" w14:textId="77777777" w:rsidR="001C4A65" w:rsidRPr="001C4A65" w:rsidRDefault="001C4A65" w:rsidP="00F23004">
      <w:pPr>
        <w:pStyle w:val="numberlist1"/>
        <w:numPr>
          <w:ilvl w:val="0"/>
          <w:numId w:val="0"/>
        </w:numPr>
        <w:ind w:left="720"/>
      </w:pPr>
    </w:p>
    <w:p w14:paraId="2A226AC1" w14:textId="77777777" w:rsidR="001C4A65" w:rsidRPr="001C4A65" w:rsidRDefault="001C4A65" w:rsidP="00F23004">
      <w:pPr>
        <w:pStyle w:val="Heading2"/>
      </w:pPr>
      <w:bookmarkStart w:id="12" w:name="_Toc496520298"/>
      <w:r w:rsidRPr="001C4A65">
        <w:t>Network Device Controls</w:t>
      </w:r>
      <w:bookmarkEnd w:id="12"/>
    </w:p>
    <w:p w14:paraId="0566402A" w14:textId="77777777" w:rsidR="001C4A65" w:rsidRPr="001C4A65" w:rsidRDefault="001C4A65" w:rsidP="00F23004">
      <w:pPr>
        <w:pStyle w:val="Heading3"/>
      </w:pPr>
      <w:bookmarkStart w:id="13" w:name="_Toc496520299"/>
      <w:r w:rsidRPr="001C4A65">
        <w:t>General Network Device Specific Controls</w:t>
      </w:r>
      <w:bookmarkEnd w:id="13"/>
    </w:p>
    <w:p w14:paraId="3EB83AC3" w14:textId="77777777" w:rsidR="001C4A65" w:rsidRPr="001C4A65" w:rsidRDefault="001C4A65" w:rsidP="00FE121A">
      <w:pPr>
        <w:pStyle w:val="numberlist1"/>
        <w:numPr>
          <w:ilvl w:val="0"/>
          <w:numId w:val="24"/>
        </w:numPr>
      </w:pPr>
      <w:r w:rsidRPr="001C4A65">
        <w:t>A dedicated management interface (if available) must be used for administrative access.</w:t>
      </w:r>
    </w:p>
    <w:p w14:paraId="3CB32AD3" w14:textId="77777777" w:rsidR="001C4A65" w:rsidRPr="001C4A65" w:rsidRDefault="001C4A65" w:rsidP="00F23004">
      <w:pPr>
        <w:pStyle w:val="numberlist1"/>
      </w:pPr>
      <w:r w:rsidRPr="001C4A65">
        <w:lastRenderedPageBreak/>
        <w:t>Administrative (e.g. console port, management port, SSH) access to the device must be restricted to authorized internal networks.</w:t>
      </w:r>
    </w:p>
    <w:p w14:paraId="407EAE47" w14:textId="77777777" w:rsidR="001C4A65" w:rsidRPr="001C4A65" w:rsidRDefault="001C4A65" w:rsidP="00F23004">
      <w:pPr>
        <w:pStyle w:val="numberlist1"/>
      </w:pPr>
      <w:r w:rsidRPr="001C4A65">
        <w:t>All administrative access must require a password.</w:t>
      </w:r>
    </w:p>
    <w:p w14:paraId="56F0BA86" w14:textId="77777777" w:rsidR="001C4A65" w:rsidRPr="001C4A65" w:rsidRDefault="001C4A65" w:rsidP="00F23004">
      <w:pPr>
        <w:pStyle w:val="numberlist1"/>
      </w:pPr>
      <w:r w:rsidRPr="001C4A65">
        <w:t>The device must have an inactivity timeout configured for all administrative access (e.g. console and SSH). Refer to section 2.1.1.2 System Access.</w:t>
      </w:r>
    </w:p>
    <w:p w14:paraId="6C3093A0" w14:textId="77777777" w:rsidR="001C4A65" w:rsidRPr="001C4A65" w:rsidRDefault="001C4A65" w:rsidP="00F23004">
      <w:pPr>
        <w:pStyle w:val="numberlist1"/>
      </w:pPr>
      <w:r w:rsidRPr="001C4A65">
        <w:t>Change the vendor default password(s).</w:t>
      </w:r>
    </w:p>
    <w:p w14:paraId="1E9C3F03" w14:textId="77777777" w:rsidR="001C4A65" w:rsidRPr="001C4A65" w:rsidRDefault="001C4A65" w:rsidP="00F23004">
      <w:pPr>
        <w:pStyle w:val="numberlist1"/>
      </w:pPr>
      <w:r w:rsidRPr="001C4A65">
        <w:t>All unused or unnecessary services must be disabled. (</w:t>
      </w:r>
      <w:proofErr w:type="gramStart"/>
      <w:r w:rsidRPr="001C4A65">
        <w:t>e.g</w:t>
      </w:r>
      <w:proofErr w:type="gramEnd"/>
      <w:r w:rsidRPr="001C4A65">
        <w:t>. Dynamic Host Configuration Protocol (DHCP), source routing, small services, finger, X.25 PAD).</w:t>
      </w:r>
    </w:p>
    <w:p w14:paraId="6B2A207E" w14:textId="77777777" w:rsidR="001C4A65" w:rsidRPr="001C4A65" w:rsidRDefault="001C4A65" w:rsidP="00F23004">
      <w:pPr>
        <w:pStyle w:val="numberlist1"/>
      </w:pPr>
      <w:r w:rsidRPr="001C4A65">
        <w:t xml:space="preserve">Disable insecure or unnecessary protocols (e.g. </w:t>
      </w:r>
      <w:proofErr w:type="spellStart"/>
      <w:r w:rsidRPr="001C4A65">
        <w:t>identd</w:t>
      </w:r>
      <w:proofErr w:type="spellEnd"/>
      <w:r w:rsidRPr="001C4A65">
        <w:t>)</w:t>
      </w:r>
    </w:p>
    <w:p w14:paraId="4A2D69C6" w14:textId="77777777" w:rsidR="001C4A65" w:rsidRPr="001C4A65" w:rsidRDefault="001C4A65" w:rsidP="00F23004">
      <w:pPr>
        <w:pStyle w:val="numberlist1"/>
      </w:pPr>
      <w:r w:rsidRPr="001C4A65">
        <w:t>The device must not be configured to reply to ICMP broadcasts.</w:t>
      </w:r>
    </w:p>
    <w:p w14:paraId="4B3FAF44" w14:textId="77777777" w:rsidR="001C4A65" w:rsidRPr="001C4A65" w:rsidRDefault="001C4A65" w:rsidP="00F23004">
      <w:pPr>
        <w:pStyle w:val="numberlist1"/>
      </w:pPr>
      <w:r w:rsidRPr="001C4A65">
        <w:t>All administrative commands must be logged and stored on a separate system if the network device has the ability to support remote logging. Refer to section 2.1.1.1 System Logging.</w:t>
      </w:r>
    </w:p>
    <w:p w14:paraId="6533917A" w14:textId="77777777" w:rsidR="001C4A65" w:rsidRPr="001C4A65" w:rsidRDefault="001C4A65" w:rsidP="00F23004">
      <w:pPr>
        <w:pStyle w:val="numberlist1"/>
      </w:pPr>
      <w:r w:rsidRPr="001C4A65">
        <w:t xml:space="preserve">The network device configuration must be backed up to an external system. </w:t>
      </w:r>
    </w:p>
    <w:p w14:paraId="0660E3FE" w14:textId="77777777" w:rsidR="001C4A65" w:rsidRPr="001C4A65" w:rsidRDefault="001C4A65" w:rsidP="00F23004">
      <w:pPr>
        <w:pStyle w:val="numberlist1"/>
      </w:pPr>
      <w:r w:rsidRPr="001C4A65">
        <w:t>Network device configuration files must be stored on a system with a hardened operating system.</w:t>
      </w:r>
    </w:p>
    <w:p w14:paraId="4E17459D" w14:textId="77777777" w:rsidR="001C4A65" w:rsidRPr="001C4A65" w:rsidRDefault="001C4A65" w:rsidP="00F23004">
      <w:pPr>
        <w:pStyle w:val="numberlist1"/>
      </w:pPr>
      <w:r w:rsidRPr="001C4A65">
        <w:t>Access to the backup repository should be restricted to only those who require access to perform their job responsibilities.</w:t>
      </w:r>
    </w:p>
    <w:p w14:paraId="6DD676AB" w14:textId="77777777" w:rsidR="001C4A65" w:rsidRPr="001C4A65" w:rsidRDefault="001C4A65" w:rsidP="00F23004">
      <w:pPr>
        <w:pStyle w:val="numberlist1"/>
      </w:pPr>
      <w:r w:rsidRPr="001C4A65">
        <w:t xml:space="preserve">Trivial File Transfer Protocol (TFTP) may not be used to automatically load configuration file and IOS at reboot unless needed to temporarily fix a network problem. A TFTP server must reside on a protected internal network. </w:t>
      </w:r>
    </w:p>
    <w:p w14:paraId="579367C5" w14:textId="77777777" w:rsidR="001C4A65" w:rsidRPr="001C4A65" w:rsidRDefault="001C4A65" w:rsidP="00F23004">
      <w:pPr>
        <w:pStyle w:val="numberlist1"/>
      </w:pPr>
      <w:r w:rsidRPr="001C4A65">
        <w:t>Logging must be enabled on each interface access list entry.</w:t>
      </w:r>
    </w:p>
    <w:p w14:paraId="4D00CEE7" w14:textId="77777777" w:rsidR="001C4A65" w:rsidRPr="001C4A65" w:rsidRDefault="001C4A65" w:rsidP="00F23004">
      <w:pPr>
        <w:pStyle w:val="numberlist1"/>
      </w:pPr>
      <w:r w:rsidRPr="001C4A65">
        <w:t>The last entry in any interface access list must include an explicit deny rule. Additionally, this rule must have logging enabled.</w:t>
      </w:r>
    </w:p>
    <w:p w14:paraId="330E41B2" w14:textId="77777777" w:rsidR="001C4A65" w:rsidRPr="001C4A65" w:rsidRDefault="001C4A65" w:rsidP="00F23004">
      <w:pPr>
        <w:pStyle w:val="numberlist1"/>
      </w:pPr>
      <w:r w:rsidRPr="001C4A65">
        <w:t xml:space="preserve">Access lists applied to a network device interface must not include an entry which has an undefined source and destination (e.g. permit </w:t>
      </w:r>
      <w:proofErr w:type="spellStart"/>
      <w:r w:rsidRPr="001C4A65">
        <w:t>ip</w:t>
      </w:r>
      <w:proofErr w:type="spellEnd"/>
      <w:r w:rsidRPr="001C4A65">
        <w:t xml:space="preserve"> any any).</w:t>
      </w:r>
    </w:p>
    <w:p w14:paraId="44FB11F8" w14:textId="77777777" w:rsidR="001C4A65" w:rsidRPr="001C4A65" w:rsidRDefault="001C4A65" w:rsidP="00F23004">
      <w:pPr>
        <w:pStyle w:val="numberlist1"/>
      </w:pPr>
      <w:r w:rsidRPr="001C4A65">
        <w:t>Configure reverse path filtering.</w:t>
      </w:r>
    </w:p>
    <w:p w14:paraId="6EED3BCB" w14:textId="77777777" w:rsidR="001C4A65" w:rsidRPr="001C4A65" w:rsidRDefault="001C4A65" w:rsidP="001C4A65"/>
    <w:p w14:paraId="1E1BDFBF" w14:textId="77777777" w:rsidR="001C4A65" w:rsidRPr="001C4A65" w:rsidRDefault="001C4A65" w:rsidP="00E23051">
      <w:pPr>
        <w:pStyle w:val="Heading1"/>
      </w:pPr>
      <w:bookmarkStart w:id="14" w:name="_Toc388609720"/>
      <w:bookmarkStart w:id="15" w:name="_Toc396738695"/>
      <w:bookmarkStart w:id="16" w:name="_Toc396823816"/>
      <w:bookmarkStart w:id="17" w:name="_Toc433183735"/>
      <w:bookmarkStart w:id="18" w:name="_Toc496520300"/>
      <w:r w:rsidRPr="001C4A65">
        <w:lastRenderedPageBreak/>
        <w:t>Responsibility</w:t>
      </w:r>
      <w:bookmarkEnd w:id="14"/>
      <w:bookmarkEnd w:id="15"/>
      <w:bookmarkEnd w:id="16"/>
      <w:bookmarkEnd w:id="17"/>
      <w:bookmarkEnd w:id="18"/>
    </w:p>
    <w:p w14:paraId="2E6365C0" w14:textId="77777777" w:rsidR="001C4A65" w:rsidRPr="001C4A65" w:rsidRDefault="001C4A65" w:rsidP="001C4A65">
      <w:r w:rsidRPr="001C4A65">
        <w:t>The GTCS BO or IRC of record is responsible and held accountable for enforcement of published policy, process, and procedure documentation.</w:t>
      </w:r>
    </w:p>
    <w:p w14:paraId="3BCB6EF3" w14:textId="4976D8AD" w:rsidR="001C4A65" w:rsidRPr="001C4A65" w:rsidRDefault="00F23004" w:rsidP="001C4A65">
      <w:r>
        <w:t>It is the responsibility of all personnel to know, understand, and conform to the policies set in the ITSC 104, Business Conduct Guidelines, World-Wide Records Management, and others as they apply to all GCTS employees</w:t>
      </w:r>
    </w:p>
    <w:p w14:paraId="066C2763" w14:textId="77777777" w:rsidR="001C4A65" w:rsidRPr="001C4A65" w:rsidRDefault="001C4A65" w:rsidP="00E23051">
      <w:pPr>
        <w:pStyle w:val="Heading1"/>
      </w:pPr>
      <w:bookmarkStart w:id="19" w:name="_Toc496520303"/>
      <w:r w:rsidRPr="001C4A65">
        <w:lastRenderedPageBreak/>
        <w:t>Exceptions</w:t>
      </w:r>
      <w:bookmarkEnd w:id="19"/>
    </w:p>
    <w:p w14:paraId="68A64858" w14:textId="77777777" w:rsidR="00E23051" w:rsidRDefault="001C4A65" w:rsidP="00E23051">
      <w:proofErr w:type="gramStart"/>
      <w:r w:rsidRPr="001C4A65">
        <w:t>must</w:t>
      </w:r>
      <w:proofErr w:type="gramEnd"/>
      <w:r w:rsidRPr="001C4A65">
        <w:t xml:space="preserve"> be approved by the GCTS BO or IRC of record as defined by the governing/serving Lightweight Enterprise Governance Organization (LEGO) as defined by LEGO Program Charter and the LEGO Knowledge Management Charter.</w:t>
      </w:r>
      <w:bookmarkStart w:id="20" w:name="_Toc496520304"/>
    </w:p>
    <w:p w14:paraId="19E57B92" w14:textId="4E3246DD" w:rsidR="001C4A65" w:rsidRPr="001C4A65" w:rsidRDefault="00E23051" w:rsidP="00E23051">
      <w:pPr>
        <w:pStyle w:val="Heading1"/>
      </w:pPr>
      <w:r w:rsidRPr="001C4A65">
        <w:lastRenderedPageBreak/>
        <w:t xml:space="preserve"> </w:t>
      </w:r>
      <w:r w:rsidR="001C4A65" w:rsidRPr="001C4A65">
        <w:t>Enforcement</w:t>
      </w:r>
      <w:bookmarkEnd w:id="20"/>
    </w:p>
    <w:p w14:paraId="2308DE10" w14:textId="71030324" w:rsidR="001C4A65" w:rsidRPr="001C4A65" w:rsidRDefault="00F23004" w:rsidP="001C4A65">
      <w:r w:rsidRPr="001815BA">
        <w:t xml:space="preserve">Any employee found to have violated this policy may be subject to disciplinary action, up to and including </w:t>
      </w:r>
      <w:proofErr w:type="gramStart"/>
      <w:r w:rsidRPr="001815BA">
        <w:t>termination</w:t>
      </w:r>
      <w:proofErr w:type="gramEnd"/>
      <w:r w:rsidRPr="001815BA">
        <w:t xml:space="preserve"> of employment.</w:t>
      </w:r>
    </w:p>
    <w:p w14:paraId="58A747C4" w14:textId="77777777" w:rsidR="00785A07" w:rsidRPr="005E1AF6" w:rsidRDefault="00785A07" w:rsidP="00785A07">
      <w:pPr>
        <w:rPr>
          <w:rFonts w:eastAsia="Calibri"/>
        </w:rPr>
      </w:pPr>
    </w:p>
    <w:p w14:paraId="24790611" w14:textId="77777777" w:rsidR="00785A07" w:rsidRDefault="00785A07" w:rsidP="00B64957">
      <w:pPr>
        <w:pStyle w:val="Body"/>
      </w:pPr>
    </w:p>
    <w:p w14:paraId="51EA882D" w14:textId="77777777" w:rsidR="00CA4DF0" w:rsidRDefault="0007117D" w:rsidP="006D1F01">
      <w:pPr>
        <w:pStyle w:val="Heading1"/>
      </w:pPr>
      <w:bookmarkStart w:id="21" w:name="_Toc495476033"/>
      <w:r>
        <w:lastRenderedPageBreak/>
        <w:t>Appendices</w:t>
      </w:r>
      <w:bookmarkEnd w:id="21"/>
    </w:p>
    <w:p w14:paraId="2D77038F" w14:textId="77777777" w:rsidR="00B1059A" w:rsidRDefault="00CA4DF0">
      <w:pPr>
        <w:pStyle w:val="TOC1"/>
        <w:tabs>
          <w:tab w:val="right" w:leader="dot" w:pos="10790"/>
        </w:tabs>
        <w:rPr>
          <w:rFonts w:asciiTheme="minorHAnsi" w:eastAsiaTheme="minorEastAsia" w:hAnsiTheme="minorHAnsi" w:cstheme="minorBidi"/>
          <w:b w:val="0"/>
          <w:smallCaps w:val="0"/>
          <w:noProof/>
          <w:sz w:val="22"/>
          <w:szCs w:val="22"/>
          <w:lang w:bidi="ar-SA"/>
        </w:rPr>
      </w:pPr>
      <w:r>
        <w:rPr>
          <w:rFonts w:ascii="NeueHaasGroteskDisp Std" w:hAnsi="NeueHaasGroteskDisp Std" w:cstheme="minorBidi"/>
          <w:sz w:val="24"/>
          <w:szCs w:val="22"/>
        </w:rPr>
        <w:fldChar w:fldCharType="begin"/>
      </w:r>
      <w:r>
        <w:instrText xml:space="preserve"> TOC \t "appendix header,1" </w:instrText>
      </w:r>
      <w:r>
        <w:rPr>
          <w:rFonts w:ascii="NeueHaasGroteskDisp Std" w:hAnsi="NeueHaasGroteskDisp Std" w:cstheme="minorBidi"/>
          <w:sz w:val="24"/>
          <w:szCs w:val="22"/>
        </w:rPr>
        <w:fldChar w:fldCharType="separate"/>
      </w:r>
      <w:r w:rsidR="00B1059A">
        <w:rPr>
          <w:noProof/>
        </w:rPr>
        <w:t>Appendix A  - Terms and Definitions</w:t>
      </w:r>
      <w:r w:rsidR="00B1059A">
        <w:rPr>
          <w:noProof/>
        </w:rPr>
        <w:tab/>
      </w:r>
      <w:r w:rsidR="00B1059A">
        <w:rPr>
          <w:noProof/>
        </w:rPr>
        <w:fldChar w:fldCharType="begin"/>
      </w:r>
      <w:r w:rsidR="00B1059A">
        <w:rPr>
          <w:noProof/>
        </w:rPr>
        <w:instrText xml:space="preserve"> PAGEREF _Toc493860110 \h </w:instrText>
      </w:r>
      <w:r w:rsidR="00B1059A">
        <w:rPr>
          <w:noProof/>
        </w:rPr>
      </w:r>
      <w:r w:rsidR="00B1059A">
        <w:rPr>
          <w:noProof/>
        </w:rPr>
        <w:fldChar w:fldCharType="separate"/>
      </w:r>
      <w:r w:rsidR="00B1059A">
        <w:rPr>
          <w:noProof/>
        </w:rPr>
        <w:t>8</w:t>
      </w:r>
      <w:r w:rsidR="00B1059A">
        <w:rPr>
          <w:noProof/>
        </w:rPr>
        <w:fldChar w:fldCharType="end"/>
      </w:r>
    </w:p>
    <w:p w14:paraId="49D05D4A" w14:textId="77777777" w:rsidR="00B1059A" w:rsidRDefault="00B1059A">
      <w:pPr>
        <w:pStyle w:val="TOC1"/>
        <w:tabs>
          <w:tab w:val="right" w:leader="dot" w:pos="10790"/>
        </w:tabs>
        <w:rPr>
          <w:rFonts w:asciiTheme="minorHAnsi" w:eastAsiaTheme="minorEastAsia" w:hAnsiTheme="minorHAnsi" w:cstheme="minorBidi"/>
          <w:b w:val="0"/>
          <w:smallCaps w:val="0"/>
          <w:noProof/>
          <w:sz w:val="22"/>
          <w:szCs w:val="22"/>
          <w:lang w:bidi="ar-SA"/>
        </w:rPr>
      </w:pPr>
      <w:r>
        <w:rPr>
          <w:noProof/>
        </w:rPr>
        <w:t>Appendix B  - References</w:t>
      </w:r>
      <w:r>
        <w:rPr>
          <w:noProof/>
        </w:rPr>
        <w:tab/>
      </w:r>
      <w:r>
        <w:rPr>
          <w:noProof/>
        </w:rPr>
        <w:fldChar w:fldCharType="begin"/>
      </w:r>
      <w:r>
        <w:rPr>
          <w:noProof/>
        </w:rPr>
        <w:instrText xml:space="preserve"> PAGEREF _Toc493860111 \h </w:instrText>
      </w:r>
      <w:r>
        <w:rPr>
          <w:noProof/>
        </w:rPr>
      </w:r>
      <w:r>
        <w:rPr>
          <w:noProof/>
        </w:rPr>
        <w:fldChar w:fldCharType="separate"/>
      </w:r>
      <w:r>
        <w:rPr>
          <w:noProof/>
        </w:rPr>
        <w:t>9</w:t>
      </w:r>
      <w:r>
        <w:rPr>
          <w:noProof/>
        </w:rPr>
        <w:fldChar w:fldCharType="end"/>
      </w:r>
    </w:p>
    <w:p w14:paraId="5997BFA4" w14:textId="77777777" w:rsidR="00B1059A" w:rsidRDefault="00B1059A">
      <w:pPr>
        <w:pStyle w:val="TOC1"/>
        <w:tabs>
          <w:tab w:val="right" w:leader="dot" w:pos="10790"/>
        </w:tabs>
        <w:rPr>
          <w:rFonts w:asciiTheme="minorHAnsi" w:eastAsiaTheme="minorEastAsia" w:hAnsiTheme="minorHAnsi" w:cstheme="minorBidi"/>
          <w:b w:val="0"/>
          <w:smallCaps w:val="0"/>
          <w:noProof/>
          <w:sz w:val="22"/>
          <w:szCs w:val="22"/>
          <w:lang w:bidi="ar-SA"/>
        </w:rPr>
      </w:pPr>
      <w:r>
        <w:rPr>
          <w:noProof/>
        </w:rPr>
        <w:t>Appendix C  - Distribution</w:t>
      </w:r>
      <w:r>
        <w:rPr>
          <w:noProof/>
        </w:rPr>
        <w:tab/>
      </w:r>
      <w:r>
        <w:rPr>
          <w:noProof/>
        </w:rPr>
        <w:fldChar w:fldCharType="begin"/>
      </w:r>
      <w:r>
        <w:rPr>
          <w:noProof/>
        </w:rPr>
        <w:instrText xml:space="preserve"> PAGEREF _Toc493860112 \h </w:instrText>
      </w:r>
      <w:r>
        <w:rPr>
          <w:noProof/>
        </w:rPr>
      </w:r>
      <w:r>
        <w:rPr>
          <w:noProof/>
        </w:rPr>
        <w:fldChar w:fldCharType="separate"/>
      </w:r>
      <w:r>
        <w:rPr>
          <w:noProof/>
        </w:rPr>
        <w:t>10</w:t>
      </w:r>
      <w:r>
        <w:rPr>
          <w:noProof/>
        </w:rPr>
        <w:fldChar w:fldCharType="end"/>
      </w:r>
    </w:p>
    <w:p w14:paraId="2D9FD5AA" w14:textId="77777777" w:rsidR="00160910" w:rsidRDefault="00CA4DF0" w:rsidP="003341EC">
      <w:pPr>
        <w:pStyle w:val="Body"/>
        <w:sectPr w:rsidR="00160910" w:rsidSect="00160910">
          <w:pgSz w:w="12240" w:h="15840"/>
          <w:pgMar w:top="1008" w:right="720" w:bottom="1008" w:left="720" w:header="720" w:footer="720" w:gutter="0"/>
          <w:cols w:space="720"/>
          <w:docGrid w:linePitch="360"/>
        </w:sectPr>
      </w:pPr>
      <w:r>
        <w:fldChar w:fldCharType="end"/>
      </w:r>
    </w:p>
    <w:p w14:paraId="67D4A17D" w14:textId="77777777" w:rsidR="00D10E75" w:rsidRPr="00D565CD" w:rsidRDefault="00D10E75" w:rsidP="00785A07">
      <w:pPr>
        <w:pStyle w:val="appendixheader"/>
      </w:pPr>
      <w:bookmarkStart w:id="22" w:name="_Toc493860110"/>
      <w:bookmarkStart w:id="23" w:name="_Toc495476034"/>
      <w:r w:rsidRPr="00D565CD">
        <w:lastRenderedPageBreak/>
        <w:t>Appendix</w:t>
      </w:r>
      <w:r w:rsidR="00CA4DF0" w:rsidRPr="00D565CD">
        <w:t xml:space="preserve"> </w:t>
      </w:r>
      <w:r w:rsidR="00DE5CCA" w:rsidRPr="00D565CD">
        <w:fldChar w:fldCharType="begin"/>
      </w:r>
      <w:r w:rsidR="00DE5CCA" w:rsidRPr="00D565CD">
        <w:instrText xml:space="preserve"> AUTONUM  \* ALPHABETIC \s " - " </w:instrText>
      </w:r>
      <w:r w:rsidR="00DE5CCA" w:rsidRPr="00D565CD">
        <w:fldChar w:fldCharType="end"/>
      </w:r>
      <w:r w:rsidR="00CA4DF0" w:rsidRPr="00D565CD">
        <w:t xml:space="preserve"> - Terms and Definitions</w:t>
      </w:r>
      <w:bookmarkEnd w:id="22"/>
      <w:bookmarkEnd w:id="23"/>
    </w:p>
    <w:p w14:paraId="6344243B" w14:textId="77777777" w:rsidR="00CA4DF0" w:rsidRDefault="00B1000A" w:rsidP="005B3E4D">
      <w:pPr>
        <w:pStyle w:val="TableTitleLine"/>
      </w:pPr>
      <w:bookmarkStart w:id="24" w:name="_Toc495476039"/>
      <w:r>
        <w:t xml:space="preserve">Table </w:t>
      </w:r>
      <w:r w:rsidR="00160910">
        <w:t>A</w:t>
      </w:r>
      <w:r>
        <w:noBreakHyphen/>
      </w:r>
      <w:r w:rsidR="001C4A65">
        <w:fldChar w:fldCharType="begin"/>
      </w:r>
      <w:r w:rsidR="001C4A65">
        <w:instrText xml:space="preserve"> SEQ Table \* ARABIC \s 1 </w:instrText>
      </w:r>
      <w:r w:rsidR="001C4A65">
        <w:fldChar w:fldCharType="separate"/>
      </w:r>
      <w:r w:rsidR="00B1059A">
        <w:rPr>
          <w:noProof/>
        </w:rPr>
        <w:t>1</w:t>
      </w:r>
      <w:r w:rsidR="001C4A65">
        <w:rPr>
          <w:noProof/>
        </w:rPr>
        <w:fldChar w:fldCharType="end"/>
      </w:r>
      <w:r>
        <w:t xml:space="preserve">: </w:t>
      </w:r>
      <w:r w:rsidR="00CA4DF0">
        <w:t>Terms and Definitions</w:t>
      </w:r>
      <w:bookmarkEnd w:id="24"/>
    </w:p>
    <w:tbl>
      <w:tblPr>
        <w:tblW w:w="10649"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58" w:type="dxa"/>
          <w:bottom w:w="58" w:type="dxa"/>
          <w:right w:w="58" w:type="dxa"/>
        </w:tblCellMar>
        <w:tblLook w:val="0000" w:firstRow="0" w:lastRow="0" w:firstColumn="0" w:lastColumn="0" w:noHBand="0" w:noVBand="0"/>
      </w:tblPr>
      <w:tblGrid>
        <w:gridCol w:w="3514"/>
        <w:gridCol w:w="7135"/>
      </w:tblGrid>
      <w:tr w:rsidR="00E23051" w:rsidRPr="00F81A88" w14:paraId="76947F05" w14:textId="77777777" w:rsidTr="00394E5B">
        <w:trPr>
          <w:cantSplit/>
          <w:tblHeader/>
        </w:trPr>
        <w:tc>
          <w:tcPr>
            <w:tcW w:w="3514" w:type="dxa"/>
            <w:tcBorders>
              <w:bottom w:val="double" w:sz="4" w:space="0" w:color="auto"/>
            </w:tcBorders>
            <w:shd w:val="clear" w:color="auto" w:fill="E6E6E6"/>
            <w:tcMar>
              <w:top w:w="14" w:type="dxa"/>
              <w:bottom w:w="14" w:type="dxa"/>
            </w:tcMar>
          </w:tcPr>
          <w:p w14:paraId="3ADE8F98" w14:textId="77777777" w:rsidR="00E23051" w:rsidRPr="00F81A88" w:rsidRDefault="00E23051" w:rsidP="00394E5B">
            <w:pPr>
              <w:pStyle w:val="tableheading"/>
            </w:pPr>
            <w:r w:rsidRPr="00F81A88">
              <w:t>Term</w:t>
            </w:r>
          </w:p>
        </w:tc>
        <w:tc>
          <w:tcPr>
            <w:tcW w:w="7135" w:type="dxa"/>
            <w:tcBorders>
              <w:bottom w:val="double" w:sz="4" w:space="0" w:color="auto"/>
            </w:tcBorders>
            <w:shd w:val="clear" w:color="auto" w:fill="E6E6E6"/>
            <w:tcMar>
              <w:top w:w="14" w:type="dxa"/>
              <w:bottom w:w="14" w:type="dxa"/>
            </w:tcMar>
          </w:tcPr>
          <w:p w14:paraId="07377BC9" w14:textId="77777777" w:rsidR="00E23051" w:rsidRPr="00F81A88" w:rsidRDefault="00E23051" w:rsidP="00394E5B">
            <w:pPr>
              <w:pStyle w:val="tableheading"/>
            </w:pPr>
            <w:r w:rsidRPr="00F81A88">
              <w:t>Definition</w:t>
            </w:r>
          </w:p>
        </w:tc>
      </w:tr>
      <w:tr w:rsidR="00E23051" w:rsidRPr="00F81A88" w14:paraId="6F188442" w14:textId="77777777" w:rsidTr="00394E5B">
        <w:tblPrEx>
          <w:tblLook w:val="00A0" w:firstRow="1" w:lastRow="0" w:firstColumn="1" w:lastColumn="0" w:noHBand="0" w:noVBand="0"/>
        </w:tblPrEx>
        <w:trPr>
          <w:cantSplit/>
        </w:trPr>
        <w:tc>
          <w:tcPr>
            <w:tcW w:w="3514" w:type="dxa"/>
          </w:tcPr>
          <w:p w14:paraId="39D9DB14" w14:textId="77777777" w:rsidR="00E23051" w:rsidRPr="00D00BBA" w:rsidRDefault="00E23051" w:rsidP="00394E5B">
            <w:pPr>
              <w:pStyle w:val="TableTextBold"/>
            </w:pPr>
            <w:r w:rsidRPr="00D00BBA">
              <w:t>ASP</w:t>
            </w:r>
          </w:p>
        </w:tc>
        <w:tc>
          <w:tcPr>
            <w:tcW w:w="7135" w:type="dxa"/>
            <w:noWrap/>
          </w:tcPr>
          <w:p w14:paraId="75B65645" w14:textId="77777777" w:rsidR="00E23051" w:rsidRPr="00D00BBA" w:rsidRDefault="00E23051" w:rsidP="00394E5B">
            <w:pPr>
              <w:pStyle w:val="TableText"/>
            </w:pPr>
            <w:r w:rsidRPr="00D00BBA">
              <w:t>Active Server Pages</w:t>
            </w:r>
          </w:p>
        </w:tc>
      </w:tr>
      <w:tr w:rsidR="00E23051" w:rsidRPr="00F81A88" w14:paraId="0D7CCFCB" w14:textId="77777777" w:rsidTr="00394E5B">
        <w:tblPrEx>
          <w:tblLook w:val="00A0" w:firstRow="1" w:lastRow="0" w:firstColumn="1" w:lastColumn="0" w:noHBand="0" w:noVBand="0"/>
        </w:tblPrEx>
        <w:trPr>
          <w:cantSplit/>
        </w:trPr>
        <w:tc>
          <w:tcPr>
            <w:tcW w:w="3514" w:type="dxa"/>
          </w:tcPr>
          <w:p w14:paraId="1A96C719" w14:textId="77777777" w:rsidR="00E23051" w:rsidRPr="00D00BBA" w:rsidRDefault="00E23051" w:rsidP="00394E5B">
            <w:pPr>
              <w:pStyle w:val="TableTextBold"/>
            </w:pPr>
            <w:r w:rsidRPr="00D00BBA">
              <w:t>BO</w:t>
            </w:r>
          </w:p>
        </w:tc>
        <w:tc>
          <w:tcPr>
            <w:tcW w:w="7135" w:type="dxa"/>
            <w:noWrap/>
          </w:tcPr>
          <w:p w14:paraId="2560CBF2" w14:textId="77777777" w:rsidR="00E23051" w:rsidRPr="00D00BBA" w:rsidRDefault="00E23051" w:rsidP="00394E5B">
            <w:pPr>
              <w:pStyle w:val="TableText"/>
            </w:pPr>
            <w:r w:rsidRPr="00D00BBA">
              <w:t>Business Owner</w:t>
            </w:r>
          </w:p>
        </w:tc>
      </w:tr>
      <w:tr w:rsidR="00E23051" w:rsidRPr="00F81A88" w14:paraId="6A95204A" w14:textId="77777777" w:rsidTr="00394E5B">
        <w:tblPrEx>
          <w:tblLook w:val="00A0" w:firstRow="1" w:lastRow="0" w:firstColumn="1" w:lastColumn="0" w:noHBand="0" w:noVBand="0"/>
        </w:tblPrEx>
        <w:trPr>
          <w:cantSplit/>
        </w:trPr>
        <w:tc>
          <w:tcPr>
            <w:tcW w:w="3514" w:type="dxa"/>
          </w:tcPr>
          <w:p w14:paraId="083C602A" w14:textId="77777777" w:rsidR="00E23051" w:rsidRPr="00D00BBA" w:rsidRDefault="00E23051" w:rsidP="00394E5B">
            <w:pPr>
              <w:pStyle w:val="TableTextBold"/>
            </w:pPr>
            <w:r w:rsidRPr="00D00BBA">
              <w:t>CGI</w:t>
            </w:r>
          </w:p>
        </w:tc>
        <w:tc>
          <w:tcPr>
            <w:tcW w:w="7135" w:type="dxa"/>
            <w:noWrap/>
          </w:tcPr>
          <w:p w14:paraId="0F41CE54" w14:textId="77777777" w:rsidR="00E23051" w:rsidRPr="00D00BBA" w:rsidRDefault="00E23051" w:rsidP="00394E5B">
            <w:pPr>
              <w:pStyle w:val="TableText"/>
            </w:pPr>
            <w:r w:rsidRPr="00D00BBA">
              <w:t>Common Gateway Interface</w:t>
            </w:r>
          </w:p>
        </w:tc>
      </w:tr>
      <w:tr w:rsidR="00E23051" w:rsidRPr="00F81A88" w14:paraId="3FA08C73" w14:textId="77777777" w:rsidTr="00394E5B">
        <w:tblPrEx>
          <w:tblLook w:val="00A0" w:firstRow="1" w:lastRow="0" w:firstColumn="1" w:lastColumn="0" w:noHBand="0" w:noVBand="0"/>
        </w:tblPrEx>
        <w:trPr>
          <w:cantSplit/>
        </w:trPr>
        <w:tc>
          <w:tcPr>
            <w:tcW w:w="3514" w:type="dxa"/>
          </w:tcPr>
          <w:p w14:paraId="7604A46D" w14:textId="77777777" w:rsidR="00E23051" w:rsidRPr="00D00BBA" w:rsidRDefault="00E23051" w:rsidP="00394E5B">
            <w:pPr>
              <w:pStyle w:val="TableTextBold"/>
            </w:pPr>
            <w:r w:rsidRPr="00D00BBA">
              <w:t>DHCP</w:t>
            </w:r>
          </w:p>
        </w:tc>
        <w:tc>
          <w:tcPr>
            <w:tcW w:w="7135" w:type="dxa"/>
            <w:noWrap/>
          </w:tcPr>
          <w:p w14:paraId="2B24D8DE" w14:textId="77777777" w:rsidR="00E23051" w:rsidRPr="00D00BBA" w:rsidRDefault="00E23051" w:rsidP="00394E5B">
            <w:pPr>
              <w:pStyle w:val="TableText"/>
            </w:pPr>
            <w:r w:rsidRPr="00D00BBA">
              <w:t>Dynamic Host Configuration Protocol</w:t>
            </w:r>
          </w:p>
        </w:tc>
      </w:tr>
      <w:tr w:rsidR="00E23051" w:rsidRPr="00F81A88" w14:paraId="34F6D8DF" w14:textId="77777777" w:rsidTr="00394E5B">
        <w:tblPrEx>
          <w:tblLook w:val="00A0" w:firstRow="1" w:lastRow="0" w:firstColumn="1" w:lastColumn="0" w:noHBand="0" w:noVBand="0"/>
        </w:tblPrEx>
        <w:trPr>
          <w:cantSplit/>
        </w:trPr>
        <w:tc>
          <w:tcPr>
            <w:tcW w:w="3514" w:type="dxa"/>
          </w:tcPr>
          <w:p w14:paraId="0D38DC6A" w14:textId="77777777" w:rsidR="00E23051" w:rsidRPr="00D00BBA" w:rsidRDefault="00E23051" w:rsidP="00394E5B">
            <w:pPr>
              <w:pStyle w:val="TableTextBold"/>
            </w:pPr>
            <w:r w:rsidRPr="00D00BBA">
              <w:t>DMS</w:t>
            </w:r>
          </w:p>
        </w:tc>
        <w:tc>
          <w:tcPr>
            <w:tcW w:w="7135" w:type="dxa"/>
            <w:noWrap/>
          </w:tcPr>
          <w:p w14:paraId="596C90AB" w14:textId="77777777" w:rsidR="00E23051" w:rsidRPr="00D00BBA" w:rsidRDefault="00E23051" w:rsidP="00394E5B">
            <w:pPr>
              <w:pStyle w:val="TableText"/>
            </w:pPr>
            <w:r w:rsidRPr="00D00BBA">
              <w:t>Document Management System</w:t>
            </w:r>
          </w:p>
        </w:tc>
      </w:tr>
      <w:tr w:rsidR="00E23051" w:rsidRPr="00F81A88" w14:paraId="3ADBB5C2" w14:textId="77777777" w:rsidTr="00394E5B">
        <w:tblPrEx>
          <w:tblLook w:val="00A0" w:firstRow="1" w:lastRow="0" w:firstColumn="1" w:lastColumn="0" w:noHBand="0" w:noVBand="0"/>
        </w:tblPrEx>
        <w:trPr>
          <w:cantSplit/>
        </w:trPr>
        <w:tc>
          <w:tcPr>
            <w:tcW w:w="3514" w:type="dxa"/>
          </w:tcPr>
          <w:p w14:paraId="7CEABA4D" w14:textId="77777777" w:rsidR="00E23051" w:rsidRPr="00D00BBA" w:rsidRDefault="00E23051" w:rsidP="00394E5B">
            <w:pPr>
              <w:pStyle w:val="TableTextBold"/>
            </w:pPr>
            <w:r w:rsidRPr="00D00BBA">
              <w:t>DMZ</w:t>
            </w:r>
          </w:p>
        </w:tc>
        <w:tc>
          <w:tcPr>
            <w:tcW w:w="7135" w:type="dxa"/>
            <w:noWrap/>
          </w:tcPr>
          <w:p w14:paraId="53FA0D43" w14:textId="77777777" w:rsidR="00E23051" w:rsidRPr="00D00BBA" w:rsidRDefault="00E23051" w:rsidP="00394E5B">
            <w:pPr>
              <w:pStyle w:val="TableText"/>
            </w:pPr>
            <w:r w:rsidRPr="00D00BBA">
              <w:t>Demilitarized Zone</w:t>
            </w:r>
          </w:p>
        </w:tc>
      </w:tr>
      <w:tr w:rsidR="00E23051" w:rsidRPr="00F81A88" w14:paraId="7DF40001" w14:textId="77777777" w:rsidTr="00394E5B">
        <w:tblPrEx>
          <w:tblLook w:val="00A0" w:firstRow="1" w:lastRow="0" w:firstColumn="1" w:lastColumn="0" w:noHBand="0" w:noVBand="0"/>
        </w:tblPrEx>
        <w:trPr>
          <w:cantSplit/>
        </w:trPr>
        <w:tc>
          <w:tcPr>
            <w:tcW w:w="3514" w:type="dxa"/>
          </w:tcPr>
          <w:p w14:paraId="19D894F7" w14:textId="77777777" w:rsidR="00E23051" w:rsidRPr="00D00BBA" w:rsidRDefault="00E23051" w:rsidP="00394E5B">
            <w:pPr>
              <w:pStyle w:val="TableTextBold"/>
            </w:pPr>
            <w:r w:rsidRPr="00D00BBA">
              <w:t>ECME</w:t>
            </w:r>
          </w:p>
        </w:tc>
        <w:tc>
          <w:tcPr>
            <w:tcW w:w="7135" w:type="dxa"/>
            <w:noWrap/>
          </w:tcPr>
          <w:p w14:paraId="24D79821" w14:textId="77777777" w:rsidR="00E23051" w:rsidRPr="00D00BBA" w:rsidRDefault="00E23051" w:rsidP="00394E5B">
            <w:pPr>
              <w:pStyle w:val="TableText"/>
            </w:pPr>
            <w:r w:rsidRPr="00D00BBA">
              <w:t>Enterprise Cloud Managed Edition</w:t>
            </w:r>
          </w:p>
        </w:tc>
      </w:tr>
      <w:tr w:rsidR="00E23051" w:rsidRPr="00F81A88" w14:paraId="5E79D445" w14:textId="77777777" w:rsidTr="00394E5B">
        <w:tblPrEx>
          <w:tblLook w:val="00A0" w:firstRow="1" w:lastRow="0" w:firstColumn="1" w:lastColumn="0" w:noHBand="0" w:noVBand="0"/>
        </w:tblPrEx>
        <w:trPr>
          <w:cantSplit/>
        </w:trPr>
        <w:tc>
          <w:tcPr>
            <w:tcW w:w="3514" w:type="dxa"/>
          </w:tcPr>
          <w:p w14:paraId="14B11449" w14:textId="77777777" w:rsidR="00E23051" w:rsidRPr="00D00BBA" w:rsidRDefault="00E23051" w:rsidP="00394E5B">
            <w:pPr>
              <w:pStyle w:val="TableTextBold"/>
            </w:pPr>
            <w:r w:rsidRPr="00D00BBA">
              <w:t>FTP</w:t>
            </w:r>
          </w:p>
        </w:tc>
        <w:tc>
          <w:tcPr>
            <w:tcW w:w="7135" w:type="dxa"/>
            <w:noWrap/>
          </w:tcPr>
          <w:p w14:paraId="6863F9FA" w14:textId="77777777" w:rsidR="00E23051" w:rsidRPr="00D00BBA" w:rsidRDefault="00E23051" w:rsidP="00394E5B">
            <w:pPr>
              <w:pStyle w:val="TableText"/>
            </w:pPr>
            <w:r w:rsidRPr="00D00BBA">
              <w:t>File Transfer Protocol</w:t>
            </w:r>
          </w:p>
        </w:tc>
      </w:tr>
      <w:tr w:rsidR="00E23051" w:rsidRPr="00F81A88" w14:paraId="2A663772" w14:textId="77777777" w:rsidTr="00394E5B">
        <w:tblPrEx>
          <w:tblLook w:val="00A0" w:firstRow="1" w:lastRow="0" w:firstColumn="1" w:lastColumn="0" w:noHBand="0" w:noVBand="0"/>
        </w:tblPrEx>
        <w:trPr>
          <w:cantSplit/>
        </w:trPr>
        <w:tc>
          <w:tcPr>
            <w:tcW w:w="3514" w:type="dxa"/>
          </w:tcPr>
          <w:p w14:paraId="02D13CDA" w14:textId="77777777" w:rsidR="00E23051" w:rsidRPr="00D00BBA" w:rsidRDefault="00E23051" w:rsidP="00394E5B">
            <w:pPr>
              <w:pStyle w:val="TableTextBold"/>
            </w:pPr>
            <w:r w:rsidRPr="00076812">
              <w:t>GCTS</w:t>
            </w:r>
          </w:p>
        </w:tc>
        <w:tc>
          <w:tcPr>
            <w:tcW w:w="7135" w:type="dxa"/>
            <w:noWrap/>
          </w:tcPr>
          <w:p w14:paraId="30182C3F" w14:textId="77777777" w:rsidR="00E23051" w:rsidRPr="00D00BBA" w:rsidRDefault="00E23051" w:rsidP="00394E5B">
            <w:pPr>
              <w:pStyle w:val="TableText"/>
            </w:pPr>
            <w:r w:rsidRPr="00076812">
              <w:t>Global Technology Services (GTS) Cloud Transformation Services (formerly Verizon)</w:t>
            </w:r>
          </w:p>
        </w:tc>
      </w:tr>
      <w:tr w:rsidR="00E23051" w:rsidRPr="00F81A88" w14:paraId="325D004E" w14:textId="77777777" w:rsidTr="00394E5B">
        <w:tblPrEx>
          <w:tblLook w:val="00A0" w:firstRow="1" w:lastRow="0" w:firstColumn="1" w:lastColumn="0" w:noHBand="0" w:noVBand="0"/>
        </w:tblPrEx>
        <w:trPr>
          <w:cantSplit/>
        </w:trPr>
        <w:tc>
          <w:tcPr>
            <w:tcW w:w="3514" w:type="dxa"/>
          </w:tcPr>
          <w:p w14:paraId="2E69D0A1" w14:textId="77777777" w:rsidR="00E23051" w:rsidRPr="00D00BBA" w:rsidRDefault="00E23051" w:rsidP="00394E5B">
            <w:pPr>
              <w:pStyle w:val="TableTextBold"/>
            </w:pPr>
            <w:r w:rsidRPr="00D00BBA">
              <w:t>GPS</w:t>
            </w:r>
          </w:p>
        </w:tc>
        <w:tc>
          <w:tcPr>
            <w:tcW w:w="7135" w:type="dxa"/>
            <w:noWrap/>
          </w:tcPr>
          <w:p w14:paraId="2C757D84" w14:textId="77777777" w:rsidR="00E23051" w:rsidRPr="00D00BBA" w:rsidRDefault="00E23051" w:rsidP="00394E5B">
            <w:pPr>
              <w:pStyle w:val="TableText"/>
            </w:pPr>
            <w:r w:rsidRPr="00D00BBA">
              <w:t>Global Positioning System</w:t>
            </w:r>
          </w:p>
        </w:tc>
      </w:tr>
      <w:tr w:rsidR="00E23051" w:rsidRPr="00F81A88" w14:paraId="1E022D2E" w14:textId="77777777" w:rsidTr="00394E5B">
        <w:tblPrEx>
          <w:tblLook w:val="00A0" w:firstRow="1" w:lastRow="0" w:firstColumn="1" w:lastColumn="0" w:noHBand="0" w:noVBand="0"/>
        </w:tblPrEx>
        <w:trPr>
          <w:cantSplit/>
        </w:trPr>
        <w:tc>
          <w:tcPr>
            <w:tcW w:w="3514" w:type="dxa"/>
          </w:tcPr>
          <w:p w14:paraId="34E17186" w14:textId="77777777" w:rsidR="00E23051" w:rsidRPr="00D00BBA" w:rsidRDefault="00E23051" w:rsidP="00394E5B">
            <w:pPr>
              <w:pStyle w:val="TableTextBold"/>
            </w:pPr>
            <w:r w:rsidRPr="00076812">
              <w:t>GRCQ</w:t>
            </w:r>
          </w:p>
        </w:tc>
        <w:tc>
          <w:tcPr>
            <w:tcW w:w="7135" w:type="dxa"/>
            <w:noWrap/>
          </w:tcPr>
          <w:p w14:paraId="47CCFC91" w14:textId="77777777" w:rsidR="00E23051" w:rsidRPr="00D00BBA" w:rsidRDefault="00E23051" w:rsidP="00394E5B">
            <w:pPr>
              <w:pStyle w:val="TableText"/>
            </w:pPr>
            <w:r w:rsidRPr="00076812">
              <w:t>Governance of Risk, Compliance, and Quality</w:t>
            </w:r>
          </w:p>
        </w:tc>
      </w:tr>
      <w:tr w:rsidR="00E23051" w:rsidRPr="00F81A88" w14:paraId="3FCBF072" w14:textId="77777777" w:rsidTr="00394E5B">
        <w:tblPrEx>
          <w:tblLook w:val="00A0" w:firstRow="1" w:lastRow="0" w:firstColumn="1" w:lastColumn="0" w:noHBand="0" w:noVBand="0"/>
        </w:tblPrEx>
        <w:trPr>
          <w:cantSplit/>
        </w:trPr>
        <w:tc>
          <w:tcPr>
            <w:tcW w:w="3514" w:type="dxa"/>
          </w:tcPr>
          <w:p w14:paraId="548C03C5" w14:textId="77777777" w:rsidR="00E23051" w:rsidRPr="00D00BBA" w:rsidRDefault="00E23051" w:rsidP="00394E5B">
            <w:pPr>
              <w:pStyle w:val="TableTextBold"/>
            </w:pPr>
            <w:r w:rsidRPr="00076812">
              <w:t>GTS</w:t>
            </w:r>
          </w:p>
        </w:tc>
        <w:tc>
          <w:tcPr>
            <w:tcW w:w="7135" w:type="dxa"/>
            <w:noWrap/>
          </w:tcPr>
          <w:p w14:paraId="1A79700A" w14:textId="77777777" w:rsidR="00E23051" w:rsidRPr="00D00BBA" w:rsidRDefault="00E23051" w:rsidP="00394E5B">
            <w:pPr>
              <w:pStyle w:val="TableText"/>
            </w:pPr>
            <w:r w:rsidRPr="00076812">
              <w:t>Global Technology Services</w:t>
            </w:r>
          </w:p>
        </w:tc>
      </w:tr>
      <w:tr w:rsidR="00E23051" w:rsidRPr="00F81A88" w14:paraId="29BA4F3E" w14:textId="77777777" w:rsidTr="00394E5B">
        <w:tblPrEx>
          <w:tblLook w:val="00A0" w:firstRow="1" w:lastRow="0" w:firstColumn="1" w:lastColumn="0" w:noHBand="0" w:noVBand="0"/>
        </w:tblPrEx>
        <w:trPr>
          <w:cantSplit/>
        </w:trPr>
        <w:tc>
          <w:tcPr>
            <w:tcW w:w="3514" w:type="dxa"/>
          </w:tcPr>
          <w:p w14:paraId="0DD423D4" w14:textId="77777777" w:rsidR="00E23051" w:rsidRPr="00D00BBA" w:rsidRDefault="00E23051" w:rsidP="00394E5B">
            <w:pPr>
              <w:pStyle w:val="TableTextBold"/>
            </w:pPr>
            <w:r w:rsidRPr="00D00BBA">
              <w:t>HTMP</w:t>
            </w:r>
          </w:p>
        </w:tc>
        <w:tc>
          <w:tcPr>
            <w:tcW w:w="7135" w:type="dxa"/>
            <w:noWrap/>
          </w:tcPr>
          <w:p w14:paraId="1E6F2A66" w14:textId="77777777" w:rsidR="00E23051" w:rsidRPr="00D00BBA" w:rsidRDefault="00E23051" w:rsidP="00394E5B">
            <w:pPr>
              <w:pStyle w:val="TableText"/>
            </w:pPr>
            <w:r w:rsidRPr="00D00BBA">
              <w:t>Hyper Text Markup Language</w:t>
            </w:r>
          </w:p>
        </w:tc>
      </w:tr>
      <w:tr w:rsidR="00E23051" w:rsidRPr="00F81A88" w14:paraId="713C9178" w14:textId="77777777" w:rsidTr="00394E5B">
        <w:tblPrEx>
          <w:tblLook w:val="00A0" w:firstRow="1" w:lastRow="0" w:firstColumn="1" w:lastColumn="0" w:noHBand="0" w:noVBand="0"/>
        </w:tblPrEx>
        <w:trPr>
          <w:cantSplit/>
        </w:trPr>
        <w:tc>
          <w:tcPr>
            <w:tcW w:w="3514" w:type="dxa"/>
          </w:tcPr>
          <w:p w14:paraId="6B7EBC3C" w14:textId="77777777" w:rsidR="00E23051" w:rsidRPr="00D00BBA" w:rsidRDefault="00E23051" w:rsidP="00394E5B">
            <w:pPr>
              <w:pStyle w:val="TableTextBold"/>
            </w:pPr>
            <w:r w:rsidRPr="00D00BBA">
              <w:t>HTTPS</w:t>
            </w:r>
          </w:p>
        </w:tc>
        <w:tc>
          <w:tcPr>
            <w:tcW w:w="7135" w:type="dxa"/>
            <w:noWrap/>
          </w:tcPr>
          <w:p w14:paraId="78084B45" w14:textId="77777777" w:rsidR="00E23051" w:rsidRPr="00D00BBA" w:rsidRDefault="00E23051" w:rsidP="00394E5B">
            <w:pPr>
              <w:pStyle w:val="TableText"/>
            </w:pPr>
            <w:r w:rsidRPr="00D00BBA">
              <w:t>Hyper Text Transfer Protocol Secure</w:t>
            </w:r>
          </w:p>
        </w:tc>
      </w:tr>
      <w:tr w:rsidR="00E23051" w:rsidRPr="00F81A88" w14:paraId="13D64FBC" w14:textId="77777777" w:rsidTr="00394E5B">
        <w:tblPrEx>
          <w:tblLook w:val="00A0" w:firstRow="1" w:lastRow="0" w:firstColumn="1" w:lastColumn="0" w:noHBand="0" w:noVBand="0"/>
        </w:tblPrEx>
        <w:trPr>
          <w:cantSplit/>
        </w:trPr>
        <w:tc>
          <w:tcPr>
            <w:tcW w:w="3514" w:type="dxa"/>
          </w:tcPr>
          <w:p w14:paraId="3BA5AF17" w14:textId="77777777" w:rsidR="00E23051" w:rsidRPr="00D00BBA" w:rsidRDefault="00E23051" w:rsidP="00394E5B">
            <w:pPr>
              <w:pStyle w:val="TableTextBold"/>
            </w:pPr>
            <w:r w:rsidRPr="00D00BBA">
              <w:t>ICMP</w:t>
            </w:r>
          </w:p>
        </w:tc>
        <w:tc>
          <w:tcPr>
            <w:tcW w:w="7135" w:type="dxa"/>
            <w:noWrap/>
          </w:tcPr>
          <w:p w14:paraId="5E3AE0FE" w14:textId="77777777" w:rsidR="00E23051" w:rsidRPr="00D00BBA" w:rsidRDefault="00E23051" w:rsidP="00394E5B">
            <w:pPr>
              <w:pStyle w:val="TableText"/>
            </w:pPr>
            <w:r w:rsidRPr="00D00BBA">
              <w:t>Internet Control Messaging Protocol</w:t>
            </w:r>
          </w:p>
        </w:tc>
      </w:tr>
      <w:tr w:rsidR="00E23051" w:rsidRPr="00F81A88" w14:paraId="0C85D561" w14:textId="77777777" w:rsidTr="00394E5B">
        <w:tblPrEx>
          <w:tblLook w:val="00A0" w:firstRow="1" w:lastRow="0" w:firstColumn="1" w:lastColumn="0" w:noHBand="0" w:noVBand="0"/>
        </w:tblPrEx>
        <w:trPr>
          <w:cantSplit/>
        </w:trPr>
        <w:tc>
          <w:tcPr>
            <w:tcW w:w="3514" w:type="dxa"/>
          </w:tcPr>
          <w:p w14:paraId="1FBDA283" w14:textId="77777777" w:rsidR="00E23051" w:rsidRPr="00D00BBA" w:rsidRDefault="00E23051" w:rsidP="00394E5B">
            <w:pPr>
              <w:pStyle w:val="TableTextBold"/>
            </w:pPr>
            <w:r w:rsidRPr="00D00BBA">
              <w:t>IP</w:t>
            </w:r>
          </w:p>
        </w:tc>
        <w:tc>
          <w:tcPr>
            <w:tcW w:w="7135" w:type="dxa"/>
            <w:noWrap/>
          </w:tcPr>
          <w:p w14:paraId="49102C71" w14:textId="77777777" w:rsidR="00E23051" w:rsidRPr="00D00BBA" w:rsidRDefault="00E23051" w:rsidP="00394E5B">
            <w:pPr>
              <w:pStyle w:val="TableText"/>
            </w:pPr>
            <w:r w:rsidRPr="00D00BBA">
              <w:t>Internet Protocol</w:t>
            </w:r>
          </w:p>
        </w:tc>
      </w:tr>
      <w:tr w:rsidR="00E23051" w:rsidRPr="00F81A88" w14:paraId="641D20A9" w14:textId="77777777" w:rsidTr="00394E5B">
        <w:tblPrEx>
          <w:tblLook w:val="00A0" w:firstRow="1" w:lastRow="0" w:firstColumn="1" w:lastColumn="0" w:noHBand="0" w:noVBand="0"/>
        </w:tblPrEx>
        <w:trPr>
          <w:cantSplit/>
        </w:trPr>
        <w:tc>
          <w:tcPr>
            <w:tcW w:w="3514" w:type="dxa"/>
          </w:tcPr>
          <w:p w14:paraId="0557940D" w14:textId="77777777" w:rsidR="00E23051" w:rsidRPr="00D00BBA" w:rsidRDefault="00E23051" w:rsidP="00394E5B">
            <w:pPr>
              <w:pStyle w:val="TableTextBold"/>
            </w:pPr>
            <w:r w:rsidRPr="00D00BBA">
              <w:t>IPAH</w:t>
            </w:r>
          </w:p>
        </w:tc>
        <w:tc>
          <w:tcPr>
            <w:tcW w:w="7135" w:type="dxa"/>
            <w:noWrap/>
          </w:tcPr>
          <w:p w14:paraId="0BD777D7" w14:textId="77777777" w:rsidR="00E23051" w:rsidRPr="00D00BBA" w:rsidRDefault="00E23051" w:rsidP="00394E5B">
            <w:pPr>
              <w:pStyle w:val="TableText"/>
            </w:pPr>
            <w:r w:rsidRPr="00D00BBA">
              <w:t>IP Applications Hosting</w:t>
            </w:r>
          </w:p>
        </w:tc>
      </w:tr>
      <w:tr w:rsidR="00E23051" w:rsidRPr="00F81A88" w14:paraId="5525A47E" w14:textId="77777777" w:rsidTr="00394E5B">
        <w:tblPrEx>
          <w:tblLook w:val="00A0" w:firstRow="1" w:lastRow="0" w:firstColumn="1" w:lastColumn="0" w:noHBand="0" w:noVBand="0"/>
        </w:tblPrEx>
        <w:trPr>
          <w:cantSplit/>
        </w:trPr>
        <w:tc>
          <w:tcPr>
            <w:tcW w:w="3514" w:type="dxa"/>
          </w:tcPr>
          <w:p w14:paraId="4C7ADE04" w14:textId="77777777" w:rsidR="00E23051" w:rsidRPr="00D00BBA" w:rsidRDefault="00E23051" w:rsidP="00394E5B">
            <w:pPr>
              <w:pStyle w:val="TableTextBold"/>
            </w:pPr>
            <w:r w:rsidRPr="00D00BBA">
              <w:t>IRC</w:t>
            </w:r>
          </w:p>
        </w:tc>
        <w:tc>
          <w:tcPr>
            <w:tcW w:w="7135" w:type="dxa"/>
            <w:noWrap/>
          </w:tcPr>
          <w:p w14:paraId="20A42B81" w14:textId="77777777" w:rsidR="00E23051" w:rsidRPr="00D00BBA" w:rsidRDefault="00E23051" w:rsidP="00394E5B">
            <w:pPr>
              <w:pStyle w:val="TableText"/>
            </w:pPr>
            <w:r w:rsidRPr="00D00BBA">
              <w:t>Information Resource Custodian</w:t>
            </w:r>
          </w:p>
        </w:tc>
      </w:tr>
      <w:tr w:rsidR="00E23051" w:rsidRPr="00F81A88" w14:paraId="6E069097" w14:textId="77777777" w:rsidTr="00394E5B">
        <w:tblPrEx>
          <w:tblLook w:val="00A0" w:firstRow="1" w:lastRow="0" w:firstColumn="1" w:lastColumn="0" w:noHBand="0" w:noVBand="0"/>
        </w:tblPrEx>
        <w:trPr>
          <w:cantSplit/>
        </w:trPr>
        <w:tc>
          <w:tcPr>
            <w:tcW w:w="3514" w:type="dxa"/>
          </w:tcPr>
          <w:p w14:paraId="20244B32" w14:textId="77777777" w:rsidR="00E23051" w:rsidRPr="00D00BBA" w:rsidRDefault="00E23051" w:rsidP="00394E5B">
            <w:pPr>
              <w:pStyle w:val="TableTextBold"/>
            </w:pPr>
            <w:r w:rsidRPr="00076812">
              <w:t>ITCS</w:t>
            </w:r>
          </w:p>
        </w:tc>
        <w:tc>
          <w:tcPr>
            <w:tcW w:w="7135" w:type="dxa"/>
            <w:noWrap/>
          </w:tcPr>
          <w:p w14:paraId="2B657357" w14:textId="77777777" w:rsidR="00E23051" w:rsidRPr="00D00BBA" w:rsidRDefault="00E23051" w:rsidP="00394E5B">
            <w:pPr>
              <w:pStyle w:val="TableText"/>
            </w:pPr>
            <w:r w:rsidRPr="00076812">
              <w:t>Information Technology Corporate Standards</w:t>
            </w:r>
          </w:p>
        </w:tc>
      </w:tr>
      <w:tr w:rsidR="00E23051" w:rsidRPr="00F81A88" w14:paraId="139869BF" w14:textId="77777777" w:rsidTr="00394E5B">
        <w:tblPrEx>
          <w:tblLook w:val="00A0" w:firstRow="1" w:lastRow="0" w:firstColumn="1" w:lastColumn="0" w:noHBand="0" w:noVBand="0"/>
        </w:tblPrEx>
        <w:trPr>
          <w:cantSplit/>
        </w:trPr>
        <w:tc>
          <w:tcPr>
            <w:tcW w:w="3514" w:type="dxa"/>
          </w:tcPr>
          <w:p w14:paraId="0CE5F5B5" w14:textId="77777777" w:rsidR="00E23051" w:rsidRPr="00D00BBA" w:rsidRDefault="00E23051" w:rsidP="00394E5B">
            <w:pPr>
              <w:pStyle w:val="TableTextBold"/>
            </w:pPr>
            <w:r w:rsidRPr="00D00BBA">
              <w:t>LDAP</w:t>
            </w:r>
          </w:p>
        </w:tc>
        <w:tc>
          <w:tcPr>
            <w:tcW w:w="7135" w:type="dxa"/>
            <w:noWrap/>
          </w:tcPr>
          <w:p w14:paraId="6D0FD62D" w14:textId="77777777" w:rsidR="00E23051" w:rsidRPr="00D00BBA" w:rsidRDefault="00E23051" w:rsidP="00394E5B">
            <w:pPr>
              <w:pStyle w:val="TableText"/>
            </w:pPr>
            <w:r w:rsidRPr="00D00BBA">
              <w:t>Lightweight Directory Access Protocol</w:t>
            </w:r>
          </w:p>
        </w:tc>
      </w:tr>
      <w:tr w:rsidR="00E23051" w:rsidRPr="00F81A88" w14:paraId="61DA2F75" w14:textId="77777777" w:rsidTr="00394E5B">
        <w:tblPrEx>
          <w:tblLook w:val="00A0" w:firstRow="1" w:lastRow="0" w:firstColumn="1" w:lastColumn="0" w:noHBand="0" w:noVBand="0"/>
        </w:tblPrEx>
        <w:trPr>
          <w:cantSplit/>
        </w:trPr>
        <w:tc>
          <w:tcPr>
            <w:tcW w:w="3514" w:type="dxa"/>
          </w:tcPr>
          <w:p w14:paraId="591D7F5B" w14:textId="77777777" w:rsidR="00E23051" w:rsidRPr="00D00BBA" w:rsidRDefault="00E23051" w:rsidP="00394E5B">
            <w:pPr>
              <w:pStyle w:val="TableTextBold"/>
            </w:pPr>
            <w:r w:rsidRPr="00076812">
              <w:t>LEGO</w:t>
            </w:r>
          </w:p>
        </w:tc>
        <w:tc>
          <w:tcPr>
            <w:tcW w:w="7135" w:type="dxa"/>
            <w:noWrap/>
          </w:tcPr>
          <w:p w14:paraId="5BAB9E06" w14:textId="77777777" w:rsidR="00E23051" w:rsidRPr="00D00BBA" w:rsidRDefault="00E23051" w:rsidP="00394E5B">
            <w:pPr>
              <w:pStyle w:val="TableText"/>
            </w:pPr>
            <w:r w:rsidRPr="00076812">
              <w:t>Lightweight Enterprise Governance Organization</w:t>
            </w:r>
          </w:p>
        </w:tc>
      </w:tr>
      <w:tr w:rsidR="00E23051" w:rsidRPr="00F81A88" w14:paraId="5ED25B3F" w14:textId="77777777" w:rsidTr="00394E5B">
        <w:tblPrEx>
          <w:tblLook w:val="00A0" w:firstRow="1" w:lastRow="0" w:firstColumn="1" w:lastColumn="0" w:noHBand="0" w:noVBand="0"/>
        </w:tblPrEx>
        <w:trPr>
          <w:cantSplit/>
        </w:trPr>
        <w:tc>
          <w:tcPr>
            <w:tcW w:w="3514" w:type="dxa"/>
          </w:tcPr>
          <w:p w14:paraId="0A5B8F32" w14:textId="77777777" w:rsidR="00E23051" w:rsidRPr="00D00BBA" w:rsidRDefault="00E23051" w:rsidP="00394E5B">
            <w:pPr>
              <w:pStyle w:val="TableTextBold"/>
            </w:pPr>
            <w:r w:rsidRPr="00D00BBA">
              <w:t>MH</w:t>
            </w:r>
          </w:p>
        </w:tc>
        <w:tc>
          <w:tcPr>
            <w:tcW w:w="7135" w:type="dxa"/>
            <w:noWrap/>
          </w:tcPr>
          <w:p w14:paraId="75913605" w14:textId="77777777" w:rsidR="00E23051" w:rsidRPr="00D00BBA" w:rsidRDefault="00E23051" w:rsidP="00394E5B">
            <w:pPr>
              <w:pStyle w:val="TableText"/>
            </w:pPr>
            <w:r w:rsidRPr="00D00BBA">
              <w:t>Managed Hosting</w:t>
            </w:r>
          </w:p>
        </w:tc>
      </w:tr>
      <w:tr w:rsidR="00E23051" w:rsidRPr="00F81A88" w14:paraId="266135FB" w14:textId="77777777" w:rsidTr="00394E5B">
        <w:tblPrEx>
          <w:tblLook w:val="00A0" w:firstRow="1" w:lastRow="0" w:firstColumn="1" w:lastColumn="0" w:noHBand="0" w:noVBand="0"/>
        </w:tblPrEx>
        <w:trPr>
          <w:cantSplit/>
        </w:trPr>
        <w:tc>
          <w:tcPr>
            <w:tcW w:w="3514" w:type="dxa"/>
          </w:tcPr>
          <w:p w14:paraId="47035C6C" w14:textId="77777777" w:rsidR="00E23051" w:rsidRPr="00D00BBA" w:rsidRDefault="00E23051" w:rsidP="00394E5B">
            <w:pPr>
              <w:pStyle w:val="TableTextBold"/>
            </w:pPr>
            <w:r w:rsidRPr="00D00BBA">
              <w:t>NSB</w:t>
            </w:r>
          </w:p>
        </w:tc>
        <w:tc>
          <w:tcPr>
            <w:tcW w:w="7135" w:type="dxa"/>
            <w:noWrap/>
          </w:tcPr>
          <w:p w14:paraId="66FD8196" w14:textId="77777777" w:rsidR="00E23051" w:rsidRPr="00D00BBA" w:rsidRDefault="00E23051" w:rsidP="00394E5B">
            <w:pPr>
              <w:pStyle w:val="TableText"/>
            </w:pPr>
            <w:r w:rsidRPr="00D00BBA">
              <w:t>Network Security Baseline</w:t>
            </w:r>
          </w:p>
        </w:tc>
      </w:tr>
      <w:tr w:rsidR="00E23051" w:rsidRPr="00F81A88" w14:paraId="762806E7" w14:textId="77777777" w:rsidTr="00394E5B">
        <w:tblPrEx>
          <w:tblLook w:val="00A0" w:firstRow="1" w:lastRow="0" w:firstColumn="1" w:lastColumn="0" w:noHBand="0" w:noVBand="0"/>
        </w:tblPrEx>
        <w:trPr>
          <w:cantSplit/>
        </w:trPr>
        <w:tc>
          <w:tcPr>
            <w:tcW w:w="3514" w:type="dxa"/>
          </w:tcPr>
          <w:p w14:paraId="7A609388" w14:textId="77777777" w:rsidR="00E23051" w:rsidRPr="00D00BBA" w:rsidRDefault="00E23051" w:rsidP="00394E5B">
            <w:pPr>
              <w:pStyle w:val="TableTextBold"/>
            </w:pPr>
            <w:r w:rsidRPr="00D00BBA">
              <w:t>NTP</w:t>
            </w:r>
          </w:p>
        </w:tc>
        <w:tc>
          <w:tcPr>
            <w:tcW w:w="7135" w:type="dxa"/>
            <w:noWrap/>
          </w:tcPr>
          <w:p w14:paraId="6608AED5" w14:textId="77777777" w:rsidR="00E23051" w:rsidRPr="00D00BBA" w:rsidRDefault="00E23051" w:rsidP="00394E5B">
            <w:pPr>
              <w:pStyle w:val="TableText"/>
            </w:pPr>
            <w:r w:rsidRPr="00D00BBA">
              <w:t>Network Time Protocol</w:t>
            </w:r>
          </w:p>
        </w:tc>
      </w:tr>
      <w:tr w:rsidR="00E23051" w:rsidRPr="00F81A88" w14:paraId="12E78325" w14:textId="77777777" w:rsidTr="00394E5B">
        <w:tblPrEx>
          <w:tblLook w:val="00A0" w:firstRow="1" w:lastRow="0" w:firstColumn="1" w:lastColumn="0" w:noHBand="0" w:noVBand="0"/>
        </w:tblPrEx>
        <w:trPr>
          <w:cantSplit/>
        </w:trPr>
        <w:tc>
          <w:tcPr>
            <w:tcW w:w="3514" w:type="dxa"/>
          </w:tcPr>
          <w:p w14:paraId="789DD0D6" w14:textId="77777777" w:rsidR="00E23051" w:rsidRPr="00D00BBA" w:rsidRDefault="00E23051" w:rsidP="00394E5B">
            <w:pPr>
              <w:pStyle w:val="TableTextBold"/>
            </w:pPr>
            <w:r w:rsidRPr="00D00BBA">
              <w:lastRenderedPageBreak/>
              <w:t>OS</w:t>
            </w:r>
          </w:p>
        </w:tc>
        <w:tc>
          <w:tcPr>
            <w:tcW w:w="7135" w:type="dxa"/>
            <w:noWrap/>
          </w:tcPr>
          <w:p w14:paraId="5961AAEF" w14:textId="77777777" w:rsidR="00E23051" w:rsidRPr="00D00BBA" w:rsidRDefault="00E23051" w:rsidP="00394E5B">
            <w:pPr>
              <w:pStyle w:val="TableText"/>
            </w:pPr>
            <w:r w:rsidRPr="00D00BBA">
              <w:t>Operating System</w:t>
            </w:r>
          </w:p>
        </w:tc>
      </w:tr>
      <w:tr w:rsidR="00E23051" w:rsidRPr="00F81A88" w14:paraId="672327C0" w14:textId="77777777" w:rsidTr="00394E5B">
        <w:tblPrEx>
          <w:tblLook w:val="00A0" w:firstRow="1" w:lastRow="0" w:firstColumn="1" w:lastColumn="0" w:noHBand="0" w:noVBand="0"/>
        </w:tblPrEx>
        <w:trPr>
          <w:cantSplit/>
        </w:trPr>
        <w:tc>
          <w:tcPr>
            <w:tcW w:w="3514" w:type="dxa"/>
          </w:tcPr>
          <w:p w14:paraId="569EE0A1" w14:textId="77777777" w:rsidR="00E23051" w:rsidRPr="00D00BBA" w:rsidRDefault="00E23051" w:rsidP="00394E5B">
            <w:pPr>
              <w:pStyle w:val="TableTextBold"/>
            </w:pPr>
            <w:r w:rsidRPr="00D00BBA">
              <w:t>PHP</w:t>
            </w:r>
          </w:p>
        </w:tc>
        <w:tc>
          <w:tcPr>
            <w:tcW w:w="7135" w:type="dxa"/>
            <w:noWrap/>
          </w:tcPr>
          <w:p w14:paraId="281C778D" w14:textId="77777777" w:rsidR="00E23051" w:rsidRPr="00D00BBA" w:rsidRDefault="00E23051" w:rsidP="00394E5B">
            <w:pPr>
              <w:pStyle w:val="TableText"/>
            </w:pPr>
            <w:r w:rsidRPr="00D00BBA">
              <w:t>Professional Home Pages</w:t>
            </w:r>
          </w:p>
        </w:tc>
      </w:tr>
      <w:tr w:rsidR="00E23051" w:rsidRPr="00F81A88" w14:paraId="3559F32F" w14:textId="77777777" w:rsidTr="00394E5B">
        <w:tblPrEx>
          <w:tblLook w:val="00A0" w:firstRow="1" w:lastRow="0" w:firstColumn="1" w:lastColumn="0" w:noHBand="0" w:noVBand="0"/>
        </w:tblPrEx>
        <w:trPr>
          <w:cantSplit/>
        </w:trPr>
        <w:tc>
          <w:tcPr>
            <w:tcW w:w="3514" w:type="dxa"/>
          </w:tcPr>
          <w:p w14:paraId="4AB8CE2F" w14:textId="77777777" w:rsidR="00E23051" w:rsidRPr="00D00BBA" w:rsidRDefault="00E23051" w:rsidP="00394E5B">
            <w:pPr>
              <w:pStyle w:val="TableTextBold"/>
            </w:pPr>
            <w:r w:rsidRPr="00D00BBA">
              <w:t>RADIUS</w:t>
            </w:r>
          </w:p>
        </w:tc>
        <w:tc>
          <w:tcPr>
            <w:tcW w:w="7135" w:type="dxa"/>
            <w:noWrap/>
          </w:tcPr>
          <w:p w14:paraId="2ECACE52" w14:textId="77777777" w:rsidR="00E23051" w:rsidRPr="00D00BBA" w:rsidRDefault="00E23051" w:rsidP="00394E5B">
            <w:pPr>
              <w:pStyle w:val="TableText"/>
            </w:pPr>
            <w:r w:rsidRPr="00D00BBA">
              <w:t>Remote Authentication Dial-in User Service</w:t>
            </w:r>
          </w:p>
        </w:tc>
      </w:tr>
      <w:tr w:rsidR="00E23051" w:rsidRPr="00F81A88" w14:paraId="5C04F24E" w14:textId="77777777" w:rsidTr="00394E5B">
        <w:tblPrEx>
          <w:tblLook w:val="00A0" w:firstRow="1" w:lastRow="0" w:firstColumn="1" w:lastColumn="0" w:noHBand="0" w:noVBand="0"/>
        </w:tblPrEx>
        <w:trPr>
          <w:cantSplit/>
        </w:trPr>
        <w:tc>
          <w:tcPr>
            <w:tcW w:w="3514" w:type="dxa"/>
          </w:tcPr>
          <w:p w14:paraId="56D33248" w14:textId="77777777" w:rsidR="00E23051" w:rsidRPr="00D00BBA" w:rsidRDefault="00E23051" w:rsidP="00394E5B">
            <w:pPr>
              <w:pStyle w:val="TableTextBold"/>
            </w:pPr>
            <w:r w:rsidRPr="00D00BBA">
              <w:t>RAM</w:t>
            </w:r>
          </w:p>
        </w:tc>
        <w:tc>
          <w:tcPr>
            <w:tcW w:w="7135" w:type="dxa"/>
            <w:noWrap/>
          </w:tcPr>
          <w:p w14:paraId="7F3CD6AF" w14:textId="77777777" w:rsidR="00E23051" w:rsidRPr="00D00BBA" w:rsidRDefault="00E23051" w:rsidP="00394E5B">
            <w:pPr>
              <w:pStyle w:val="TableText"/>
            </w:pPr>
            <w:r w:rsidRPr="00D00BBA">
              <w:t>Remote Applications Management</w:t>
            </w:r>
          </w:p>
        </w:tc>
      </w:tr>
      <w:tr w:rsidR="00E23051" w:rsidRPr="00F81A88" w14:paraId="7CA87F76" w14:textId="77777777" w:rsidTr="00394E5B">
        <w:tblPrEx>
          <w:tblLook w:val="00A0" w:firstRow="1" w:lastRow="0" w:firstColumn="1" w:lastColumn="0" w:noHBand="0" w:noVBand="0"/>
        </w:tblPrEx>
        <w:trPr>
          <w:cantSplit/>
        </w:trPr>
        <w:tc>
          <w:tcPr>
            <w:tcW w:w="3514" w:type="dxa"/>
          </w:tcPr>
          <w:p w14:paraId="44D0888E" w14:textId="77777777" w:rsidR="00E23051" w:rsidRPr="00D00BBA" w:rsidRDefault="00E23051" w:rsidP="00394E5B">
            <w:pPr>
              <w:pStyle w:val="TableTextBold"/>
            </w:pPr>
            <w:r w:rsidRPr="00D00BBA">
              <w:t>SCB</w:t>
            </w:r>
          </w:p>
        </w:tc>
        <w:tc>
          <w:tcPr>
            <w:tcW w:w="7135" w:type="dxa"/>
            <w:noWrap/>
          </w:tcPr>
          <w:p w14:paraId="0F1390D9" w14:textId="77777777" w:rsidR="00E23051" w:rsidRPr="00D00BBA" w:rsidRDefault="00E23051" w:rsidP="00394E5B">
            <w:pPr>
              <w:pStyle w:val="TableText"/>
            </w:pPr>
            <w:r w:rsidRPr="00D00BBA">
              <w:t>Secure Configuration Baseline</w:t>
            </w:r>
          </w:p>
        </w:tc>
      </w:tr>
      <w:tr w:rsidR="00E23051" w:rsidRPr="00F81A88" w14:paraId="77E5A537" w14:textId="77777777" w:rsidTr="00394E5B">
        <w:tblPrEx>
          <w:tblLook w:val="00A0" w:firstRow="1" w:lastRow="0" w:firstColumn="1" w:lastColumn="0" w:noHBand="0" w:noVBand="0"/>
        </w:tblPrEx>
        <w:trPr>
          <w:cantSplit/>
        </w:trPr>
        <w:tc>
          <w:tcPr>
            <w:tcW w:w="3514" w:type="dxa"/>
          </w:tcPr>
          <w:p w14:paraId="672EDFA1" w14:textId="77777777" w:rsidR="00E23051" w:rsidRPr="00D00BBA" w:rsidRDefault="00E23051" w:rsidP="00394E5B">
            <w:pPr>
              <w:pStyle w:val="TableTextBold"/>
            </w:pPr>
            <w:r w:rsidRPr="00D00BBA">
              <w:t>SMTP</w:t>
            </w:r>
          </w:p>
        </w:tc>
        <w:tc>
          <w:tcPr>
            <w:tcW w:w="7135" w:type="dxa"/>
            <w:noWrap/>
          </w:tcPr>
          <w:p w14:paraId="0C4616CE" w14:textId="77777777" w:rsidR="00E23051" w:rsidRPr="00D00BBA" w:rsidRDefault="00E23051" w:rsidP="00394E5B">
            <w:pPr>
              <w:pStyle w:val="TableText"/>
            </w:pPr>
            <w:r w:rsidRPr="00D00BBA">
              <w:t>Simple Mail Transfer Protocol</w:t>
            </w:r>
          </w:p>
        </w:tc>
      </w:tr>
      <w:tr w:rsidR="00E23051" w:rsidRPr="00F81A88" w14:paraId="5085D59B" w14:textId="77777777" w:rsidTr="00394E5B">
        <w:tblPrEx>
          <w:tblLook w:val="00A0" w:firstRow="1" w:lastRow="0" w:firstColumn="1" w:lastColumn="0" w:noHBand="0" w:noVBand="0"/>
        </w:tblPrEx>
        <w:trPr>
          <w:cantSplit/>
        </w:trPr>
        <w:tc>
          <w:tcPr>
            <w:tcW w:w="3514" w:type="dxa"/>
          </w:tcPr>
          <w:p w14:paraId="40001AA7" w14:textId="77777777" w:rsidR="00E23051" w:rsidRPr="00D00BBA" w:rsidRDefault="00E23051" w:rsidP="00394E5B">
            <w:pPr>
              <w:pStyle w:val="TableTextBold"/>
            </w:pPr>
            <w:r w:rsidRPr="00D00BBA">
              <w:t>SNMP</w:t>
            </w:r>
          </w:p>
        </w:tc>
        <w:tc>
          <w:tcPr>
            <w:tcW w:w="7135" w:type="dxa"/>
            <w:noWrap/>
          </w:tcPr>
          <w:p w14:paraId="5F0B5341" w14:textId="77777777" w:rsidR="00E23051" w:rsidRPr="00D00BBA" w:rsidRDefault="00E23051" w:rsidP="00394E5B">
            <w:pPr>
              <w:pStyle w:val="TableText"/>
            </w:pPr>
            <w:r w:rsidRPr="00D00BBA">
              <w:t>Simple Network Management Protocol</w:t>
            </w:r>
          </w:p>
        </w:tc>
      </w:tr>
      <w:tr w:rsidR="00E23051" w:rsidRPr="00F81A88" w14:paraId="4A4D6285" w14:textId="77777777" w:rsidTr="00394E5B">
        <w:tblPrEx>
          <w:tblLook w:val="00A0" w:firstRow="1" w:lastRow="0" w:firstColumn="1" w:lastColumn="0" w:noHBand="0" w:noVBand="0"/>
        </w:tblPrEx>
        <w:trPr>
          <w:cantSplit/>
        </w:trPr>
        <w:tc>
          <w:tcPr>
            <w:tcW w:w="3514" w:type="dxa"/>
          </w:tcPr>
          <w:p w14:paraId="396071DA" w14:textId="77777777" w:rsidR="00E23051" w:rsidRPr="00D00BBA" w:rsidRDefault="00E23051" w:rsidP="00394E5B">
            <w:pPr>
              <w:pStyle w:val="TableTextBold"/>
            </w:pPr>
            <w:r w:rsidRPr="00D00BBA">
              <w:t>SSH</w:t>
            </w:r>
          </w:p>
        </w:tc>
        <w:tc>
          <w:tcPr>
            <w:tcW w:w="7135" w:type="dxa"/>
            <w:noWrap/>
          </w:tcPr>
          <w:p w14:paraId="43FC8A2B" w14:textId="77777777" w:rsidR="00E23051" w:rsidRPr="00D00BBA" w:rsidRDefault="00E23051" w:rsidP="00394E5B">
            <w:pPr>
              <w:pStyle w:val="TableText"/>
            </w:pPr>
            <w:r w:rsidRPr="00D00BBA">
              <w:t>Secure Shell</w:t>
            </w:r>
          </w:p>
        </w:tc>
      </w:tr>
      <w:tr w:rsidR="00E23051" w:rsidRPr="00F81A88" w14:paraId="25F0D14E" w14:textId="77777777" w:rsidTr="00394E5B">
        <w:tblPrEx>
          <w:tblLook w:val="00A0" w:firstRow="1" w:lastRow="0" w:firstColumn="1" w:lastColumn="0" w:noHBand="0" w:noVBand="0"/>
        </w:tblPrEx>
        <w:trPr>
          <w:cantSplit/>
        </w:trPr>
        <w:tc>
          <w:tcPr>
            <w:tcW w:w="3514" w:type="dxa"/>
          </w:tcPr>
          <w:p w14:paraId="15C96C6C" w14:textId="77777777" w:rsidR="00E23051" w:rsidRPr="00D00BBA" w:rsidRDefault="00E23051" w:rsidP="00394E5B">
            <w:pPr>
              <w:pStyle w:val="TableTextBold"/>
            </w:pPr>
            <w:r w:rsidRPr="00D00BBA">
              <w:t>TACACS+</w:t>
            </w:r>
          </w:p>
        </w:tc>
        <w:tc>
          <w:tcPr>
            <w:tcW w:w="7135" w:type="dxa"/>
            <w:noWrap/>
          </w:tcPr>
          <w:p w14:paraId="6B51387C" w14:textId="77777777" w:rsidR="00E23051" w:rsidRPr="00D00BBA" w:rsidRDefault="00E23051" w:rsidP="00394E5B">
            <w:pPr>
              <w:pStyle w:val="TableText"/>
            </w:pPr>
            <w:r w:rsidRPr="00D00BBA">
              <w:t>Terminal Access Controller Access-Control System Plus</w:t>
            </w:r>
          </w:p>
        </w:tc>
      </w:tr>
      <w:tr w:rsidR="00E23051" w:rsidRPr="00F81A88" w14:paraId="6757D5FF" w14:textId="77777777" w:rsidTr="00394E5B">
        <w:tblPrEx>
          <w:tblLook w:val="00A0" w:firstRow="1" w:lastRow="0" w:firstColumn="1" w:lastColumn="0" w:noHBand="0" w:noVBand="0"/>
        </w:tblPrEx>
        <w:trPr>
          <w:cantSplit/>
        </w:trPr>
        <w:tc>
          <w:tcPr>
            <w:tcW w:w="3514" w:type="dxa"/>
          </w:tcPr>
          <w:p w14:paraId="229A5250" w14:textId="77777777" w:rsidR="00E23051" w:rsidRPr="00D00BBA" w:rsidRDefault="00E23051" w:rsidP="00394E5B">
            <w:pPr>
              <w:pStyle w:val="TableTextBold"/>
            </w:pPr>
            <w:r w:rsidRPr="00D00BBA">
              <w:t>TFTP</w:t>
            </w:r>
          </w:p>
        </w:tc>
        <w:tc>
          <w:tcPr>
            <w:tcW w:w="7135" w:type="dxa"/>
            <w:noWrap/>
          </w:tcPr>
          <w:p w14:paraId="15548AA7" w14:textId="77777777" w:rsidR="00E23051" w:rsidRPr="00D00BBA" w:rsidRDefault="00E23051" w:rsidP="00394E5B">
            <w:pPr>
              <w:pStyle w:val="TableText"/>
            </w:pPr>
            <w:r w:rsidRPr="00D00BBA">
              <w:t>Trivial File Transfer Protocol</w:t>
            </w:r>
          </w:p>
        </w:tc>
      </w:tr>
    </w:tbl>
    <w:p w14:paraId="35409776" w14:textId="77777777" w:rsidR="001C10CB" w:rsidRDefault="001C10CB" w:rsidP="00C562E4">
      <w:pPr>
        <w:pStyle w:val="Body"/>
      </w:pPr>
    </w:p>
    <w:p w14:paraId="09FF5DDE" w14:textId="77777777" w:rsidR="001C10CB" w:rsidRPr="00CA4DF0" w:rsidRDefault="001C10CB" w:rsidP="00C562E4">
      <w:pPr>
        <w:pStyle w:val="Body"/>
      </w:pPr>
    </w:p>
    <w:p w14:paraId="24C0B284" w14:textId="77777777" w:rsidR="00C562E4" w:rsidRDefault="00C562E4" w:rsidP="00785A07">
      <w:pPr>
        <w:pStyle w:val="appendixheader"/>
      </w:pPr>
      <w:bookmarkStart w:id="25" w:name="_Toc493860111"/>
      <w:bookmarkStart w:id="26" w:name="_Toc495476035"/>
      <w:r w:rsidRPr="00CA4DF0">
        <w:lastRenderedPageBreak/>
        <w:t xml:space="preserve">Appendix </w:t>
      </w:r>
      <w:r>
        <w:fldChar w:fldCharType="begin"/>
      </w:r>
      <w:r>
        <w:instrText xml:space="preserve"> AUTONUM  \* ALPHABETIC \s " - " </w:instrText>
      </w:r>
      <w:r>
        <w:fldChar w:fldCharType="end"/>
      </w:r>
      <w:r>
        <w:t xml:space="preserve"> - References</w:t>
      </w:r>
      <w:bookmarkEnd w:id="25"/>
      <w:bookmarkEnd w:id="26"/>
    </w:p>
    <w:p w14:paraId="0F8D3385" w14:textId="77777777" w:rsidR="00A439BC" w:rsidRPr="005B3E4D" w:rsidRDefault="00B1000A" w:rsidP="005B3E4D">
      <w:pPr>
        <w:pStyle w:val="TableTitleLine"/>
      </w:pPr>
      <w:bookmarkStart w:id="27" w:name="_Toc495476040"/>
      <w:r w:rsidRPr="005B3E4D">
        <w:t xml:space="preserve">Table </w:t>
      </w:r>
      <w:r w:rsidR="00EB3985">
        <w:t>B</w:t>
      </w:r>
      <w:r w:rsidRPr="005B3E4D">
        <w:noBreakHyphen/>
      </w:r>
      <w:r w:rsidR="00EB3985">
        <w:t>1</w:t>
      </w:r>
      <w:r w:rsidRPr="005B3E4D">
        <w:t xml:space="preserve">: </w:t>
      </w:r>
      <w:r w:rsidR="00A439BC" w:rsidRPr="005B3E4D">
        <w:t>References</w:t>
      </w:r>
      <w:bookmarkEnd w:id="27"/>
    </w:p>
    <w:tbl>
      <w:tblPr>
        <w:tblW w:w="106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2754"/>
        <w:gridCol w:w="7870"/>
      </w:tblGrid>
      <w:tr w:rsidR="00E23051" w:rsidRPr="008B4FE1" w14:paraId="397B06F8" w14:textId="77777777" w:rsidTr="00394E5B">
        <w:trPr>
          <w:cantSplit/>
          <w:tblHeader/>
        </w:trPr>
        <w:tc>
          <w:tcPr>
            <w:tcW w:w="2754" w:type="dxa"/>
            <w:tcBorders>
              <w:bottom w:val="double" w:sz="4" w:space="0" w:color="auto"/>
            </w:tcBorders>
            <w:shd w:val="clear" w:color="auto" w:fill="E6E6E6"/>
            <w:tcMar>
              <w:top w:w="14" w:type="dxa"/>
              <w:bottom w:w="14" w:type="dxa"/>
            </w:tcMar>
            <w:vAlign w:val="center"/>
          </w:tcPr>
          <w:p w14:paraId="582D97C1" w14:textId="77777777" w:rsidR="00E23051" w:rsidRPr="008B4FE1" w:rsidRDefault="00E23051" w:rsidP="00394E5B">
            <w:pPr>
              <w:pStyle w:val="tableheading"/>
            </w:pPr>
            <w:r w:rsidRPr="008B4FE1">
              <w:t>Document Number</w:t>
            </w:r>
          </w:p>
        </w:tc>
        <w:tc>
          <w:tcPr>
            <w:tcW w:w="7870" w:type="dxa"/>
            <w:tcBorders>
              <w:bottom w:val="double" w:sz="4" w:space="0" w:color="auto"/>
            </w:tcBorders>
            <w:shd w:val="clear" w:color="auto" w:fill="E6E6E6"/>
            <w:tcMar>
              <w:top w:w="14" w:type="dxa"/>
              <w:bottom w:w="14" w:type="dxa"/>
            </w:tcMar>
            <w:vAlign w:val="center"/>
          </w:tcPr>
          <w:p w14:paraId="68239E41" w14:textId="77777777" w:rsidR="00E23051" w:rsidRPr="008B4FE1" w:rsidRDefault="00E23051" w:rsidP="00394E5B">
            <w:pPr>
              <w:pStyle w:val="tableheading"/>
            </w:pPr>
            <w:r w:rsidRPr="008B4FE1">
              <w:t>Document Title</w:t>
            </w:r>
          </w:p>
        </w:tc>
      </w:tr>
      <w:tr w:rsidR="00E23051" w:rsidRPr="008B4FE1" w14:paraId="050E989F" w14:textId="77777777" w:rsidTr="00394E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3FC72C63" w14:textId="77777777" w:rsidR="00E23051" w:rsidRDefault="00E23051" w:rsidP="00394E5B">
            <w:pPr>
              <w:pStyle w:val="TableTextBold"/>
            </w:pPr>
            <w:r>
              <w:t>CIO 122</w:t>
            </w:r>
          </w:p>
        </w:tc>
        <w:tc>
          <w:tcPr>
            <w:tcW w:w="7870" w:type="dxa"/>
            <w:tcBorders>
              <w:top w:val="single" w:sz="4" w:space="0" w:color="auto"/>
              <w:left w:val="nil"/>
              <w:bottom w:val="single" w:sz="4" w:space="0" w:color="auto"/>
              <w:right w:val="single" w:sz="4" w:space="0" w:color="auto"/>
            </w:tcBorders>
            <w:noWrap/>
          </w:tcPr>
          <w:p w14:paraId="56FEB911" w14:textId="77777777" w:rsidR="00E23051" w:rsidRDefault="00E23051" w:rsidP="00394E5B">
            <w:pPr>
              <w:pStyle w:val="TableText"/>
            </w:pPr>
            <w:r>
              <w:t>IBM Worldw</w:t>
            </w:r>
            <w:r w:rsidRPr="00C42CC4">
              <w:t>ide Records Management</w:t>
            </w:r>
          </w:p>
        </w:tc>
      </w:tr>
      <w:tr w:rsidR="00E23051" w:rsidRPr="008B4FE1" w14:paraId="63535C30" w14:textId="77777777" w:rsidTr="00394E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1C01BE44" w14:textId="77777777" w:rsidR="00E23051" w:rsidRPr="008B4FE1" w:rsidRDefault="00E23051" w:rsidP="00394E5B">
            <w:pPr>
              <w:pStyle w:val="TableTextBold"/>
            </w:pPr>
            <w:r>
              <w:t>CIS Linux Benchmark</w:t>
            </w:r>
          </w:p>
        </w:tc>
        <w:tc>
          <w:tcPr>
            <w:tcW w:w="7870" w:type="dxa"/>
            <w:tcBorders>
              <w:top w:val="single" w:sz="4" w:space="0" w:color="auto"/>
              <w:left w:val="nil"/>
              <w:bottom w:val="single" w:sz="4" w:space="0" w:color="auto"/>
              <w:right w:val="single" w:sz="4" w:space="0" w:color="auto"/>
            </w:tcBorders>
            <w:noWrap/>
          </w:tcPr>
          <w:p w14:paraId="09ECFA84" w14:textId="77777777" w:rsidR="00E23051" w:rsidRPr="008B4FE1" w:rsidRDefault="00E23051" w:rsidP="00394E5B">
            <w:pPr>
              <w:pStyle w:val="TableText"/>
            </w:pPr>
            <w:hyperlink r:id="rId26" w:history="1">
              <w:r w:rsidRPr="00CE5710">
                <w:rPr>
                  <w:rStyle w:val="Hyperlink"/>
                </w:rPr>
                <w:t>CIS Distribution Independent Linux Benchmark v1.0.0</w:t>
              </w:r>
            </w:hyperlink>
          </w:p>
        </w:tc>
      </w:tr>
      <w:tr w:rsidR="00E23051" w:rsidRPr="008B4FE1" w14:paraId="5EAF66B1" w14:textId="77777777" w:rsidTr="00394E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10048D29" w14:textId="77777777" w:rsidR="00E23051" w:rsidRPr="008B4FE1" w:rsidRDefault="00E23051" w:rsidP="00394E5B">
            <w:pPr>
              <w:pStyle w:val="TableTextBold"/>
            </w:pPr>
            <w:r>
              <w:t>CIS Windows Server 2012 R2 Benchmark</w:t>
            </w:r>
          </w:p>
        </w:tc>
        <w:tc>
          <w:tcPr>
            <w:tcW w:w="7870" w:type="dxa"/>
            <w:tcBorders>
              <w:top w:val="single" w:sz="4" w:space="0" w:color="auto"/>
              <w:left w:val="nil"/>
              <w:bottom w:val="single" w:sz="4" w:space="0" w:color="auto"/>
              <w:right w:val="single" w:sz="4" w:space="0" w:color="auto"/>
            </w:tcBorders>
            <w:noWrap/>
          </w:tcPr>
          <w:p w14:paraId="19A80AB4" w14:textId="77777777" w:rsidR="00E23051" w:rsidRPr="008B4FE1" w:rsidRDefault="00E23051" w:rsidP="00394E5B">
            <w:pPr>
              <w:pStyle w:val="TableText"/>
            </w:pPr>
            <w:hyperlink r:id="rId27" w:history="1">
              <w:r w:rsidRPr="00CE5710">
                <w:rPr>
                  <w:rStyle w:val="Hyperlink"/>
                </w:rPr>
                <w:t>CIS Microsoft Windows Server 2012 R2 Benchmark</w:t>
              </w:r>
            </w:hyperlink>
            <w:r>
              <w:t xml:space="preserve"> </w:t>
            </w:r>
          </w:p>
        </w:tc>
      </w:tr>
      <w:tr w:rsidR="00E23051" w:rsidRPr="008B4FE1" w14:paraId="26FCD66B" w14:textId="77777777" w:rsidTr="00394E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0A038333" w14:textId="77777777" w:rsidR="00E23051" w:rsidRDefault="00E23051" w:rsidP="00394E5B">
            <w:pPr>
              <w:pStyle w:val="TableTextBold"/>
            </w:pPr>
            <w:r>
              <w:t>IBM BCG</w:t>
            </w:r>
          </w:p>
        </w:tc>
        <w:tc>
          <w:tcPr>
            <w:tcW w:w="7870" w:type="dxa"/>
            <w:tcBorders>
              <w:top w:val="single" w:sz="4" w:space="0" w:color="auto"/>
              <w:left w:val="nil"/>
              <w:bottom w:val="single" w:sz="4" w:space="0" w:color="auto"/>
              <w:right w:val="single" w:sz="4" w:space="0" w:color="auto"/>
            </w:tcBorders>
            <w:noWrap/>
          </w:tcPr>
          <w:p w14:paraId="43CCE869" w14:textId="77777777" w:rsidR="00E23051" w:rsidRDefault="00E23051" w:rsidP="00394E5B">
            <w:pPr>
              <w:pStyle w:val="TableText"/>
            </w:pPr>
            <w:r>
              <w:t xml:space="preserve">IBM </w:t>
            </w:r>
            <w:r w:rsidRPr="00C42CC4">
              <w:t>Business Conduct Guidelines</w:t>
            </w:r>
          </w:p>
        </w:tc>
      </w:tr>
      <w:tr w:rsidR="00E23051" w:rsidRPr="008B4FE1" w14:paraId="2022CD0B" w14:textId="77777777" w:rsidTr="00394E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148"/>
        </w:trPr>
        <w:tc>
          <w:tcPr>
            <w:tcW w:w="2754" w:type="dxa"/>
            <w:tcBorders>
              <w:top w:val="single" w:sz="4" w:space="0" w:color="auto"/>
              <w:left w:val="single" w:sz="4" w:space="0" w:color="auto"/>
              <w:bottom w:val="single" w:sz="4" w:space="0" w:color="auto"/>
              <w:right w:val="single" w:sz="4" w:space="0" w:color="auto"/>
            </w:tcBorders>
          </w:tcPr>
          <w:p w14:paraId="4CBA8B48" w14:textId="77777777" w:rsidR="00E23051" w:rsidRDefault="00E23051" w:rsidP="00394E5B">
            <w:pPr>
              <w:pStyle w:val="TableTextBold"/>
            </w:pPr>
            <w:r>
              <w:t>ITCS 104</w:t>
            </w:r>
          </w:p>
        </w:tc>
        <w:tc>
          <w:tcPr>
            <w:tcW w:w="7870" w:type="dxa"/>
            <w:tcBorders>
              <w:top w:val="single" w:sz="4" w:space="0" w:color="auto"/>
              <w:left w:val="nil"/>
              <w:bottom w:val="single" w:sz="4" w:space="0" w:color="auto"/>
              <w:right w:val="single" w:sz="4" w:space="0" w:color="auto"/>
            </w:tcBorders>
            <w:noWrap/>
          </w:tcPr>
          <w:p w14:paraId="2B7E1CC7" w14:textId="77777777" w:rsidR="00E23051" w:rsidRDefault="00E23051" w:rsidP="00394E5B">
            <w:pPr>
              <w:pStyle w:val="TableText"/>
            </w:pPr>
            <w:r>
              <w:t xml:space="preserve">IBM </w:t>
            </w:r>
            <w:r w:rsidRPr="00C42CC4">
              <w:t>Information Technology Corporate Standard</w:t>
            </w:r>
            <w:r>
              <w:t xml:space="preserve"> 104</w:t>
            </w:r>
          </w:p>
        </w:tc>
      </w:tr>
      <w:tr w:rsidR="00E23051" w:rsidRPr="008B4FE1" w14:paraId="039DA655" w14:textId="77777777" w:rsidTr="00394E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7220F529" w14:textId="77777777" w:rsidR="00E23051" w:rsidRPr="008B4FE1" w:rsidRDefault="00E23051" w:rsidP="00394E5B">
            <w:pPr>
              <w:pStyle w:val="TableTextBold"/>
            </w:pPr>
            <w:r>
              <w:t>NIST 800-125</w:t>
            </w:r>
          </w:p>
        </w:tc>
        <w:tc>
          <w:tcPr>
            <w:tcW w:w="7870" w:type="dxa"/>
            <w:tcBorders>
              <w:top w:val="single" w:sz="4" w:space="0" w:color="auto"/>
              <w:left w:val="nil"/>
              <w:bottom w:val="single" w:sz="4" w:space="0" w:color="auto"/>
              <w:right w:val="single" w:sz="4" w:space="0" w:color="auto"/>
            </w:tcBorders>
            <w:noWrap/>
          </w:tcPr>
          <w:p w14:paraId="756A21C0" w14:textId="77777777" w:rsidR="00E23051" w:rsidRDefault="00E23051" w:rsidP="00394E5B">
            <w:pPr>
              <w:pStyle w:val="TableText"/>
            </w:pPr>
            <w:hyperlink r:id="rId28" w:history="1">
              <w:r w:rsidRPr="005F62C1">
                <w:rPr>
                  <w:rStyle w:val="Hyperlink"/>
                </w:rPr>
                <w:t>NIST 800-125 Guide to Security for Full Virtualization Technologies</w:t>
              </w:r>
            </w:hyperlink>
          </w:p>
        </w:tc>
      </w:tr>
      <w:tr w:rsidR="00E23051" w:rsidRPr="008B4FE1" w14:paraId="4A1366CD" w14:textId="77777777" w:rsidTr="00394E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5202CDCA" w14:textId="77777777" w:rsidR="00E23051" w:rsidRPr="008B4FE1" w:rsidRDefault="00E23051" w:rsidP="00394E5B">
            <w:pPr>
              <w:pStyle w:val="TableTextBold"/>
            </w:pPr>
            <w:r>
              <w:t>NIST 800-41 rev1</w:t>
            </w:r>
          </w:p>
        </w:tc>
        <w:tc>
          <w:tcPr>
            <w:tcW w:w="7870" w:type="dxa"/>
            <w:tcBorders>
              <w:top w:val="single" w:sz="4" w:space="0" w:color="auto"/>
              <w:left w:val="nil"/>
              <w:bottom w:val="single" w:sz="4" w:space="0" w:color="auto"/>
              <w:right w:val="single" w:sz="4" w:space="0" w:color="auto"/>
            </w:tcBorders>
            <w:noWrap/>
          </w:tcPr>
          <w:p w14:paraId="509DA017" w14:textId="77777777" w:rsidR="00E23051" w:rsidRDefault="00E23051" w:rsidP="00394E5B">
            <w:pPr>
              <w:pStyle w:val="TableText"/>
            </w:pPr>
            <w:hyperlink r:id="rId29" w:history="1">
              <w:r w:rsidRPr="00B67174">
                <w:rPr>
                  <w:rStyle w:val="Hyperlink"/>
                </w:rPr>
                <w:t>NIST 800-41 Guidelines on Firewalls and Firewall Policy</w:t>
              </w:r>
            </w:hyperlink>
          </w:p>
        </w:tc>
      </w:tr>
      <w:tr w:rsidR="00E23051" w:rsidRPr="008B4FE1" w14:paraId="0CD4D9FB" w14:textId="77777777" w:rsidTr="00394E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655B9525" w14:textId="77777777" w:rsidR="00E23051" w:rsidRPr="008B4FE1" w:rsidRDefault="00E23051" w:rsidP="00394E5B">
            <w:pPr>
              <w:pStyle w:val="TableTextBold"/>
            </w:pPr>
            <w:r>
              <w:t>NIST 800-44 version 2</w:t>
            </w:r>
          </w:p>
        </w:tc>
        <w:tc>
          <w:tcPr>
            <w:tcW w:w="7870" w:type="dxa"/>
            <w:tcBorders>
              <w:top w:val="single" w:sz="4" w:space="0" w:color="auto"/>
              <w:left w:val="nil"/>
              <w:bottom w:val="single" w:sz="4" w:space="0" w:color="auto"/>
              <w:right w:val="single" w:sz="4" w:space="0" w:color="auto"/>
            </w:tcBorders>
            <w:noWrap/>
          </w:tcPr>
          <w:p w14:paraId="0575A202" w14:textId="77777777" w:rsidR="00E23051" w:rsidRPr="008B4FE1" w:rsidRDefault="00E23051" w:rsidP="00394E5B">
            <w:pPr>
              <w:pStyle w:val="TableText"/>
            </w:pPr>
            <w:hyperlink r:id="rId30" w:history="1">
              <w:r w:rsidRPr="005F62C1">
                <w:rPr>
                  <w:rStyle w:val="Hyperlink"/>
                </w:rPr>
                <w:t>NIST 800-44 version 2 - Guidelines on Securing Public Web Servers</w:t>
              </w:r>
            </w:hyperlink>
          </w:p>
        </w:tc>
      </w:tr>
      <w:tr w:rsidR="00E23051" w:rsidRPr="008B4FE1" w14:paraId="1FC52E02" w14:textId="77777777" w:rsidTr="00394E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5CBB2EF3" w14:textId="77777777" w:rsidR="00E23051" w:rsidRPr="008B4FE1" w:rsidRDefault="00E23051" w:rsidP="00394E5B">
            <w:pPr>
              <w:pStyle w:val="TableTextBold"/>
            </w:pPr>
            <w:r>
              <w:t>SECM-00153</w:t>
            </w:r>
          </w:p>
        </w:tc>
        <w:tc>
          <w:tcPr>
            <w:tcW w:w="7870" w:type="dxa"/>
            <w:tcBorders>
              <w:top w:val="single" w:sz="4" w:space="0" w:color="auto"/>
              <w:left w:val="nil"/>
              <w:bottom w:val="single" w:sz="4" w:space="0" w:color="auto"/>
              <w:right w:val="single" w:sz="4" w:space="0" w:color="auto"/>
            </w:tcBorders>
            <w:noWrap/>
          </w:tcPr>
          <w:p w14:paraId="14050608" w14:textId="77777777" w:rsidR="00E23051" w:rsidRPr="008B4FE1" w:rsidRDefault="00E23051" w:rsidP="00394E5B">
            <w:pPr>
              <w:pStyle w:val="TableText"/>
            </w:pPr>
            <w:hyperlink r:id="rId31" w:history="1">
              <w:r w:rsidRPr="001F189C">
                <w:rPr>
                  <w:rStyle w:val="Hyperlink"/>
                </w:rPr>
                <w:t>Verizon</w:t>
              </w:r>
              <w:r>
                <w:rPr>
                  <w:rStyle w:val="Hyperlink"/>
                </w:rPr>
                <w:t xml:space="preserve"> Cloud Services Access Control P</w:t>
              </w:r>
              <w:r w:rsidRPr="001F189C">
                <w:rPr>
                  <w:rStyle w:val="Hyperlink"/>
                </w:rPr>
                <w:t>olicy</w:t>
              </w:r>
            </w:hyperlink>
          </w:p>
        </w:tc>
      </w:tr>
      <w:tr w:rsidR="00E23051" w:rsidRPr="008B4FE1" w14:paraId="39AC56DC" w14:textId="77777777" w:rsidTr="00394E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6A82D90B" w14:textId="77777777" w:rsidR="00E23051" w:rsidRDefault="00E23051" w:rsidP="00394E5B">
            <w:pPr>
              <w:pStyle w:val="TableTextBold"/>
            </w:pPr>
            <w:r w:rsidRPr="003F51FA">
              <w:t>SECM-00286</w:t>
            </w:r>
          </w:p>
        </w:tc>
        <w:tc>
          <w:tcPr>
            <w:tcW w:w="7870" w:type="dxa"/>
            <w:tcBorders>
              <w:top w:val="single" w:sz="4" w:space="0" w:color="auto"/>
              <w:left w:val="nil"/>
              <w:bottom w:val="single" w:sz="4" w:space="0" w:color="auto"/>
              <w:right w:val="single" w:sz="4" w:space="0" w:color="auto"/>
            </w:tcBorders>
            <w:noWrap/>
          </w:tcPr>
          <w:p w14:paraId="38CD5E6D" w14:textId="77777777" w:rsidR="00E23051" w:rsidRDefault="00E23051" w:rsidP="00394E5B">
            <w:pPr>
              <w:pStyle w:val="TableText"/>
            </w:pPr>
            <w:hyperlink r:id="rId32" w:history="1">
              <w:r w:rsidRPr="00D46A41">
                <w:rPr>
                  <w:rStyle w:val="Hyperlink"/>
                </w:rPr>
                <w:t>Login Warning Message Policy</w:t>
              </w:r>
            </w:hyperlink>
          </w:p>
        </w:tc>
      </w:tr>
      <w:tr w:rsidR="00E23051" w:rsidRPr="008B4FE1" w14:paraId="03445AA5" w14:textId="77777777" w:rsidTr="00394E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238D18E7" w14:textId="77777777" w:rsidR="00E23051" w:rsidRPr="008B4FE1" w:rsidRDefault="00E23051" w:rsidP="00394E5B">
            <w:pPr>
              <w:pStyle w:val="TableTextBold"/>
            </w:pPr>
            <w:r>
              <w:t>SECM-00369</w:t>
            </w:r>
          </w:p>
        </w:tc>
        <w:tc>
          <w:tcPr>
            <w:tcW w:w="7870" w:type="dxa"/>
            <w:tcBorders>
              <w:top w:val="single" w:sz="4" w:space="0" w:color="auto"/>
              <w:left w:val="nil"/>
              <w:bottom w:val="single" w:sz="4" w:space="0" w:color="auto"/>
              <w:right w:val="single" w:sz="4" w:space="0" w:color="auto"/>
            </w:tcBorders>
            <w:noWrap/>
          </w:tcPr>
          <w:p w14:paraId="77012DBB" w14:textId="77777777" w:rsidR="00E23051" w:rsidRPr="008B4FE1" w:rsidRDefault="00E23051" w:rsidP="00394E5B">
            <w:pPr>
              <w:pStyle w:val="TableText"/>
            </w:pPr>
            <w:hyperlink r:id="rId33" w:history="1">
              <w:r w:rsidRPr="001F189C">
                <w:rPr>
                  <w:rStyle w:val="Hyperlink"/>
                </w:rPr>
                <w:t>Secure Transport Protocols-TLS Hardening</w:t>
              </w:r>
            </w:hyperlink>
          </w:p>
        </w:tc>
      </w:tr>
      <w:tr w:rsidR="00E23051" w:rsidRPr="008B4FE1" w14:paraId="07132417" w14:textId="77777777" w:rsidTr="00394E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754" w:type="dxa"/>
            <w:tcBorders>
              <w:top w:val="single" w:sz="4" w:space="0" w:color="auto"/>
              <w:left w:val="single" w:sz="4" w:space="0" w:color="auto"/>
              <w:bottom w:val="single" w:sz="4" w:space="0" w:color="auto"/>
              <w:right w:val="single" w:sz="4" w:space="0" w:color="auto"/>
            </w:tcBorders>
          </w:tcPr>
          <w:p w14:paraId="70561B38" w14:textId="77777777" w:rsidR="00E23051" w:rsidRPr="008B4FE1" w:rsidRDefault="00E23051" w:rsidP="00394E5B">
            <w:pPr>
              <w:pStyle w:val="TableTextBold"/>
            </w:pPr>
            <w:r>
              <w:t>SECM-00446</w:t>
            </w:r>
          </w:p>
        </w:tc>
        <w:tc>
          <w:tcPr>
            <w:tcW w:w="7870" w:type="dxa"/>
            <w:tcBorders>
              <w:top w:val="single" w:sz="4" w:space="0" w:color="auto"/>
              <w:left w:val="nil"/>
              <w:bottom w:val="single" w:sz="4" w:space="0" w:color="auto"/>
              <w:right w:val="single" w:sz="4" w:space="0" w:color="auto"/>
            </w:tcBorders>
            <w:noWrap/>
          </w:tcPr>
          <w:p w14:paraId="325F24CA" w14:textId="77777777" w:rsidR="00E23051" w:rsidRPr="008B4FE1" w:rsidRDefault="00E23051" w:rsidP="00394E5B">
            <w:pPr>
              <w:pStyle w:val="TableText"/>
            </w:pPr>
            <w:hyperlink r:id="rId34" w:history="1">
              <w:r w:rsidRPr="00D46A41">
                <w:rPr>
                  <w:rStyle w:val="Hyperlink"/>
                </w:rPr>
                <w:t>System Logging and Access List Logging Best Practices</w:t>
              </w:r>
            </w:hyperlink>
          </w:p>
        </w:tc>
      </w:tr>
    </w:tbl>
    <w:p w14:paraId="712CFA4D" w14:textId="77777777" w:rsidR="008B4FE1" w:rsidRDefault="008B4FE1" w:rsidP="00C562E4">
      <w:pPr>
        <w:pStyle w:val="Body"/>
      </w:pPr>
    </w:p>
    <w:p w14:paraId="658B562E" w14:textId="77777777" w:rsidR="00CA4DF0" w:rsidRDefault="00CA4DF0" w:rsidP="00785A07">
      <w:pPr>
        <w:pStyle w:val="appendixheader"/>
      </w:pPr>
      <w:bookmarkStart w:id="28" w:name="_Toc493860112"/>
      <w:bookmarkStart w:id="29" w:name="_Toc495476036"/>
      <w:r w:rsidRPr="00CA4DF0">
        <w:lastRenderedPageBreak/>
        <w:t xml:space="preserve">Appendix </w:t>
      </w:r>
      <w:r w:rsidR="00DE5CCA">
        <w:fldChar w:fldCharType="begin"/>
      </w:r>
      <w:r w:rsidR="00DE5CCA">
        <w:instrText xml:space="preserve"> AUTONUM  \* ALPHABETIC \s " - " </w:instrText>
      </w:r>
      <w:r w:rsidR="00DE5CCA">
        <w:fldChar w:fldCharType="end"/>
      </w:r>
      <w:r>
        <w:t xml:space="preserve"> - </w:t>
      </w:r>
      <w:r w:rsidR="00C562E4">
        <w:t>Distribution</w:t>
      </w:r>
      <w:bookmarkEnd w:id="28"/>
      <w:bookmarkEnd w:id="29"/>
    </w:p>
    <w:p w14:paraId="2D760671" w14:textId="77777777" w:rsidR="001F12DE" w:rsidRPr="005B3E4D" w:rsidRDefault="00B1000A" w:rsidP="005B3E4D">
      <w:pPr>
        <w:pStyle w:val="TableTitleLine"/>
      </w:pPr>
      <w:bookmarkStart w:id="30" w:name="_Toc495476041"/>
      <w:r w:rsidRPr="005B3E4D">
        <w:t xml:space="preserve">Table </w:t>
      </w:r>
      <w:r w:rsidR="00EB3985">
        <w:t>C</w:t>
      </w:r>
      <w:r w:rsidRPr="005B3E4D">
        <w:noBreakHyphen/>
      </w:r>
      <w:r w:rsidR="00EB3985">
        <w:t>1</w:t>
      </w:r>
      <w:r w:rsidRPr="005B3E4D">
        <w:t xml:space="preserve">: </w:t>
      </w:r>
      <w:r w:rsidR="00C562E4" w:rsidRPr="005B3E4D">
        <w:t>Distribution Contacts</w:t>
      </w:r>
      <w:bookmarkEnd w:id="30"/>
    </w:p>
    <w:tbl>
      <w:tblPr>
        <w:tblW w:w="10649"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3334"/>
        <w:gridCol w:w="7315"/>
      </w:tblGrid>
      <w:tr w:rsidR="00F81A88" w:rsidRPr="00F81A88" w14:paraId="5E59AD1E" w14:textId="77777777" w:rsidTr="00B2470A">
        <w:trPr>
          <w:cantSplit/>
          <w:tblHeader/>
        </w:trPr>
        <w:tc>
          <w:tcPr>
            <w:tcW w:w="3334" w:type="dxa"/>
            <w:tcBorders>
              <w:bottom w:val="double" w:sz="4" w:space="0" w:color="auto"/>
            </w:tcBorders>
            <w:shd w:val="clear" w:color="auto" w:fill="E6E6E6"/>
            <w:tcMar>
              <w:top w:w="14" w:type="dxa"/>
              <w:bottom w:w="14" w:type="dxa"/>
            </w:tcMar>
            <w:vAlign w:val="center"/>
          </w:tcPr>
          <w:p w14:paraId="23E1EDD3" w14:textId="77777777" w:rsidR="00F81A88" w:rsidRPr="00F81A88" w:rsidRDefault="00DE5CCA" w:rsidP="005B3E4D">
            <w:pPr>
              <w:pStyle w:val="tableheading"/>
            </w:pPr>
            <w:r>
              <w:t>Name/Role</w:t>
            </w:r>
          </w:p>
        </w:tc>
        <w:tc>
          <w:tcPr>
            <w:tcW w:w="7315" w:type="dxa"/>
            <w:tcBorders>
              <w:bottom w:val="double" w:sz="4" w:space="0" w:color="auto"/>
            </w:tcBorders>
            <w:shd w:val="clear" w:color="auto" w:fill="E6E6E6"/>
            <w:tcMar>
              <w:top w:w="14" w:type="dxa"/>
              <w:bottom w:w="14" w:type="dxa"/>
            </w:tcMar>
            <w:vAlign w:val="center"/>
          </w:tcPr>
          <w:p w14:paraId="2D6D8A26" w14:textId="77777777" w:rsidR="00F81A88" w:rsidRPr="00F81A88" w:rsidRDefault="00DE5CCA" w:rsidP="005B3E4D">
            <w:pPr>
              <w:pStyle w:val="tableheading"/>
            </w:pPr>
            <w:r>
              <w:t>Contact Information</w:t>
            </w:r>
          </w:p>
        </w:tc>
      </w:tr>
      <w:tr w:rsidR="00B2470A" w:rsidRPr="00F81A88" w14:paraId="017F5668" w14:textId="77777777" w:rsidTr="00B2470A">
        <w:tblPrEx>
          <w:tblLook w:val="00A0" w:firstRow="1" w:lastRow="0" w:firstColumn="1" w:lastColumn="0" w:noHBand="0" w:noVBand="0"/>
        </w:tblPrEx>
        <w:trPr>
          <w:cantSplit/>
          <w:trHeight w:val="20"/>
        </w:trPr>
        <w:tc>
          <w:tcPr>
            <w:tcW w:w="3334" w:type="dxa"/>
          </w:tcPr>
          <w:p w14:paraId="31534585" w14:textId="6EAD3321" w:rsidR="00B2470A" w:rsidRPr="00885CE0" w:rsidRDefault="00B2470A" w:rsidP="00B2470A">
            <w:pPr>
              <w:pStyle w:val="TableTextBold"/>
            </w:pPr>
            <w:r>
              <w:t>Document Management</w:t>
            </w:r>
          </w:p>
        </w:tc>
        <w:tc>
          <w:tcPr>
            <w:tcW w:w="7315" w:type="dxa"/>
            <w:noWrap/>
          </w:tcPr>
          <w:p w14:paraId="629ECF30" w14:textId="6CCA174E" w:rsidR="00B2470A" w:rsidRPr="00885CE0" w:rsidRDefault="001C4A65" w:rsidP="00B2470A">
            <w:pPr>
              <w:pStyle w:val="TableText"/>
            </w:pPr>
            <w:hyperlink r:id="rId35" w:history="1">
              <w:r w:rsidR="00B2470A" w:rsidRPr="00813F92">
                <w:rPr>
                  <w:rStyle w:val="Hyperlink"/>
                </w:rPr>
                <w:t>Document.Management@verizon.com</w:t>
              </w:r>
            </w:hyperlink>
            <w:r w:rsidR="00B2470A">
              <w:rPr>
                <w:rStyle w:val="Hyperlink"/>
              </w:rPr>
              <w:t xml:space="preserve">; </w:t>
            </w:r>
            <w:r w:rsidR="00B2470A" w:rsidRPr="00813F92">
              <w:rPr>
                <w:rStyle w:val="Hyperlink"/>
              </w:rPr>
              <w:t>Document_Management@wwpdl.vnet.ibm.com</w:t>
            </w:r>
            <w:r w:rsidR="00B2470A" w:rsidRPr="00813F92">
              <w:t xml:space="preserve"> </w:t>
            </w:r>
          </w:p>
        </w:tc>
      </w:tr>
      <w:tr w:rsidR="00B2470A" w:rsidRPr="00F81A88" w14:paraId="14D2D7C8" w14:textId="77777777" w:rsidTr="00B2470A">
        <w:tblPrEx>
          <w:tblLook w:val="00A0" w:firstRow="1" w:lastRow="0" w:firstColumn="1" w:lastColumn="0" w:noHBand="0" w:noVBand="0"/>
        </w:tblPrEx>
        <w:trPr>
          <w:cantSplit/>
          <w:trHeight w:val="20"/>
        </w:trPr>
        <w:tc>
          <w:tcPr>
            <w:tcW w:w="3334" w:type="dxa"/>
          </w:tcPr>
          <w:p w14:paraId="0D2291D3" w14:textId="0CABD77A" w:rsidR="00B2470A" w:rsidRPr="00F81A88" w:rsidRDefault="00E23051" w:rsidP="00E23051">
            <w:pPr>
              <w:pStyle w:val="TableTextBold"/>
            </w:pPr>
            <w:r>
              <w:rPr>
                <w:lang w:val="en-US"/>
              </w:rPr>
              <w:t>Fed Compliance</w:t>
            </w:r>
          </w:p>
        </w:tc>
        <w:tc>
          <w:tcPr>
            <w:tcW w:w="7315" w:type="dxa"/>
            <w:noWrap/>
          </w:tcPr>
          <w:p w14:paraId="02410E6B" w14:textId="09962F81" w:rsidR="00B2470A" w:rsidRPr="00A439BC" w:rsidRDefault="00E23051" w:rsidP="00B2470A">
            <w:pPr>
              <w:pStyle w:val="TableText"/>
            </w:pPr>
            <w:hyperlink r:id="rId36" w:history="1">
              <w:r w:rsidRPr="00E23051">
                <w:rPr>
                  <w:rStyle w:val="Hyperlink"/>
                </w:rPr>
                <w:t>GCTS-FedCompliance@wwpdl.vnet.ibm.com</w:t>
              </w:r>
            </w:hyperlink>
          </w:p>
        </w:tc>
      </w:tr>
      <w:tr w:rsidR="00B2470A" w:rsidRPr="00F81A88" w14:paraId="308B0E73" w14:textId="77777777" w:rsidTr="00B2470A">
        <w:tblPrEx>
          <w:tblLook w:val="00A0" w:firstRow="1" w:lastRow="0" w:firstColumn="1" w:lastColumn="0" w:noHBand="0" w:noVBand="0"/>
        </w:tblPrEx>
        <w:trPr>
          <w:cantSplit/>
          <w:trHeight w:val="20"/>
        </w:trPr>
        <w:tc>
          <w:tcPr>
            <w:tcW w:w="3334" w:type="dxa"/>
          </w:tcPr>
          <w:p w14:paraId="77ACD8A1" w14:textId="2083C172" w:rsidR="00B2470A" w:rsidRPr="00F81A88" w:rsidRDefault="00E23051" w:rsidP="00B2470A">
            <w:pPr>
              <w:pStyle w:val="TableTextBold"/>
            </w:pPr>
            <w:r>
              <w:t>Roger Gaffey</w:t>
            </w:r>
          </w:p>
        </w:tc>
        <w:tc>
          <w:tcPr>
            <w:tcW w:w="7315" w:type="dxa"/>
            <w:noWrap/>
          </w:tcPr>
          <w:p w14:paraId="3CFF7DD4" w14:textId="00CD0C39" w:rsidR="00B2470A" w:rsidRPr="00A439BC" w:rsidRDefault="00E23051" w:rsidP="00B2470A">
            <w:pPr>
              <w:pStyle w:val="TableText"/>
            </w:pPr>
            <w:hyperlink r:id="rId37" w:history="1">
              <w:r w:rsidRPr="00A95977">
                <w:rPr>
                  <w:rStyle w:val="Hyperlink"/>
                </w:rPr>
                <w:t>gafferog@us.ibm.com</w:t>
              </w:r>
            </w:hyperlink>
            <w:r>
              <w:t xml:space="preserve"> </w:t>
            </w:r>
          </w:p>
        </w:tc>
      </w:tr>
      <w:tr w:rsidR="00736C77" w:rsidRPr="00F81A88" w14:paraId="46C40CB9" w14:textId="77777777" w:rsidTr="00B2470A">
        <w:tblPrEx>
          <w:tblLook w:val="00A0" w:firstRow="1" w:lastRow="0" w:firstColumn="1" w:lastColumn="0" w:noHBand="0" w:noVBand="0"/>
        </w:tblPrEx>
        <w:trPr>
          <w:cantSplit/>
          <w:trHeight w:val="20"/>
        </w:trPr>
        <w:tc>
          <w:tcPr>
            <w:tcW w:w="3334" w:type="dxa"/>
          </w:tcPr>
          <w:p w14:paraId="61B622D9" w14:textId="555A8726" w:rsidR="00736C77" w:rsidRPr="00F81A88" w:rsidRDefault="00E23051" w:rsidP="00A439BC">
            <w:pPr>
              <w:pStyle w:val="TableTextBold"/>
            </w:pPr>
            <w:r>
              <w:t>Shannon Soland</w:t>
            </w:r>
          </w:p>
        </w:tc>
        <w:tc>
          <w:tcPr>
            <w:tcW w:w="7315" w:type="dxa"/>
            <w:noWrap/>
          </w:tcPr>
          <w:p w14:paraId="2363CD34" w14:textId="326BED77" w:rsidR="00736C77" w:rsidRPr="00A439BC" w:rsidRDefault="00E23051" w:rsidP="00A439BC">
            <w:pPr>
              <w:pStyle w:val="TableText"/>
            </w:pPr>
            <w:hyperlink r:id="rId38" w:history="1">
              <w:r w:rsidRPr="00A95977">
                <w:rPr>
                  <w:rStyle w:val="Hyperlink"/>
                </w:rPr>
                <w:t>solansha@us.ibm.com</w:t>
              </w:r>
            </w:hyperlink>
            <w:r>
              <w:t xml:space="preserve"> </w:t>
            </w:r>
          </w:p>
        </w:tc>
      </w:tr>
      <w:tr w:rsidR="00736C77" w:rsidRPr="00F81A88" w14:paraId="47B1CA39" w14:textId="77777777" w:rsidTr="00B2470A">
        <w:tblPrEx>
          <w:tblLook w:val="00A0" w:firstRow="1" w:lastRow="0" w:firstColumn="1" w:lastColumn="0" w:noHBand="0" w:noVBand="0"/>
        </w:tblPrEx>
        <w:trPr>
          <w:cantSplit/>
          <w:trHeight w:val="20"/>
        </w:trPr>
        <w:tc>
          <w:tcPr>
            <w:tcW w:w="3334" w:type="dxa"/>
          </w:tcPr>
          <w:p w14:paraId="6A28DDF6" w14:textId="0CFFAF99" w:rsidR="00736C77" w:rsidRPr="00F81A88" w:rsidRDefault="00E23051" w:rsidP="00A439BC">
            <w:pPr>
              <w:pStyle w:val="TableTextBold"/>
            </w:pPr>
            <w:r>
              <w:t>Scott Owenby</w:t>
            </w:r>
          </w:p>
        </w:tc>
        <w:tc>
          <w:tcPr>
            <w:tcW w:w="7315" w:type="dxa"/>
            <w:noWrap/>
          </w:tcPr>
          <w:p w14:paraId="3CD80E85" w14:textId="388B9DD6" w:rsidR="00736C77" w:rsidRPr="00A439BC" w:rsidRDefault="00E23051" w:rsidP="00A439BC">
            <w:pPr>
              <w:pStyle w:val="TableText"/>
            </w:pPr>
            <w:hyperlink r:id="rId39" w:history="1">
              <w:r w:rsidRPr="00A95977">
                <w:rPr>
                  <w:rStyle w:val="Hyperlink"/>
                </w:rPr>
                <w:t>owenbsco@us.ibm.com</w:t>
              </w:r>
            </w:hyperlink>
            <w:r>
              <w:t xml:space="preserve"> </w:t>
            </w:r>
          </w:p>
        </w:tc>
      </w:tr>
      <w:tr w:rsidR="00736C77" w:rsidRPr="00F81A88" w14:paraId="3FE27C72" w14:textId="77777777" w:rsidTr="00B2470A">
        <w:tblPrEx>
          <w:tblLook w:val="00A0" w:firstRow="1" w:lastRow="0" w:firstColumn="1" w:lastColumn="0" w:noHBand="0" w:noVBand="0"/>
        </w:tblPrEx>
        <w:trPr>
          <w:cantSplit/>
          <w:trHeight w:val="20"/>
        </w:trPr>
        <w:tc>
          <w:tcPr>
            <w:tcW w:w="3334" w:type="dxa"/>
          </w:tcPr>
          <w:p w14:paraId="0AA7D89B" w14:textId="14FB0F9C" w:rsidR="00736C77" w:rsidRPr="00F81A88" w:rsidRDefault="006B50F8" w:rsidP="00A439BC">
            <w:pPr>
              <w:pStyle w:val="TableTextBold"/>
            </w:pPr>
            <w:r>
              <w:t>GCTS Security Operations</w:t>
            </w:r>
            <w:bookmarkStart w:id="31" w:name="_GoBack"/>
            <w:bookmarkEnd w:id="31"/>
            <w:r>
              <w:t xml:space="preserve"> Team</w:t>
            </w:r>
          </w:p>
        </w:tc>
        <w:tc>
          <w:tcPr>
            <w:tcW w:w="7315" w:type="dxa"/>
            <w:noWrap/>
          </w:tcPr>
          <w:p w14:paraId="642D7B5D" w14:textId="474ED9E9" w:rsidR="00736C77" w:rsidRPr="00A439BC" w:rsidRDefault="006B50F8" w:rsidP="00A439BC">
            <w:pPr>
              <w:pStyle w:val="TableText"/>
            </w:pPr>
            <w:hyperlink r:id="rId40" w:history="1">
              <w:r w:rsidRPr="00A95977">
                <w:rPr>
                  <w:rStyle w:val="Hyperlink"/>
                </w:rPr>
                <w:t>GCTS_Cloud_SecurityOps@wwpdl.vnet.ibm.com</w:t>
              </w:r>
            </w:hyperlink>
            <w:r>
              <w:t xml:space="preserve"> </w:t>
            </w:r>
          </w:p>
        </w:tc>
      </w:tr>
    </w:tbl>
    <w:p w14:paraId="6ECCFD33" w14:textId="77777777" w:rsidR="00DE5CCA" w:rsidRPr="00A439BC" w:rsidRDefault="00DE5CCA" w:rsidP="00A439BC">
      <w:pPr>
        <w:pStyle w:val="Body"/>
      </w:pPr>
    </w:p>
    <w:sectPr w:rsidR="00DE5CCA" w:rsidRPr="00A439BC" w:rsidSect="00687950">
      <w:headerReference w:type="even" r:id="rId41"/>
      <w:headerReference w:type="default" r:id="rId42"/>
      <w:headerReference w:type="first" r:id="rId43"/>
      <w:pgSz w:w="12240" w:h="15840"/>
      <w:pgMar w:top="1008"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2EFB5B" w14:textId="77777777" w:rsidR="00FE121A" w:rsidRDefault="00FE121A" w:rsidP="006D1F01">
      <w:r>
        <w:separator/>
      </w:r>
    </w:p>
    <w:p w14:paraId="326DD376" w14:textId="77777777" w:rsidR="00FE121A" w:rsidRDefault="00FE121A" w:rsidP="006D1F01"/>
    <w:p w14:paraId="3A562405" w14:textId="77777777" w:rsidR="00FE121A" w:rsidRDefault="00FE121A" w:rsidP="006D1F01"/>
    <w:p w14:paraId="15B0989A" w14:textId="77777777" w:rsidR="00FE121A" w:rsidRDefault="00FE121A" w:rsidP="006D1F01"/>
  </w:endnote>
  <w:endnote w:type="continuationSeparator" w:id="0">
    <w:p w14:paraId="1ACFB282" w14:textId="77777777" w:rsidR="00FE121A" w:rsidRDefault="00FE121A" w:rsidP="006D1F01">
      <w:r>
        <w:continuationSeparator/>
      </w:r>
    </w:p>
    <w:p w14:paraId="2CFFD6E8" w14:textId="77777777" w:rsidR="00FE121A" w:rsidRDefault="00FE121A" w:rsidP="006D1F01"/>
    <w:p w14:paraId="6DE4462A" w14:textId="77777777" w:rsidR="00FE121A" w:rsidRDefault="00FE121A" w:rsidP="006D1F01"/>
    <w:p w14:paraId="6964A8D3" w14:textId="77777777" w:rsidR="00FE121A" w:rsidRDefault="00FE121A" w:rsidP="006D1F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BM Plex Sans SemiBold">
    <w:altName w:val="Segoe UI Semibold"/>
    <w:panose1 w:val="00000000000000000000"/>
    <w:charset w:val="00"/>
    <w:family w:val="swiss"/>
    <w:notTrueType/>
    <w:pitch w:val="variable"/>
    <w:sig w:usb0="00000001" w:usb1="5000207B" w:usb2="00000000" w:usb3="00000000" w:csb0="00000193" w:csb1="00000000"/>
  </w:font>
  <w:font w:name="MS Gothic">
    <w:altName w:val="ＭＳ ゴシック"/>
    <w:panose1 w:val="020B0609070205080204"/>
    <w:charset w:val="80"/>
    <w:family w:val="modern"/>
    <w:pitch w:val="fixed"/>
    <w:sig w:usb0="E00002FF" w:usb1="6AC7FDFB" w:usb2="00000012" w:usb3="00000000" w:csb0="0002009F" w:csb1="00000000"/>
  </w:font>
  <w:font w:name="Verizon Apex Book">
    <w:panose1 w:val="02010600040501010103"/>
    <w:charset w:val="A1"/>
    <w:family w:val="auto"/>
    <w:pitch w:val="variable"/>
    <w:sig w:usb0="800000AF" w:usb1="4000204A" w:usb2="00000000" w:usb3="00000000" w:csb0="0000008B"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BM Plex Sans Text">
    <w:altName w:val="Corbel"/>
    <w:panose1 w:val="00000000000000000000"/>
    <w:charset w:val="00"/>
    <w:family w:val="swiss"/>
    <w:notTrueType/>
    <w:pitch w:val="variable"/>
    <w:sig w:usb0="A000006F" w:usb1="5000207B" w:usb2="00000000" w:usb3="00000000" w:csb0="00000193" w:csb1="00000000"/>
  </w:font>
  <w:font w:name="Arial Bold">
    <w:panose1 w:val="020B0704020202020204"/>
    <w:charset w:val="00"/>
    <w:family w:val="roman"/>
    <w:notTrueType/>
    <w:pitch w:val="default"/>
    <w:sig w:usb0="00000003" w:usb1="00000000" w:usb2="00000000" w:usb3="00000000" w:csb0="00000001" w:csb1="00000000"/>
  </w:font>
  <w:font w:name="Verizon Apex Bold">
    <w:altName w:val="Times New Roman"/>
    <w:panose1 w:val="02010600040501010103"/>
    <w:charset w:val="A1"/>
    <w:family w:val="auto"/>
    <w:pitch w:val="variable"/>
    <w:sig w:usb0="800000AF" w:usb1="4000204A" w:usb2="00000000" w:usb3="00000000" w:csb0="0000008B" w:csb1="00000000"/>
  </w:font>
  <w:font w:name="Segoe UI">
    <w:panose1 w:val="020B0502040204020203"/>
    <w:charset w:val="00"/>
    <w:family w:val="swiss"/>
    <w:pitch w:val="variable"/>
    <w:sig w:usb0="E10022FF" w:usb1="C000E47F" w:usb2="00000029" w:usb3="00000000" w:csb0="000001DF" w:csb1="00000000"/>
  </w:font>
  <w:font w:name="NeueHaasGroteskText Std Md">
    <w:panose1 w:val="00000000000000000000"/>
    <w:charset w:val="00"/>
    <w:family w:val="swiss"/>
    <w:notTrueType/>
    <w:pitch w:val="variable"/>
    <w:sig w:usb0="00000007" w:usb1="00000000" w:usb2="00000000" w:usb3="00000000" w:csb0="00000093" w:csb1="00000000"/>
  </w:font>
  <w:font w:name="Verizon Apex Medium">
    <w:altName w:val="Times New Roman"/>
    <w:panose1 w:val="02010600040501010103"/>
    <w:charset w:val="A1"/>
    <w:family w:val="auto"/>
    <w:pitch w:val="variable"/>
    <w:sig w:usb0="800000AF" w:usb1="4000204A" w:usb2="00000000" w:usb3="00000000" w:csb0="0000008B" w:csb1="00000000"/>
  </w:font>
  <w:font w:name="MS Mincho">
    <w:altName w:val="ＭＳ 明朝"/>
    <w:panose1 w:val="02020609040205080304"/>
    <w:charset w:val="80"/>
    <w:family w:val="modern"/>
    <w:pitch w:val="fixed"/>
    <w:sig w:usb0="E00002FF" w:usb1="6AC7FDFB" w:usb2="00000012" w:usb3="00000000" w:csb0="0002009F" w:csb1="00000000"/>
  </w:font>
  <w:font w:name="NeueHaasGroteskDisp Std">
    <w:altName w:val="Calibri"/>
    <w:panose1 w:val="00000000000000000000"/>
    <w:charset w:val="00"/>
    <w:family w:val="swiss"/>
    <w:notTrueType/>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60592" w14:textId="77777777" w:rsidR="001C4A65" w:rsidRPr="00500D46" w:rsidRDefault="001C4A65" w:rsidP="00D7246A">
    <w:pPr>
      <w:pStyle w:val="space"/>
      <w:rPr>
        <w:sz w:val="12"/>
      </w:rPr>
    </w:pPr>
  </w:p>
  <w:p w14:paraId="7E90783E" w14:textId="77777777" w:rsidR="001C4A65" w:rsidRPr="004C22BF" w:rsidRDefault="001C4A65" w:rsidP="00D7246A">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10440"/>
      </w:tabs>
      <w:spacing w:before="0" w:after="0"/>
      <w:rPr>
        <w:b/>
        <w:color w:val="383838" w:themeColor="text1" w:themeShade="BF"/>
        <w:sz w:val="20"/>
        <w:szCs w:val="22"/>
      </w:rPr>
    </w:pPr>
    <w:r>
      <w:rPr>
        <w:b/>
        <w:color w:val="383838" w:themeColor="text1" w:themeShade="BF"/>
        <w:sz w:val="20"/>
        <w:szCs w:val="22"/>
      </w:rPr>
      <w:t>GTS Cloud Transformation Services (formerly Verizon)</w:t>
    </w:r>
    <w:r w:rsidRPr="004C22BF">
      <w:rPr>
        <w:b/>
        <w:color w:val="383838" w:themeColor="text1" w:themeShade="BF"/>
        <w:sz w:val="20"/>
        <w:szCs w:val="22"/>
      </w:rPr>
      <w:tab/>
    </w:r>
    <w:r>
      <w:rPr>
        <w:b/>
        <w:color w:val="383838" w:themeColor="text1" w:themeShade="BF"/>
        <w:sz w:val="20"/>
        <w:szCs w:val="22"/>
      </w:rPr>
      <w:t>Governance and Compliance</w:t>
    </w:r>
  </w:p>
  <w:p w14:paraId="0761EA4C" w14:textId="77777777" w:rsidR="001C4A65" w:rsidRPr="00500D46" w:rsidRDefault="001C4A65" w:rsidP="00D7246A">
    <w:pPr>
      <w:pStyle w:val="DMSFooter"/>
      <w:rPr>
        <w:b w:val="0"/>
        <w:sz w:val="14"/>
        <w:szCs w:val="14"/>
      </w:rPr>
    </w:pPr>
    <w:r w:rsidRPr="00500D46">
      <w:rPr>
        <w:b w:val="0"/>
        <w:iCs/>
        <w:sz w:val="14"/>
        <w:szCs w:val="14"/>
      </w:rPr>
      <w:t xml:space="preserve">For </w:t>
    </w:r>
    <w:r>
      <w:rPr>
        <w:b w:val="0"/>
        <w:iCs/>
        <w:sz w:val="14"/>
        <w:szCs w:val="14"/>
      </w:rPr>
      <w:t>IBM</w:t>
    </w:r>
    <w:r w:rsidRPr="00500D46">
      <w:rPr>
        <w:b w:val="0"/>
        <w:iCs/>
        <w:sz w:val="14"/>
        <w:szCs w:val="14"/>
      </w:rPr>
      <w:t xml:space="preserve"> personnel only. Use, disclosure, or distribution of this material is not permitted to any unauthorized persons or third parties except by written agreement.</w:t>
    </w:r>
  </w:p>
  <w:p w14:paraId="52661E2E" w14:textId="77777777" w:rsidR="001C4A65" w:rsidRPr="00937C69" w:rsidRDefault="001C4A65" w:rsidP="00D7246A">
    <w:pPr>
      <w:pStyle w:val="DMSFooter"/>
    </w:pPr>
    <w:r w:rsidRPr="00937C69">
      <w:t>Before using this document, consult the Document Management System for the latest revision.</w:t>
    </w:r>
  </w:p>
  <w:p w14:paraId="32A0A9DF" w14:textId="77777777" w:rsidR="001C4A65" w:rsidRPr="00D7246A" w:rsidRDefault="001C4A65" w:rsidP="00D7246A">
    <w:pPr>
      <w:pStyle w:val="DMSFooter"/>
    </w:pPr>
    <w:r w:rsidRPr="00937C69">
      <w:t>Printed copies are uncontrolled unless otherwise identified.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E555E" w14:textId="77777777" w:rsidR="001C4A65" w:rsidRPr="00500D46" w:rsidRDefault="001C4A65" w:rsidP="00FF31AA">
    <w:pPr>
      <w:pStyle w:val="space"/>
      <w:rPr>
        <w:sz w:val="12"/>
      </w:rPr>
    </w:pPr>
  </w:p>
  <w:p w14:paraId="0CADDA22" w14:textId="77777777" w:rsidR="001C4A65" w:rsidRPr="004C22BF" w:rsidRDefault="001C4A65" w:rsidP="00FF31AA">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10440"/>
      </w:tabs>
      <w:spacing w:before="0" w:after="0"/>
      <w:rPr>
        <w:b/>
        <w:color w:val="383838" w:themeColor="text1" w:themeShade="BF"/>
        <w:sz w:val="20"/>
        <w:szCs w:val="22"/>
      </w:rPr>
    </w:pPr>
    <w:r>
      <w:rPr>
        <w:b/>
        <w:color w:val="383838" w:themeColor="text1" w:themeShade="BF"/>
        <w:sz w:val="20"/>
        <w:szCs w:val="22"/>
      </w:rPr>
      <w:t>GTS Cloud Transformation Services (formerly Verizon)</w:t>
    </w:r>
    <w:r w:rsidRPr="004C22BF">
      <w:rPr>
        <w:b/>
        <w:color w:val="383838" w:themeColor="text1" w:themeShade="BF"/>
        <w:sz w:val="20"/>
        <w:szCs w:val="22"/>
      </w:rPr>
      <w:tab/>
    </w:r>
    <w:r>
      <w:rPr>
        <w:b/>
        <w:color w:val="383838" w:themeColor="text1" w:themeShade="BF"/>
        <w:sz w:val="20"/>
        <w:szCs w:val="22"/>
      </w:rPr>
      <w:t>Governance and Compliance</w:t>
    </w:r>
  </w:p>
  <w:p w14:paraId="0495FBCF" w14:textId="77777777" w:rsidR="001C4A65" w:rsidRPr="00500D46" w:rsidRDefault="001C4A65" w:rsidP="00FF31AA">
    <w:pPr>
      <w:pStyle w:val="DMSFooter"/>
      <w:rPr>
        <w:b w:val="0"/>
        <w:sz w:val="14"/>
        <w:szCs w:val="14"/>
      </w:rPr>
    </w:pPr>
    <w:r w:rsidRPr="00500D46">
      <w:rPr>
        <w:b w:val="0"/>
        <w:iCs/>
        <w:sz w:val="14"/>
        <w:szCs w:val="14"/>
      </w:rPr>
      <w:t xml:space="preserve">For </w:t>
    </w:r>
    <w:r>
      <w:rPr>
        <w:b w:val="0"/>
        <w:iCs/>
        <w:sz w:val="14"/>
        <w:szCs w:val="14"/>
      </w:rPr>
      <w:t>IBM</w:t>
    </w:r>
    <w:r w:rsidRPr="00500D46">
      <w:rPr>
        <w:b w:val="0"/>
        <w:iCs/>
        <w:sz w:val="14"/>
        <w:szCs w:val="14"/>
      </w:rPr>
      <w:t xml:space="preserve"> personnel only. Use, disclosure, or distribution of this material is not permitted to any unauthorized persons or third parties except by written agreement.</w:t>
    </w:r>
  </w:p>
  <w:p w14:paraId="08E9E32F" w14:textId="77777777" w:rsidR="001C4A65" w:rsidRPr="00937C69" w:rsidRDefault="001C4A65" w:rsidP="00FF31AA">
    <w:pPr>
      <w:pStyle w:val="DMSFooter"/>
    </w:pPr>
    <w:r w:rsidRPr="00937C69">
      <w:t>Before using this document, consult the Document Management System for the latest revision.</w:t>
    </w:r>
  </w:p>
  <w:p w14:paraId="0FBD3148" w14:textId="77777777" w:rsidR="001C4A65" w:rsidRPr="00FF31AA" w:rsidRDefault="001C4A65" w:rsidP="00FF31AA">
    <w:pPr>
      <w:pStyle w:val="DMSFooter"/>
    </w:pPr>
    <w:r w:rsidRPr="00937C69">
      <w:t>Printed copies are uncontrolled unless otherwise identified.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0CAA86" w14:textId="77777777" w:rsidR="00FE121A" w:rsidRDefault="00FE121A" w:rsidP="006D1F01">
      <w:r>
        <w:separator/>
      </w:r>
    </w:p>
    <w:p w14:paraId="5BF6971E" w14:textId="77777777" w:rsidR="00FE121A" w:rsidRDefault="00FE121A" w:rsidP="006D1F01"/>
    <w:p w14:paraId="1E103BD5" w14:textId="77777777" w:rsidR="00FE121A" w:rsidRDefault="00FE121A" w:rsidP="006D1F01"/>
    <w:p w14:paraId="6FD41D5D" w14:textId="77777777" w:rsidR="00FE121A" w:rsidRDefault="00FE121A" w:rsidP="006D1F01"/>
  </w:footnote>
  <w:footnote w:type="continuationSeparator" w:id="0">
    <w:p w14:paraId="79E2BC43" w14:textId="77777777" w:rsidR="00FE121A" w:rsidRDefault="00FE121A" w:rsidP="006D1F01">
      <w:r>
        <w:continuationSeparator/>
      </w:r>
    </w:p>
    <w:p w14:paraId="0A5D52B9" w14:textId="77777777" w:rsidR="00FE121A" w:rsidRDefault="00FE121A" w:rsidP="006D1F01"/>
    <w:p w14:paraId="393B4AC4" w14:textId="77777777" w:rsidR="00FE121A" w:rsidRDefault="00FE121A" w:rsidP="006D1F01"/>
    <w:p w14:paraId="32B00696" w14:textId="77777777" w:rsidR="00FE121A" w:rsidRDefault="00FE121A" w:rsidP="006D1F0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99D55" w14:textId="77777777" w:rsidR="001C4A65" w:rsidRDefault="001C4A65">
    <w:pPr>
      <w:pStyle w:val="Header"/>
    </w:pPr>
    <w:r>
      <w:rPr>
        <w:noProof/>
      </w:rPr>
      <w:pict w14:anchorId="031599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48499" o:spid="_x0000_s2077" type="#_x0000_t136" style="position:absolute;margin-left:0;margin-top:0;width:543.8pt;height:217.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498"/>
      <w:gridCol w:w="9418"/>
    </w:tblGrid>
    <w:tr w:rsidR="001C4A65" w:rsidRPr="00990897" w14:paraId="54EFF944" w14:textId="77777777" w:rsidTr="00A439BC">
      <w:tc>
        <w:tcPr>
          <w:tcW w:w="1498" w:type="dxa"/>
          <w:shd w:val="clear" w:color="auto" w:fill="auto"/>
        </w:tcPr>
        <w:p w14:paraId="37FE9E8D" w14:textId="77777777" w:rsidR="001C4A65" w:rsidRPr="00990897" w:rsidRDefault="001C4A65" w:rsidP="006D1F01">
          <w:pPr>
            <w:rPr>
              <w:sz w:val="20"/>
            </w:rPr>
          </w:pPr>
          <w:r>
            <w:rPr>
              <w:noProof/>
            </w:rPr>
            <w:pict w14:anchorId="6EACB5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48500" o:spid="_x0000_s2078" type="#_x0000_t136" style="position:absolute;margin-left:0;margin-top:0;width:543.8pt;height:217.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Pr>
              <w:noProof/>
              <w:sz w:val="20"/>
              <w:lang w:bidi="ar-SA"/>
            </w:rPr>
            <w:drawing>
              <wp:inline distT="0" distB="0" distL="0" distR="0" wp14:anchorId="72CC4D8B" wp14:editId="22C7B56C">
                <wp:extent cx="877824" cy="320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a:blip r:embed="rId1"/>
                        <a:stretch>
                          <a:fillRect/>
                        </a:stretch>
                      </pic:blipFill>
                      <pic:spPr>
                        <a:xfrm>
                          <a:off x="0" y="0"/>
                          <a:ext cx="877824" cy="320040"/>
                        </a:xfrm>
                        <a:prstGeom prst="rect">
                          <a:avLst/>
                        </a:prstGeom>
                      </pic:spPr>
                    </pic:pic>
                  </a:graphicData>
                </a:graphic>
              </wp:inline>
            </w:drawing>
          </w:r>
        </w:p>
      </w:tc>
      <w:tc>
        <w:tcPr>
          <w:tcW w:w="9418" w:type="dxa"/>
          <w:shd w:val="clear" w:color="auto" w:fill="auto"/>
          <w:vAlign w:val="center"/>
        </w:tcPr>
        <w:p w14:paraId="3E156BED" w14:textId="77777777" w:rsidR="001C4A65" w:rsidRPr="006D1F01" w:rsidRDefault="001C4A65" w:rsidP="006D7D56">
          <w:pPr>
            <w:pStyle w:val="VzHeader1"/>
          </w:pPr>
          <w:r>
            <w:t xml:space="preserve">GTS </w:t>
          </w:r>
          <w:r w:rsidRPr="00D37008">
            <w:t>Cloud Transformation Services (formerly Verizon)</w:t>
          </w:r>
          <w:r w:rsidRPr="006D1F01">
            <w:t xml:space="preserve"> </w:t>
          </w:r>
          <w:r>
            <w:t xml:space="preserve">– </w:t>
          </w:r>
          <w:r>
            <w:br/>
          </w:r>
          <w:r w:rsidRPr="006D1F01">
            <w:t>Quality Controlled Document</w:t>
          </w:r>
        </w:p>
        <w:p w14:paraId="529BB220" w14:textId="77777777" w:rsidR="001C4A65" w:rsidRPr="00776233" w:rsidRDefault="001C4A65" w:rsidP="001C4A65">
          <w:pPr>
            <w:pStyle w:val="VzHeader2"/>
          </w:pPr>
          <w:r>
            <w:t>General System Secure Configuration Baseline Standards</w:t>
          </w:r>
        </w:p>
        <w:p w14:paraId="3A0D6831" w14:textId="77777777" w:rsidR="001C4A65" w:rsidRPr="00937C69" w:rsidRDefault="001C4A65" w:rsidP="001C4A65">
          <w:pPr>
            <w:pStyle w:val="VzHeader2"/>
          </w:pPr>
          <w:r w:rsidRPr="00776233">
            <w:t xml:space="preserve">Document No.  </w:t>
          </w:r>
          <w:r>
            <w:t>CONF</w:t>
          </w:r>
          <w:r w:rsidRPr="00CA5A84">
            <w:t>-</w:t>
          </w:r>
          <w:r w:rsidRPr="00CA5A84">
            <w:rPr>
              <w:sz w:val="26"/>
              <w:szCs w:val="26"/>
            </w:rPr>
            <w:t>00245</w:t>
          </w:r>
        </w:p>
        <w:p w14:paraId="5ED60E50" w14:textId="77777777" w:rsidR="001C4A65" w:rsidRPr="00040618" w:rsidRDefault="001C4A65" w:rsidP="006D7D56">
          <w:pPr>
            <w:pStyle w:val="VzHeader2"/>
          </w:pPr>
          <w:r w:rsidRPr="00937C69">
            <w:t xml:space="preserve">Page </w:t>
          </w:r>
          <w:r w:rsidRPr="00937C69">
            <w:fldChar w:fldCharType="begin"/>
          </w:r>
          <w:r w:rsidRPr="00937C69">
            <w:instrText xml:space="preserve"> PAGE </w:instrText>
          </w:r>
          <w:r w:rsidRPr="00937C69">
            <w:fldChar w:fldCharType="separate"/>
          </w:r>
          <w:r w:rsidR="006B50F8">
            <w:rPr>
              <w:noProof/>
            </w:rPr>
            <w:t>ii</w:t>
          </w:r>
          <w:r w:rsidRPr="00937C69">
            <w:fldChar w:fldCharType="end"/>
          </w:r>
        </w:p>
      </w:tc>
    </w:tr>
  </w:tbl>
  <w:p w14:paraId="153A7641" w14:textId="77777777" w:rsidR="001C4A65" w:rsidRPr="00F91719" w:rsidRDefault="001C4A65" w:rsidP="009A1E7C">
    <w:pPr>
      <w:pStyle w:val="spac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8" w:type="dxa"/>
        <w:left w:w="58" w:type="dxa"/>
        <w:bottom w:w="58" w:type="dxa"/>
        <w:right w:w="58" w:type="dxa"/>
      </w:tblCellMar>
      <w:tblLook w:val="04A0" w:firstRow="1" w:lastRow="0" w:firstColumn="1" w:lastColumn="0" w:noHBand="0" w:noVBand="1"/>
    </w:tblPr>
    <w:tblGrid>
      <w:gridCol w:w="3298"/>
      <w:gridCol w:w="7502"/>
    </w:tblGrid>
    <w:tr w:rsidR="001C4A65" w:rsidRPr="00990897" w14:paraId="19DB841D" w14:textId="77777777" w:rsidTr="00146551">
      <w:tc>
        <w:tcPr>
          <w:tcW w:w="3298" w:type="dxa"/>
          <w:shd w:val="clear" w:color="auto" w:fill="auto"/>
        </w:tcPr>
        <w:p w14:paraId="4B2C36D1" w14:textId="77777777" w:rsidR="001C4A65" w:rsidRPr="00990897" w:rsidRDefault="001C4A65" w:rsidP="006D1F01">
          <w:pPr>
            <w:rPr>
              <w:sz w:val="20"/>
            </w:rPr>
          </w:pPr>
          <w:r>
            <w:rPr>
              <w:noProof/>
            </w:rPr>
            <w:pict w14:anchorId="6287C7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48498" o:spid="_x0000_s2076" type="#_x0000_t136" style="position:absolute;margin-left:0;margin-top:0;width:543.8pt;height:217.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Pr>
              <w:noProof/>
              <w:sz w:val="20"/>
              <w:lang w:bidi="ar-SA"/>
            </w:rPr>
            <w:drawing>
              <wp:inline distT="0" distB="0" distL="0" distR="0" wp14:anchorId="0E0410B7" wp14:editId="4D02004A">
                <wp:extent cx="1097280" cy="40233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a:blip r:embed="rId1"/>
                        <a:stretch>
                          <a:fillRect/>
                        </a:stretch>
                      </pic:blipFill>
                      <pic:spPr>
                        <a:xfrm>
                          <a:off x="0" y="0"/>
                          <a:ext cx="1097280" cy="402336"/>
                        </a:xfrm>
                        <a:prstGeom prst="rect">
                          <a:avLst/>
                        </a:prstGeom>
                      </pic:spPr>
                    </pic:pic>
                  </a:graphicData>
                </a:graphic>
              </wp:inline>
            </w:drawing>
          </w:r>
        </w:p>
      </w:tc>
      <w:tc>
        <w:tcPr>
          <w:tcW w:w="7502" w:type="dxa"/>
          <w:vAlign w:val="center"/>
        </w:tcPr>
        <w:p w14:paraId="7A3FD8BF" w14:textId="77777777" w:rsidR="001C4A65" w:rsidRPr="006D7D56" w:rsidRDefault="001C4A65" w:rsidP="006D7D56">
          <w:pPr>
            <w:jc w:val="right"/>
            <w:rPr>
              <w:rFonts w:ascii="IBM Plex Sans SemiBold" w:hAnsi="IBM Plex Sans SemiBold" w:cstheme="minorHAnsi"/>
              <w:b/>
              <w:sz w:val="28"/>
            </w:rPr>
          </w:pPr>
          <w:r>
            <w:rPr>
              <w:rFonts w:ascii="IBM Plex Sans SemiBold" w:hAnsi="IBM Plex Sans SemiBold" w:cstheme="minorHAnsi"/>
              <w:b/>
              <w:sz w:val="28"/>
            </w:rPr>
            <w:t xml:space="preserve">GTS </w:t>
          </w:r>
          <w:r w:rsidRPr="00D37008">
            <w:rPr>
              <w:rFonts w:ascii="IBM Plex Sans SemiBold" w:hAnsi="IBM Plex Sans SemiBold" w:cstheme="minorHAnsi"/>
              <w:b/>
              <w:sz w:val="28"/>
            </w:rPr>
            <w:t>Cloud Transformation Services (formerly Verizon)</w:t>
          </w:r>
        </w:p>
        <w:p w14:paraId="7E6B1C02" w14:textId="77777777" w:rsidR="001C4A65" w:rsidRPr="006D7D56" w:rsidRDefault="001C4A65" w:rsidP="006D7D56">
          <w:pPr>
            <w:pStyle w:val="VzHeader1"/>
          </w:pPr>
          <w:r w:rsidRPr="006D7D56">
            <w:t>Quality Controlled Document</w:t>
          </w:r>
        </w:p>
        <w:p w14:paraId="65A3A976" w14:textId="77777777" w:rsidR="001C4A65" w:rsidRPr="001C4A65" w:rsidRDefault="001C4A65" w:rsidP="001C4A65">
          <w:pPr>
            <w:jc w:val="right"/>
            <w:rPr>
              <w:rFonts w:ascii="IBM Plex Sans Text" w:hAnsi="IBM Plex Sans Text" w:cstheme="minorHAnsi"/>
              <w:sz w:val="24"/>
            </w:rPr>
          </w:pPr>
          <w:r w:rsidRPr="001C4A65">
            <w:rPr>
              <w:rFonts w:ascii="IBM Plex Sans Text" w:hAnsi="IBM Plex Sans Text" w:cstheme="minorHAnsi"/>
              <w:sz w:val="24"/>
            </w:rPr>
            <w:t>General System Secure Configuration Baseline Standards</w:t>
          </w:r>
        </w:p>
        <w:p w14:paraId="52A8FF77" w14:textId="77777777" w:rsidR="001C4A65" w:rsidRPr="001C4A65" w:rsidRDefault="001C4A65" w:rsidP="001C4A65">
          <w:pPr>
            <w:jc w:val="right"/>
            <w:rPr>
              <w:rFonts w:ascii="IBM Plex Sans Text" w:hAnsi="IBM Plex Sans Text" w:cstheme="minorHAnsi"/>
              <w:sz w:val="24"/>
            </w:rPr>
          </w:pPr>
          <w:r w:rsidRPr="001C4A65">
            <w:rPr>
              <w:rFonts w:ascii="IBM Plex Sans Text" w:hAnsi="IBM Plex Sans Text" w:cstheme="minorHAnsi"/>
              <w:sz w:val="24"/>
            </w:rPr>
            <w:t>Document No.  CONF-00245</w:t>
          </w:r>
        </w:p>
        <w:p w14:paraId="385D4BC7" w14:textId="77777777" w:rsidR="001C4A65" w:rsidRPr="001C4A65" w:rsidRDefault="001C4A65" w:rsidP="001C4A65">
          <w:pPr>
            <w:jc w:val="right"/>
            <w:rPr>
              <w:rFonts w:ascii="IBM Plex Sans Text" w:hAnsi="IBM Plex Sans Text" w:cstheme="minorHAnsi"/>
              <w:sz w:val="24"/>
            </w:rPr>
          </w:pPr>
          <w:r w:rsidRPr="001C4A65">
            <w:rPr>
              <w:rFonts w:ascii="IBM Plex Sans Text" w:hAnsi="IBM Plex Sans Text" w:cstheme="minorHAnsi"/>
              <w:sz w:val="24"/>
            </w:rPr>
            <w:t>Version: 2.2</w:t>
          </w:r>
        </w:p>
        <w:p w14:paraId="4E93DEEA" w14:textId="6E30D912" w:rsidR="001C4A65" w:rsidRPr="004913B2" w:rsidRDefault="001C4A65" w:rsidP="001C4A65">
          <w:pPr>
            <w:pStyle w:val="VzHeader2"/>
          </w:pPr>
          <w:r w:rsidRPr="001C4A65">
            <w:t>Date: 01-Nov-2017</w:t>
          </w:r>
        </w:p>
      </w:tc>
    </w:tr>
  </w:tbl>
  <w:p w14:paraId="1567FC7E" w14:textId="77777777" w:rsidR="001C4A65" w:rsidRPr="004A66BE" w:rsidRDefault="001C4A65" w:rsidP="006D1F01">
    <w:pPr>
      <w:pStyle w:val="Body"/>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21DD1" w14:textId="77777777" w:rsidR="001C4A65" w:rsidRDefault="001C4A65" w:rsidP="006D1F01">
    <w:pPr>
      <w:pStyle w:val="Header"/>
    </w:pPr>
    <w:r>
      <w:rPr>
        <w:noProof/>
      </w:rPr>
      <w:pict w14:anchorId="60D1FF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48502" o:spid="_x0000_s2080" type="#_x0000_t136" style="position:absolute;margin-left:0;margin-top:0;width:543.8pt;height:217.5pt;rotation:315;z-index:-25164902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498"/>
      <w:gridCol w:w="9418"/>
    </w:tblGrid>
    <w:tr w:rsidR="001C4A65" w:rsidRPr="00990897" w14:paraId="7EFA2DF1" w14:textId="77777777" w:rsidTr="006B1A0B">
      <w:tc>
        <w:tcPr>
          <w:tcW w:w="1498" w:type="dxa"/>
          <w:shd w:val="clear" w:color="auto" w:fill="auto"/>
        </w:tcPr>
        <w:p w14:paraId="50A8CDC7" w14:textId="77777777" w:rsidR="001C4A65" w:rsidRPr="00990897" w:rsidRDefault="001C4A65" w:rsidP="006D1F01">
          <w:pPr>
            <w:rPr>
              <w:sz w:val="20"/>
            </w:rPr>
          </w:pPr>
          <w:r>
            <w:rPr>
              <w:noProof/>
              <w:sz w:val="20"/>
              <w:lang w:bidi="ar-SA"/>
            </w:rPr>
            <w:drawing>
              <wp:inline distT="0" distB="0" distL="0" distR="0" wp14:anchorId="73430166" wp14:editId="6C999F96">
                <wp:extent cx="877824" cy="320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a:blip r:embed="rId1"/>
                        <a:stretch>
                          <a:fillRect/>
                        </a:stretch>
                      </pic:blipFill>
                      <pic:spPr>
                        <a:xfrm>
                          <a:off x="0" y="0"/>
                          <a:ext cx="877824" cy="320040"/>
                        </a:xfrm>
                        <a:prstGeom prst="rect">
                          <a:avLst/>
                        </a:prstGeom>
                      </pic:spPr>
                    </pic:pic>
                  </a:graphicData>
                </a:graphic>
              </wp:inline>
            </w:drawing>
          </w:r>
          <w:r>
            <w:rPr>
              <w:noProof/>
            </w:rPr>
            <w:pict w14:anchorId="5C8C2F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48501" o:spid="_x0000_s2079" type="#_x0000_t136" style="position:absolute;margin-left:0;margin-top:0;width:543.8pt;height:217.5pt;rotation:315;z-index:-25165107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tc>
      <w:tc>
        <w:tcPr>
          <w:tcW w:w="9418" w:type="dxa"/>
          <w:shd w:val="clear" w:color="auto" w:fill="auto"/>
          <w:vAlign w:val="center"/>
        </w:tcPr>
        <w:p w14:paraId="76EB2F05" w14:textId="77777777" w:rsidR="001C4A65" w:rsidRPr="006D1F01" w:rsidRDefault="001C4A65" w:rsidP="006D7D56">
          <w:pPr>
            <w:pStyle w:val="VzHeader1"/>
          </w:pPr>
          <w:r>
            <w:t xml:space="preserve">GTS </w:t>
          </w:r>
          <w:r w:rsidRPr="00D37008">
            <w:t>Cloud Transformation Services (formerly Verizon)</w:t>
          </w:r>
          <w:r w:rsidRPr="006D1F01">
            <w:t xml:space="preserve"> </w:t>
          </w:r>
          <w:r>
            <w:t xml:space="preserve">– </w:t>
          </w:r>
          <w:r>
            <w:br/>
          </w:r>
          <w:r w:rsidRPr="006D1F01">
            <w:t>Quality Controlled Document</w:t>
          </w:r>
        </w:p>
        <w:p w14:paraId="13EB5B08" w14:textId="77777777" w:rsidR="001C4A65" w:rsidRPr="00776233" w:rsidRDefault="001C4A65" w:rsidP="001C4A65">
          <w:pPr>
            <w:pStyle w:val="VzHeader2"/>
          </w:pPr>
          <w:r>
            <w:t>General System Secure Configuration Baseline Standards</w:t>
          </w:r>
        </w:p>
        <w:p w14:paraId="47100B69" w14:textId="77777777" w:rsidR="001C4A65" w:rsidRPr="00937C69" w:rsidRDefault="001C4A65" w:rsidP="001C4A65">
          <w:pPr>
            <w:pStyle w:val="VzHeader2"/>
          </w:pPr>
          <w:r w:rsidRPr="00776233">
            <w:t xml:space="preserve">Document No.  </w:t>
          </w:r>
          <w:r>
            <w:t>CONF</w:t>
          </w:r>
          <w:r w:rsidRPr="00CA5A84">
            <w:t>-</w:t>
          </w:r>
          <w:r w:rsidRPr="00CA5A84">
            <w:rPr>
              <w:sz w:val="26"/>
              <w:szCs w:val="26"/>
            </w:rPr>
            <w:t>00245</w:t>
          </w:r>
        </w:p>
        <w:p w14:paraId="442C9FC5" w14:textId="77777777" w:rsidR="001C4A65" w:rsidRPr="00040618" w:rsidRDefault="001C4A65" w:rsidP="006D7D56">
          <w:pPr>
            <w:pStyle w:val="VzHeader2"/>
          </w:pPr>
          <w:r w:rsidRPr="00937C69">
            <w:t xml:space="preserve">Page </w:t>
          </w:r>
          <w:r w:rsidRPr="00937C69">
            <w:fldChar w:fldCharType="begin"/>
          </w:r>
          <w:r w:rsidRPr="00937C69">
            <w:instrText xml:space="preserve"> PAGE </w:instrText>
          </w:r>
          <w:r w:rsidRPr="00937C69">
            <w:fldChar w:fldCharType="separate"/>
          </w:r>
          <w:r w:rsidR="006B50F8">
            <w:rPr>
              <w:noProof/>
            </w:rPr>
            <w:t>i</w:t>
          </w:r>
          <w:r w:rsidRPr="00937C69">
            <w:fldChar w:fldCharType="end"/>
          </w:r>
        </w:p>
      </w:tc>
    </w:tr>
  </w:tbl>
  <w:p w14:paraId="5EC16D89" w14:textId="77777777" w:rsidR="001C4A65" w:rsidRPr="00937C69" w:rsidRDefault="001C4A65" w:rsidP="00937C69">
    <w:pPr>
      <w:pStyle w:val="spac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166DB" w14:textId="77777777" w:rsidR="001C4A65" w:rsidRDefault="001C4A65">
    <w:pPr>
      <w:pStyle w:val="Header"/>
    </w:pPr>
    <w:r>
      <w:rPr>
        <w:noProof/>
      </w:rPr>
      <w:pict w14:anchorId="08FFC0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48505" o:spid="_x0000_s2083" type="#_x0000_t136" style="position:absolute;margin-left:0;margin-top:0;width:543.8pt;height:217.5pt;rotation:315;z-index:-25164288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498"/>
      <w:gridCol w:w="9418"/>
    </w:tblGrid>
    <w:tr w:rsidR="001C4A65" w:rsidRPr="00990897" w14:paraId="02EDED59" w14:textId="77777777" w:rsidTr="00A439BC">
      <w:tc>
        <w:tcPr>
          <w:tcW w:w="1498" w:type="dxa"/>
          <w:shd w:val="clear" w:color="auto" w:fill="auto"/>
        </w:tcPr>
        <w:p w14:paraId="74666EF3" w14:textId="77777777" w:rsidR="001C4A65" w:rsidRPr="00990897" w:rsidRDefault="001C4A65" w:rsidP="006D1F01">
          <w:pPr>
            <w:rPr>
              <w:sz w:val="20"/>
            </w:rPr>
          </w:pPr>
          <w:r>
            <w:rPr>
              <w:noProof/>
            </w:rPr>
            <w:pict w14:anchorId="567EDC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48506" o:spid="_x0000_s2084" type="#_x0000_t136" style="position:absolute;margin-left:0;margin-top:0;width:543.8pt;height:217.5pt;rotation:315;z-index:-25164083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Pr>
              <w:noProof/>
              <w:sz w:val="20"/>
              <w:lang w:bidi="ar-SA"/>
            </w:rPr>
            <w:drawing>
              <wp:inline distT="0" distB="0" distL="0" distR="0" wp14:anchorId="5BDDC309" wp14:editId="6590145F">
                <wp:extent cx="877824" cy="320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a:blip r:embed="rId1"/>
                        <a:stretch>
                          <a:fillRect/>
                        </a:stretch>
                      </pic:blipFill>
                      <pic:spPr>
                        <a:xfrm>
                          <a:off x="0" y="0"/>
                          <a:ext cx="877824" cy="320040"/>
                        </a:xfrm>
                        <a:prstGeom prst="rect">
                          <a:avLst/>
                        </a:prstGeom>
                      </pic:spPr>
                    </pic:pic>
                  </a:graphicData>
                </a:graphic>
              </wp:inline>
            </w:drawing>
          </w:r>
        </w:p>
      </w:tc>
      <w:tc>
        <w:tcPr>
          <w:tcW w:w="9418" w:type="dxa"/>
          <w:shd w:val="clear" w:color="auto" w:fill="auto"/>
          <w:vAlign w:val="center"/>
        </w:tcPr>
        <w:p w14:paraId="18BB5C10" w14:textId="77777777" w:rsidR="001C4A65" w:rsidRPr="006D1F01" w:rsidRDefault="001C4A65" w:rsidP="006D7D56">
          <w:pPr>
            <w:pStyle w:val="VzHeader1"/>
          </w:pPr>
          <w:r>
            <w:t xml:space="preserve">GTS </w:t>
          </w:r>
          <w:r w:rsidRPr="00D37008">
            <w:t>Cloud Transformation Services (formerly Verizon)</w:t>
          </w:r>
          <w:r w:rsidRPr="006D1F01">
            <w:t xml:space="preserve"> </w:t>
          </w:r>
          <w:r>
            <w:t xml:space="preserve">– </w:t>
          </w:r>
          <w:r>
            <w:br/>
          </w:r>
          <w:r w:rsidRPr="006D1F01">
            <w:t>Quality Controlled Document</w:t>
          </w:r>
        </w:p>
        <w:p w14:paraId="31F923D7" w14:textId="77777777" w:rsidR="001C4A65" w:rsidRPr="00776233" w:rsidRDefault="001C4A65" w:rsidP="001C4A65">
          <w:pPr>
            <w:pStyle w:val="VzHeader2"/>
          </w:pPr>
          <w:r>
            <w:t>General System Secure Configuration Baseline Standards</w:t>
          </w:r>
        </w:p>
        <w:p w14:paraId="3DE0AF9F" w14:textId="77777777" w:rsidR="001C4A65" w:rsidRPr="00937C69" w:rsidRDefault="001C4A65" w:rsidP="001C4A65">
          <w:pPr>
            <w:pStyle w:val="VzHeader2"/>
          </w:pPr>
          <w:r w:rsidRPr="00776233">
            <w:t xml:space="preserve">Document No.  </w:t>
          </w:r>
          <w:r>
            <w:t>CONF</w:t>
          </w:r>
          <w:r w:rsidRPr="00CA5A84">
            <w:t>-</w:t>
          </w:r>
          <w:r w:rsidRPr="00CA5A84">
            <w:rPr>
              <w:sz w:val="26"/>
              <w:szCs w:val="26"/>
            </w:rPr>
            <w:t>00245</w:t>
          </w:r>
        </w:p>
        <w:p w14:paraId="3C00BA0A" w14:textId="77777777" w:rsidR="001C4A65" w:rsidRPr="00040618" w:rsidRDefault="001C4A65" w:rsidP="006D7D56">
          <w:pPr>
            <w:pStyle w:val="VzHeader2"/>
          </w:pPr>
          <w:r w:rsidRPr="008D4CDD">
            <w:t xml:space="preserve">Page </w:t>
          </w:r>
          <w:r w:rsidRPr="008D4CDD">
            <w:fldChar w:fldCharType="begin"/>
          </w:r>
          <w:r w:rsidRPr="008D4CDD">
            <w:instrText xml:space="preserve"> PAGE </w:instrText>
          </w:r>
          <w:r w:rsidRPr="008D4CDD">
            <w:fldChar w:fldCharType="separate"/>
          </w:r>
          <w:r w:rsidR="006B50F8">
            <w:rPr>
              <w:noProof/>
            </w:rPr>
            <w:t>18</w:t>
          </w:r>
          <w:r w:rsidRPr="008D4CDD">
            <w:fldChar w:fldCharType="end"/>
          </w:r>
        </w:p>
      </w:tc>
    </w:tr>
  </w:tbl>
  <w:p w14:paraId="7CB72F64" w14:textId="77777777" w:rsidR="001C4A65" w:rsidRPr="00F91719" w:rsidRDefault="001C4A65" w:rsidP="009A1E7C">
    <w:pPr>
      <w:pStyle w:val="spac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8491C" w14:textId="77777777" w:rsidR="001C4A65" w:rsidRDefault="001C4A65">
    <w:pPr>
      <w:pStyle w:val="Header"/>
    </w:pPr>
    <w:r>
      <w:rPr>
        <w:noProof/>
      </w:rPr>
      <w:pict w14:anchorId="636A74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48504" o:spid="_x0000_s2082" type="#_x0000_t136" style="position:absolute;margin-left:0;margin-top:0;width:543.8pt;height:217.5pt;rotation:315;z-index:-2516449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5665E46"/>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744AB21A"/>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963C1154"/>
    <w:lvl w:ilvl="0">
      <w:start w:val="1"/>
      <w:numFmt w:val="decimal"/>
      <w:pStyle w:val="ListNumber2"/>
      <w:lvlText w:val="%1."/>
      <w:lvlJc w:val="left"/>
      <w:pPr>
        <w:tabs>
          <w:tab w:val="num" w:pos="720"/>
        </w:tabs>
        <w:ind w:left="720" w:hanging="360"/>
      </w:pPr>
    </w:lvl>
  </w:abstractNum>
  <w:abstractNum w:abstractNumId="3">
    <w:nsid w:val="07767134"/>
    <w:multiLevelType w:val="hybridMultilevel"/>
    <w:tmpl w:val="C436C4A0"/>
    <w:lvl w:ilvl="0" w:tplc="7A6CF51C">
      <w:start w:val="1"/>
      <w:numFmt w:val="decimal"/>
      <w:pStyle w:val="numberlist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rPr>
        <w:rFonts w:hint="default"/>
        <w:b/>
        <w:i w:val="0"/>
        <w:vertAlign w:val="subscrip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E4F2C"/>
    <w:multiLevelType w:val="hybridMultilevel"/>
    <w:tmpl w:val="0B7CD07A"/>
    <w:lvl w:ilvl="0" w:tplc="78306EDA">
      <w:start w:val="1"/>
      <w:numFmt w:val="lowerRoman"/>
      <w:pStyle w:val="numberlist3"/>
      <w:lvlText w:val="%1."/>
      <w:lvlJc w:val="right"/>
      <w:pPr>
        <w:ind w:left="1512"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5">
    <w:nsid w:val="3A8C5F6E"/>
    <w:multiLevelType w:val="hybridMultilevel"/>
    <w:tmpl w:val="D1B80248"/>
    <w:lvl w:ilvl="0" w:tplc="C3AA02FA">
      <w:start w:val="1"/>
      <w:numFmt w:val="bullet"/>
      <w:pStyle w:val="bullet1"/>
      <w:lvlText w:val=""/>
      <w:lvlJc w:val="left"/>
      <w:pPr>
        <w:ind w:left="720" w:hanging="360"/>
      </w:pPr>
      <w:rPr>
        <w:rFonts w:ascii="Symbol" w:hAnsi="Symbol" w:hint="default"/>
      </w:rPr>
    </w:lvl>
    <w:lvl w:ilvl="1" w:tplc="9A74DC46">
      <w:start w:val="1"/>
      <w:numFmt w:val="bullet"/>
      <w:pStyle w:val="bullet2"/>
      <w:lvlText w:val="o"/>
      <w:lvlJc w:val="left"/>
      <w:pPr>
        <w:ind w:left="1440" w:hanging="360"/>
      </w:pPr>
      <w:rPr>
        <w:rFonts w:ascii="Courier New" w:hAnsi="Courier New" w:cs="Courier New" w:hint="default"/>
      </w:rPr>
    </w:lvl>
    <w:lvl w:ilvl="2" w:tplc="C70CC152">
      <w:start w:val="1"/>
      <w:numFmt w:val="bullet"/>
      <w:pStyle w:val="bullet3"/>
      <w:lvlText w:val=""/>
      <w:lvlJc w:val="left"/>
      <w:pPr>
        <w:ind w:left="2160" w:hanging="360"/>
      </w:pPr>
      <w:rPr>
        <w:rFonts w:ascii="Wingdings" w:hAnsi="Wingdings" w:hint="default"/>
      </w:rPr>
    </w:lvl>
    <w:lvl w:ilvl="3" w:tplc="E1C4AA6E">
      <w:start w:val="1"/>
      <w:numFmt w:val="bullet"/>
      <w:pStyle w:val="bullet4"/>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703FC1"/>
    <w:multiLevelType w:val="hybridMultilevel"/>
    <w:tmpl w:val="FC669AD6"/>
    <w:lvl w:ilvl="0" w:tplc="CA0CC0D0">
      <w:start w:val="1"/>
      <w:numFmt w:val="decimal"/>
      <w:pStyle w:val="numberlist4"/>
      <w:lvlText w:val="(%1)"/>
      <w:lvlJc w:val="left"/>
      <w:pPr>
        <w:ind w:left="2160" w:hanging="360"/>
      </w:pPr>
      <w:rPr>
        <w:rFonts w:hint="default"/>
        <w:b w:val="0"/>
        <w:i w:val="0"/>
        <w:sz w:val="16"/>
        <w:vertAlign w:val="baseline"/>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62255CB"/>
    <w:multiLevelType w:val="multilevel"/>
    <w:tmpl w:val="C402FF18"/>
    <w:lvl w:ilvl="0">
      <w:start w:val="1"/>
      <w:numFmt w:val="decimal"/>
      <w:pStyle w:val="TableNum"/>
      <w:lvlText w:val="%1."/>
      <w:lvlJc w:val="left"/>
      <w:pPr>
        <w:ind w:left="72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697613DB"/>
    <w:multiLevelType w:val="hybridMultilevel"/>
    <w:tmpl w:val="FE5CA6A0"/>
    <w:lvl w:ilvl="0" w:tplc="F35E1F72">
      <w:start w:val="1"/>
      <w:numFmt w:val="lowerLetter"/>
      <w:pStyle w:val="number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D215CC6"/>
    <w:multiLevelType w:val="hybridMultilevel"/>
    <w:tmpl w:val="1BCE324E"/>
    <w:lvl w:ilvl="0" w:tplc="3C4EDC0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EC05D2"/>
    <w:multiLevelType w:val="multilevel"/>
    <w:tmpl w:val="15C8ED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10"/>
  </w:num>
  <w:num w:numId="3">
    <w:abstractNumId w:val="3"/>
  </w:num>
  <w:num w:numId="4">
    <w:abstractNumId w:val="2"/>
  </w:num>
  <w:num w:numId="5">
    <w:abstractNumId w:val="8"/>
  </w:num>
  <w:num w:numId="6">
    <w:abstractNumId w:val="1"/>
  </w:num>
  <w:num w:numId="7">
    <w:abstractNumId w:val="4"/>
  </w:num>
  <w:num w:numId="8">
    <w:abstractNumId w:val="0"/>
  </w:num>
  <w:num w:numId="9">
    <w:abstractNumId w:val="6"/>
  </w:num>
  <w:num w:numId="10">
    <w:abstractNumId w:val="7"/>
  </w:num>
  <w:num w:numId="11">
    <w:abstractNumId w:val="9"/>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3"/>
    <w:lvlOverride w:ilvl="0">
      <w:startOverride w:val="1"/>
    </w:lvlOverride>
  </w:num>
  <w:num w:numId="21">
    <w:abstractNumId w:val="8"/>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8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580"/>
    <w:rsid w:val="00001305"/>
    <w:rsid w:val="00007193"/>
    <w:rsid w:val="000071E2"/>
    <w:rsid w:val="00021633"/>
    <w:rsid w:val="00021920"/>
    <w:rsid w:val="000240A0"/>
    <w:rsid w:val="00040618"/>
    <w:rsid w:val="00043C73"/>
    <w:rsid w:val="00056A9F"/>
    <w:rsid w:val="00060224"/>
    <w:rsid w:val="000618FE"/>
    <w:rsid w:val="0007117D"/>
    <w:rsid w:val="00080FFD"/>
    <w:rsid w:val="000952BC"/>
    <w:rsid w:val="000A2F77"/>
    <w:rsid w:val="000A3852"/>
    <w:rsid w:val="000C4D0C"/>
    <w:rsid w:val="000C7BE1"/>
    <w:rsid w:val="000E1827"/>
    <w:rsid w:val="000E1F6A"/>
    <w:rsid w:val="000E2683"/>
    <w:rsid w:val="000E5392"/>
    <w:rsid w:val="000E6199"/>
    <w:rsid w:val="000E65E2"/>
    <w:rsid w:val="000F4BAB"/>
    <w:rsid w:val="0010081B"/>
    <w:rsid w:val="0010532C"/>
    <w:rsid w:val="001072E8"/>
    <w:rsid w:val="00136265"/>
    <w:rsid w:val="00144AF5"/>
    <w:rsid w:val="00146551"/>
    <w:rsid w:val="00150EA0"/>
    <w:rsid w:val="001513C8"/>
    <w:rsid w:val="0015320E"/>
    <w:rsid w:val="00160910"/>
    <w:rsid w:val="0016751C"/>
    <w:rsid w:val="001676E8"/>
    <w:rsid w:val="001A1B98"/>
    <w:rsid w:val="001B01E0"/>
    <w:rsid w:val="001B03AB"/>
    <w:rsid w:val="001B3763"/>
    <w:rsid w:val="001B4484"/>
    <w:rsid w:val="001B54B2"/>
    <w:rsid w:val="001B7CCC"/>
    <w:rsid w:val="001C10CB"/>
    <w:rsid w:val="001C4A65"/>
    <w:rsid w:val="001D6398"/>
    <w:rsid w:val="001D66CE"/>
    <w:rsid w:val="001F12DE"/>
    <w:rsid w:val="001F7EDC"/>
    <w:rsid w:val="002068C7"/>
    <w:rsid w:val="0021177A"/>
    <w:rsid w:val="002529DC"/>
    <w:rsid w:val="002559BE"/>
    <w:rsid w:val="00261697"/>
    <w:rsid w:val="00261C54"/>
    <w:rsid w:val="00261CA9"/>
    <w:rsid w:val="00282F7F"/>
    <w:rsid w:val="002A1A79"/>
    <w:rsid w:val="002A6843"/>
    <w:rsid w:val="002B0B9F"/>
    <w:rsid w:val="002B181D"/>
    <w:rsid w:val="002B345A"/>
    <w:rsid w:val="002C347A"/>
    <w:rsid w:val="002C5D1D"/>
    <w:rsid w:val="002D2647"/>
    <w:rsid w:val="002E5477"/>
    <w:rsid w:val="002F0BB0"/>
    <w:rsid w:val="002F561E"/>
    <w:rsid w:val="00304111"/>
    <w:rsid w:val="00307A19"/>
    <w:rsid w:val="00312CBB"/>
    <w:rsid w:val="003159F8"/>
    <w:rsid w:val="00316BC4"/>
    <w:rsid w:val="00330615"/>
    <w:rsid w:val="003341EC"/>
    <w:rsid w:val="00352C14"/>
    <w:rsid w:val="00372689"/>
    <w:rsid w:val="00381978"/>
    <w:rsid w:val="0038722C"/>
    <w:rsid w:val="00397EAB"/>
    <w:rsid w:val="003B7800"/>
    <w:rsid w:val="003C63B5"/>
    <w:rsid w:val="003C7F73"/>
    <w:rsid w:val="003D0A76"/>
    <w:rsid w:val="003E656B"/>
    <w:rsid w:val="003F22AD"/>
    <w:rsid w:val="003F2BA7"/>
    <w:rsid w:val="004072DB"/>
    <w:rsid w:val="00410466"/>
    <w:rsid w:val="0041527B"/>
    <w:rsid w:val="004158E4"/>
    <w:rsid w:val="00426C2A"/>
    <w:rsid w:val="00442DAF"/>
    <w:rsid w:val="004528FA"/>
    <w:rsid w:val="004671D3"/>
    <w:rsid w:val="00482745"/>
    <w:rsid w:val="00486E5A"/>
    <w:rsid w:val="0048767C"/>
    <w:rsid w:val="004918DA"/>
    <w:rsid w:val="00491B1B"/>
    <w:rsid w:val="00496D82"/>
    <w:rsid w:val="004A66BE"/>
    <w:rsid w:val="004B0012"/>
    <w:rsid w:val="004E5F3D"/>
    <w:rsid w:val="00501BCB"/>
    <w:rsid w:val="00503B30"/>
    <w:rsid w:val="005108DC"/>
    <w:rsid w:val="005110B8"/>
    <w:rsid w:val="005126B2"/>
    <w:rsid w:val="00512FBA"/>
    <w:rsid w:val="00517F59"/>
    <w:rsid w:val="0052648E"/>
    <w:rsid w:val="00530580"/>
    <w:rsid w:val="00531E24"/>
    <w:rsid w:val="00542FE7"/>
    <w:rsid w:val="00544D21"/>
    <w:rsid w:val="00555B84"/>
    <w:rsid w:val="00564BDE"/>
    <w:rsid w:val="00567448"/>
    <w:rsid w:val="005702F1"/>
    <w:rsid w:val="0058011D"/>
    <w:rsid w:val="005B10D9"/>
    <w:rsid w:val="005B3E4D"/>
    <w:rsid w:val="005C11D5"/>
    <w:rsid w:val="005C4E92"/>
    <w:rsid w:val="005E0297"/>
    <w:rsid w:val="005E104D"/>
    <w:rsid w:val="00627C95"/>
    <w:rsid w:val="006409E3"/>
    <w:rsid w:val="00650C1C"/>
    <w:rsid w:val="00672EA4"/>
    <w:rsid w:val="00676171"/>
    <w:rsid w:val="00680E2A"/>
    <w:rsid w:val="00682D34"/>
    <w:rsid w:val="00685CA5"/>
    <w:rsid w:val="00687950"/>
    <w:rsid w:val="006A05F9"/>
    <w:rsid w:val="006A5CCB"/>
    <w:rsid w:val="006B1A0B"/>
    <w:rsid w:val="006B3D8D"/>
    <w:rsid w:val="006B50F8"/>
    <w:rsid w:val="006B6B6A"/>
    <w:rsid w:val="006D0E66"/>
    <w:rsid w:val="006D15A6"/>
    <w:rsid w:val="006D1F01"/>
    <w:rsid w:val="006D7D56"/>
    <w:rsid w:val="006E6B5B"/>
    <w:rsid w:val="006F60BA"/>
    <w:rsid w:val="0070631A"/>
    <w:rsid w:val="00736C77"/>
    <w:rsid w:val="00742F11"/>
    <w:rsid w:val="00755296"/>
    <w:rsid w:val="00757157"/>
    <w:rsid w:val="00760E8B"/>
    <w:rsid w:val="00766A7C"/>
    <w:rsid w:val="00766D22"/>
    <w:rsid w:val="00776233"/>
    <w:rsid w:val="007822A9"/>
    <w:rsid w:val="00785A07"/>
    <w:rsid w:val="00797059"/>
    <w:rsid w:val="007A6BFE"/>
    <w:rsid w:val="007A7332"/>
    <w:rsid w:val="007B0B9D"/>
    <w:rsid w:val="007B3885"/>
    <w:rsid w:val="007B4F4C"/>
    <w:rsid w:val="007C090F"/>
    <w:rsid w:val="007D16E7"/>
    <w:rsid w:val="007D3563"/>
    <w:rsid w:val="007E48BC"/>
    <w:rsid w:val="00806B2C"/>
    <w:rsid w:val="008117CA"/>
    <w:rsid w:val="00860005"/>
    <w:rsid w:val="00885CE0"/>
    <w:rsid w:val="00891F1D"/>
    <w:rsid w:val="008A3F51"/>
    <w:rsid w:val="008A4C17"/>
    <w:rsid w:val="008A7028"/>
    <w:rsid w:val="008B4FE1"/>
    <w:rsid w:val="008D4CDD"/>
    <w:rsid w:val="008E7C61"/>
    <w:rsid w:val="00916FF2"/>
    <w:rsid w:val="00920C95"/>
    <w:rsid w:val="00923553"/>
    <w:rsid w:val="009275D4"/>
    <w:rsid w:val="009343C5"/>
    <w:rsid w:val="00937C69"/>
    <w:rsid w:val="00941301"/>
    <w:rsid w:val="009479CD"/>
    <w:rsid w:val="00950489"/>
    <w:rsid w:val="00960B70"/>
    <w:rsid w:val="009665EE"/>
    <w:rsid w:val="009801DB"/>
    <w:rsid w:val="00980F26"/>
    <w:rsid w:val="00990897"/>
    <w:rsid w:val="0099104A"/>
    <w:rsid w:val="009917E4"/>
    <w:rsid w:val="00992A9A"/>
    <w:rsid w:val="0099595B"/>
    <w:rsid w:val="0099680E"/>
    <w:rsid w:val="00996B71"/>
    <w:rsid w:val="009A1E7C"/>
    <w:rsid w:val="009B0AA6"/>
    <w:rsid w:val="009B15BD"/>
    <w:rsid w:val="009B5E5E"/>
    <w:rsid w:val="009B67C4"/>
    <w:rsid w:val="009C6F82"/>
    <w:rsid w:val="009D56AD"/>
    <w:rsid w:val="009D65BA"/>
    <w:rsid w:val="009E6C86"/>
    <w:rsid w:val="009E6DFE"/>
    <w:rsid w:val="009F38C4"/>
    <w:rsid w:val="009F3A72"/>
    <w:rsid w:val="00A03130"/>
    <w:rsid w:val="00A03E76"/>
    <w:rsid w:val="00A439BC"/>
    <w:rsid w:val="00A61A69"/>
    <w:rsid w:val="00A64A3A"/>
    <w:rsid w:val="00A64E97"/>
    <w:rsid w:val="00A708F0"/>
    <w:rsid w:val="00AA1238"/>
    <w:rsid w:val="00AA21C5"/>
    <w:rsid w:val="00AA3A4B"/>
    <w:rsid w:val="00AB5D15"/>
    <w:rsid w:val="00AD2189"/>
    <w:rsid w:val="00AD51A8"/>
    <w:rsid w:val="00AF1966"/>
    <w:rsid w:val="00B01F32"/>
    <w:rsid w:val="00B0515D"/>
    <w:rsid w:val="00B05405"/>
    <w:rsid w:val="00B1000A"/>
    <w:rsid w:val="00B1059A"/>
    <w:rsid w:val="00B14135"/>
    <w:rsid w:val="00B2470A"/>
    <w:rsid w:val="00B24724"/>
    <w:rsid w:val="00B31445"/>
    <w:rsid w:val="00B33B26"/>
    <w:rsid w:val="00B40A5A"/>
    <w:rsid w:val="00B435A4"/>
    <w:rsid w:val="00B45A78"/>
    <w:rsid w:val="00B461B6"/>
    <w:rsid w:val="00B64957"/>
    <w:rsid w:val="00B733BC"/>
    <w:rsid w:val="00B770E5"/>
    <w:rsid w:val="00B927B6"/>
    <w:rsid w:val="00B95F15"/>
    <w:rsid w:val="00BB3E7D"/>
    <w:rsid w:val="00BC2650"/>
    <w:rsid w:val="00BC35B5"/>
    <w:rsid w:val="00BC4264"/>
    <w:rsid w:val="00BC4448"/>
    <w:rsid w:val="00BC777C"/>
    <w:rsid w:val="00BD58CF"/>
    <w:rsid w:val="00BF59E2"/>
    <w:rsid w:val="00C06CA3"/>
    <w:rsid w:val="00C23261"/>
    <w:rsid w:val="00C26582"/>
    <w:rsid w:val="00C312CA"/>
    <w:rsid w:val="00C36EED"/>
    <w:rsid w:val="00C37C89"/>
    <w:rsid w:val="00C440E5"/>
    <w:rsid w:val="00C50EAF"/>
    <w:rsid w:val="00C562E4"/>
    <w:rsid w:val="00C65DC1"/>
    <w:rsid w:val="00C70AA9"/>
    <w:rsid w:val="00C84D26"/>
    <w:rsid w:val="00CA4DF0"/>
    <w:rsid w:val="00CB2146"/>
    <w:rsid w:val="00CB6AF6"/>
    <w:rsid w:val="00CC073D"/>
    <w:rsid w:val="00CC1855"/>
    <w:rsid w:val="00CC2934"/>
    <w:rsid w:val="00CC496D"/>
    <w:rsid w:val="00CE01C2"/>
    <w:rsid w:val="00CE7ADD"/>
    <w:rsid w:val="00D10E75"/>
    <w:rsid w:val="00D14798"/>
    <w:rsid w:val="00D1588A"/>
    <w:rsid w:val="00D202A4"/>
    <w:rsid w:val="00D25D53"/>
    <w:rsid w:val="00D27D07"/>
    <w:rsid w:val="00D34665"/>
    <w:rsid w:val="00D34C8E"/>
    <w:rsid w:val="00D565CD"/>
    <w:rsid w:val="00D568F1"/>
    <w:rsid w:val="00D5692A"/>
    <w:rsid w:val="00D62722"/>
    <w:rsid w:val="00D712AE"/>
    <w:rsid w:val="00D7246A"/>
    <w:rsid w:val="00D733EA"/>
    <w:rsid w:val="00D74A19"/>
    <w:rsid w:val="00D92588"/>
    <w:rsid w:val="00DB4D52"/>
    <w:rsid w:val="00DD598B"/>
    <w:rsid w:val="00DE5CCA"/>
    <w:rsid w:val="00E02174"/>
    <w:rsid w:val="00E06C42"/>
    <w:rsid w:val="00E23051"/>
    <w:rsid w:val="00E31F01"/>
    <w:rsid w:val="00E3500E"/>
    <w:rsid w:val="00E36EA3"/>
    <w:rsid w:val="00E42AE2"/>
    <w:rsid w:val="00E53E61"/>
    <w:rsid w:val="00E54D2C"/>
    <w:rsid w:val="00E67CCC"/>
    <w:rsid w:val="00E74D1F"/>
    <w:rsid w:val="00E81605"/>
    <w:rsid w:val="00E82387"/>
    <w:rsid w:val="00E9086C"/>
    <w:rsid w:val="00EA6939"/>
    <w:rsid w:val="00EB3985"/>
    <w:rsid w:val="00ED0BA8"/>
    <w:rsid w:val="00EE333D"/>
    <w:rsid w:val="00EE56E4"/>
    <w:rsid w:val="00EF321F"/>
    <w:rsid w:val="00F022A6"/>
    <w:rsid w:val="00F04AE5"/>
    <w:rsid w:val="00F04D8B"/>
    <w:rsid w:val="00F14C12"/>
    <w:rsid w:val="00F2039B"/>
    <w:rsid w:val="00F23004"/>
    <w:rsid w:val="00F628B8"/>
    <w:rsid w:val="00F762FD"/>
    <w:rsid w:val="00F81A88"/>
    <w:rsid w:val="00F826AB"/>
    <w:rsid w:val="00F831BA"/>
    <w:rsid w:val="00F91719"/>
    <w:rsid w:val="00F97D76"/>
    <w:rsid w:val="00FA2CDB"/>
    <w:rsid w:val="00FB5A47"/>
    <w:rsid w:val="00FD02D3"/>
    <w:rsid w:val="00FD3D09"/>
    <w:rsid w:val="00FD6032"/>
    <w:rsid w:val="00FD6125"/>
    <w:rsid w:val="00FE121A"/>
    <w:rsid w:val="00FE7ACE"/>
    <w:rsid w:val="00FF3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85"/>
    <o:shapelayout v:ext="edit">
      <o:idmap v:ext="edit" data="1"/>
    </o:shapelayout>
  </w:shapeDefaults>
  <w:decimalSymbol w:val="."/>
  <w:listSeparator w:val=","/>
  <w14:docId w14:val="42CE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FBA"/>
    <w:pPr>
      <w:spacing w:before="60" w:line="240" w:lineRule="auto"/>
    </w:pPr>
    <w:rPr>
      <w:rFonts w:ascii="Arial" w:hAnsi="Arial" w:cs="Arial"/>
      <w:szCs w:val="18"/>
      <w:lang w:bidi="he-IL"/>
    </w:rPr>
  </w:style>
  <w:style w:type="paragraph" w:styleId="Heading1">
    <w:name w:val="heading 1"/>
    <w:basedOn w:val="Normal"/>
    <w:next w:val="Normal"/>
    <w:link w:val="Heading1Char"/>
    <w:uiPriority w:val="9"/>
    <w:qFormat/>
    <w:rsid w:val="00517F59"/>
    <w:pPr>
      <w:keepNext/>
      <w:keepLines/>
      <w:pageBreakBefore/>
      <w:numPr>
        <w:numId w:val="2"/>
      </w:numPr>
      <w:spacing w:before="240" w:after="120"/>
      <w:ind w:left="576" w:hanging="576"/>
      <w:outlineLvl w:val="0"/>
    </w:pPr>
    <w:rPr>
      <w:rFonts w:ascii="IBM Plex Sans SemiBold" w:eastAsiaTheme="majorEastAsia" w:hAnsi="IBM Plex Sans SemiBold" w:cstheme="majorBidi"/>
      <w:b/>
      <w:bCs/>
      <w:smallCaps/>
      <w:sz w:val="36"/>
      <w:szCs w:val="32"/>
    </w:rPr>
  </w:style>
  <w:style w:type="paragraph" w:styleId="Heading2">
    <w:name w:val="heading 2"/>
    <w:basedOn w:val="Heading1"/>
    <w:next w:val="Normal"/>
    <w:link w:val="Heading2Char"/>
    <w:uiPriority w:val="9"/>
    <w:unhideWhenUsed/>
    <w:qFormat/>
    <w:rsid w:val="00517F59"/>
    <w:pPr>
      <w:pageBreakBefore w:val="0"/>
      <w:numPr>
        <w:ilvl w:val="1"/>
      </w:numPr>
      <w:outlineLvl w:val="1"/>
    </w:pPr>
    <w:rPr>
      <w:smallCaps w:val="0"/>
      <w:sz w:val="28"/>
      <w:szCs w:val="28"/>
    </w:rPr>
  </w:style>
  <w:style w:type="paragraph" w:styleId="Heading3">
    <w:name w:val="heading 3"/>
    <w:basedOn w:val="Heading2"/>
    <w:next w:val="Normal"/>
    <w:link w:val="Heading3Char"/>
    <w:uiPriority w:val="9"/>
    <w:unhideWhenUsed/>
    <w:qFormat/>
    <w:rsid w:val="00517F59"/>
    <w:pPr>
      <w:numPr>
        <w:ilvl w:val="2"/>
      </w:numPr>
      <w:outlineLvl w:val="2"/>
    </w:pPr>
    <w:rPr>
      <w:sz w:val="24"/>
      <w:szCs w:val="24"/>
    </w:rPr>
  </w:style>
  <w:style w:type="paragraph" w:styleId="Heading4">
    <w:name w:val="heading 4"/>
    <w:basedOn w:val="Heading3"/>
    <w:next w:val="Normal"/>
    <w:link w:val="Heading4Char"/>
    <w:uiPriority w:val="9"/>
    <w:unhideWhenUsed/>
    <w:qFormat/>
    <w:rsid w:val="00517F59"/>
    <w:pPr>
      <w:numPr>
        <w:ilvl w:val="3"/>
      </w:numPr>
      <w:outlineLvl w:val="3"/>
    </w:pPr>
    <w:rPr>
      <w:rFonts w:cs="Arial"/>
      <w:bCs w:val="0"/>
      <w:iCs/>
      <w:color w:val="262626" w:themeColor="text1" w:themeShade="80"/>
      <w:sz w:val="22"/>
    </w:rPr>
  </w:style>
  <w:style w:type="paragraph" w:styleId="Heading5">
    <w:name w:val="heading 5"/>
    <w:basedOn w:val="Heading4"/>
    <w:next w:val="Normal"/>
    <w:link w:val="Heading5Char"/>
    <w:uiPriority w:val="9"/>
    <w:unhideWhenUsed/>
    <w:qFormat/>
    <w:rsid w:val="00760E8B"/>
    <w:pPr>
      <w:numPr>
        <w:ilvl w:val="4"/>
      </w:numPr>
      <w:outlineLvl w:val="4"/>
    </w:pPr>
    <w:rPr>
      <w:rFonts w:ascii="Arial" w:hAnsi="Arial"/>
      <w:i/>
    </w:rPr>
  </w:style>
  <w:style w:type="paragraph" w:styleId="Heading6">
    <w:name w:val="heading 6"/>
    <w:basedOn w:val="Normal"/>
    <w:next w:val="Normal"/>
    <w:link w:val="Heading6Char"/>
    <w:uiPriority w:val="9"/>
    <w:unhideWhenUsed/>
    <w:qFormat/>
    <w:rsid w:val="00760E8B"/>
    <w:pPr>
      <w:keepNext/>
      <w:keepLines/>
      <w:numPr>
        <w:ilvl w:val="5"/>
        <w:numId w:val="2"/>
      </w:numPr>
      <w:spacing w:before="200" w:after="0"/>
      <w:outlineLvl w:val="5"/>
    </w:pPr>
    <w:rPr>
      <w:rFonts w:eastAsiaTheme="majorEastAsia" w:cstheme="majorBidi"/>
      <w:i/>
      <w:i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65DC1"/>
    <w:pPr>
      <w:tabs>
        <w:tab w:val="center" w:pos="4680"/>
        <w:tab w:val="right" w:pos="9360"/>
      </w:tabs>
      <w:spacing w:after="0"/>
    </w:pPr>
  </w:style>
  <w:style w:type="character" w:customStyle="1" w:styleId="HeaderChar">
    <w:name w:val="Header Char"/>
    <w:basedOn w:val="DefaultParagraphFont"/>
    <w:link w:val="Header"/>
    <w:uiPriority w:val="99"/>
    <w:semiHidden/>
    <w:rsid w:val="00021633"/>
    <w:rPr>
      <w:rFonts w:ascii="Verizon Apex Book" w:hAnsi="Verizon Apex Book"/>
    </w:rPr>
  </w:style>
  <w:style w:type="paragraph" w:styleId="Footer">
    <w:name w:val="footer"/>
    <w:basedOn w:val="Normal"/>
    <w:link w:val="FooterChar"/>
    <w:uiPriority w:val="99"/>
    <w:semiHidden/>
    <w:rsid w:val="00C65DC1"/>
    <w:pPr>
      <w:tabs>
        <w:tab w:val="center" w:pos="4680"/>
        <w:tab w:val="right" w:pos="9360"/>
      </w:tabs>
      <w:spacing w:after="0"/>
    </w:pPr>
  </w:style>
  <w:style w:type="character" w:customStyle="1" w:styleId="FooterChar">
    <w:name w:val="Footer Char"/>
    <w:basedOn w:val="DefaultParagraphFont"/>
    <w:link w:val="Footer"/>
    <w:uiPriority w:val="99"/>
    <w:semiHidden/>
    <w:rsid w:val="00021633"/>
    <w:rPr>
      <w:rFonts w:ascii="Verizon Apex Book" w:hAnsi="Verizon Apex Book"/>
    </w:rPr>
  </w:style>
  <w:style w:type="paragraph" w:styleId="BalloonText">
    <w:name w:val="Balloon Text"/>
    <w:basedOn w:val="Normal"/>
    <w:link w:val="BalloonTextChar"/>
    <w:uiPriority w:val="99"/>
    <w:semiHidden/>
    <w:unhideWhenUsed/>
    <w:rsid w:val="00FD02D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2D3"/>
    <w:rPr>
      <w:rFonts w:ascii="Tahoma" w:hAnsi="Tahoma" w:cs="Tahoma"/>
      <w:color w:val="262626" w:themeColor="text1" w:themeShade="80"/>
      <w:sz w:val="16"/>
      <w:szCs w:val="16"/>
      <w:lang w:bidi="he-IL"/>
    </w:rPr>
  </w:style>
  <w:style w:type="paragraph" w:customStyle="1" w:styleId="image">
    <w:name w:val="image"/>
    <w:basedOn w:val="Body"/>
    <w:qFormat/>
    <w:rsid w:val="00685CA5"/>
    <w:pPr>
      <w:keepNext/>
      <w:keepLines/>
      <w:spacing w:before="120" w:after="120"/>
      <w:jc w:val="center"/>
    </w:pPr>
    <w:rPr>
      <w:color w:val="939393" w:themeColor="text1" w:themeTint="99"/>
    </w:rPr>
  </w:style>
  <w:style w:type="table" w:styleId="TableGrid">
    <w:name w:val="Table Grid"/>
    <w:basedOn w:val="TableNormal"/>
    <w:uiPriority w:val="59"/>
    <w:rsid w:val="00927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1D6398"/>
    <w:pPr>
      <w:ind w:left="720"/>
      <w:contextualSpacing/>
    </w:pPr>
  </w:style>
  <w:style w:type="paragraph" w:customStyle="1" w:styleId="VerizonHeadline1">
    <w:name w:val="Verizon Headline 1"/>
    <w:basedOn w:val="Normal"/>
    <w:qFormat/>
    <w:rsid w:val="00021920"/>
    <w:pPr>
      <w:autoSpaceDE w:val="0"/>
      <w:autoSpaceDN w:val="0"/>
      <w:adjustRightInd w:val="0"/>
      <w:spacing w:after="120"/>
    </w:pPr>
    <w:rPr>
      <w:bCs/>
      <w:i/>
      <w:iCs/>
      <w:color w:val="383838" w:themeColor="text1" w:themeShade="BF"/>
      <w:sz w:val="36"/>
      <w:szCs w:val="36"/>
    </w:rPr>
  </w:style>
  <w:style w:type="paragraph" w:customStyle="1" w:styleId="VerizonHeadline2">
    <w:name w:val="Verizon Headline 2"/>
    <w:basedOn w:val="Normal"/>
    <w:qFormat/>
    <w:rsid w:val="00021920"/>
    <w:pPr>
      <w:autoSpaceDE w:val="0"/>
      <w:autoSpaceDN w:val="0"/>
      <w:adjustRightInd w:val="0"/>
      <w:spacing w:before="240" w:after="240"/>
    </w:pPr>
    <w:rPr>
      <w:b/>
      <w:caps/>
      <w:color w:val="383838" w:themeColor="text1" w:themeShade="BF"/>
      <w:sz w:val="56"/>
      <w:szCs w:val="56"/>
    </w:rPr>
  </w:style>
  <w:style w:type="paragraph" w:customStyle="1" w:styleId="VerizonSubhead">
    <w:name w:val="Verizon Subhead"/>
    <w:basedOn w:val="Normal"/>
    <w:qFormat/>
    <w:rsid w:val="00021920"/>
    <w:pPr>
      <w:autoSpaceDE w:val="0"/>
      <w:autoSpaceDN w:val="0"/>
      <w:adjustRightInd w:val="0"/>
      <w:spacing w:after="600"/>
    </w:pPr>
    <w:rPr>
      <w:b/>
      <w:bCs/>
      <w:color w:val="383838" w:themeColor="text1" w:themeShade="BF"/>
      <w:sz w:val="23"/>
      <w:szCs w:val="23"/>
    </w:rPr>
  </w:style>
  <w:style w:type="character" w:customStyle="1" w:styleId="Heading1Char">
    <w:name w:val="Heading 1 Char"/>
    <w:basedOn w:val="DefaultParagraphFont"/>
    <w:link w:val="Heading1"/>
    <w:uiPriority w:val="9"/>
    <w:rsid w:val="00517F59"/>
    <w:rPr>
      <w:rFonts w:ascii="IBM Plex Sans SemiBold" w:eastAsiaTheme="majorEastAsia" w:hAnsi="IBM Plex Sans SemiBold" w:cstheme="majorBidi"/>
      <w:b/>
      <w:bCs/>
      <w:smallCaps/>
      <w:sz w:val="36"/>
      <w:szCs w:val="32"/>
      <w:lang w:bidi="he-IL"/>
    </w:rPr>
  </w:style>
  <w:style w:type="character" w:customStyle="1" w:styleId="Heading2Char">
    <w:name w:val="Heading 2 Char"/>
    <w:basedOn w:val="DefaultParagraphFont"/>
    <w:link w:val="Heading2"/>
    <w:uiPriority w:val="9"/>
    <w:rsid w:val="00517F59"/>
    <w:rPr>
      <w:rFonts w:ascii="IBM Plex Sans SemiBold" w:eastAsiaTheme="majorEastAsia" w:hAnsi="IBM Plex Sans SemiBold" w:cstheme="majorBidi"/>
      <w:b/>
      <w:bCs/>
      <w:sz w:val="28"/>
      <w:szCs w:val="28"/>
      <w:lang w:bidi="he-IL"/>
    </w:rPr>
  </w:style>
  <w:style w:type="character" w:customStyle="1" w:styleId="Heading3Char">
    <w:name w:val="Heading 3 Char"/>
    <w:basedOn w:val="DefaultParagraphFont"/>
    <w:link w:val="Heading3"/>
    <w:uiPriority w:val="9"/>
    <w:rsid w:val="00517F59"/>
    <w:rPr>
      <w:rFonts w:ascii="IBM Plex Sans SemiBold" w:eastAsiaTheme="majorEastAsia" w:hAnsi="IBM Plex Sans SemiBold" w:cstheme="majorBidi"/>
      <w:b/>
      <w:bCs/>
      <w:sz w:val="24"/>
      <w:szCs w:val="24"/>
      <w:lang w:bidi="he-IL"/>
    </w:rPr>
  </w:style>
  <w:style w:type="character" w:customStyle="1" w:styleId="Heading4Char">
    <w:name w:val="Heading 4 Char"/>
    <w:basedOn w:val="DefaultParagraphFont"/>
    <w:link w:val="Heading4"/>
    <w:uiPriority w:val="9"/>
    <w:rsid w:val="00517F59"/>
    <w:rPr>
      <w:rFonts w:ascii="IBM Plex Sans SemiBold" w:eastAsiaTheme="majorEastAsia" w:hAnsi="IBM Plex Sans SemiBold" w:cs="Arial"/>
      <w:b/>
      <w:iCs/>
      <w:color w:val="262626" w:themeColor="text1" w:themeShade="80"/>
      <w:szCs w:val="24"/>
      <w:lang w:bidi="he-IL"/>
    </w:rPr>
  </w:style>
  <w:style w:type="paragraph" w:customStyle="1" w:styleId="systemmessage">
    <w:name w:val="system_message"/>
    <w:basedOn w:val="Normal"/>
    <w:qFormat/>
    <w:rsid w:val="006409E3"/>
    <w:pPr>
      <w:pBdr>
        <w:top w:val="single" w:sz="4" w:space="1" w:color="A5A5A5" w:themeColor="text1" w:themeTint="80"/>
        <w:left w:val="single" w:sz="4" w:space="4" w:color="A5A5A5" w:themeColor="text1" w:themeTint="80"/>
        <w:bottom w:val="single" w:sz="4" w:space="1" w:color="A5A5A5" w:themeColor="text1" w:themeTint="80"/>
        <w:right w:val="single" w:sz="4" w:space="4" w:color="A5A5A5" w:themeColor="text1" w:themeTint="80"/>
      </w:pBdr>
      <w:shd w:val="clear" w:color="auto" w:fill="F2F2F2" w:themeFill="background1" w:themeFillShade="F2"/>
      <w:spacing w:after="60"/>
      <w:ind w:left="720"/>
    </w:pPr>
    <w:rPr>
      <w:rFonts w:ascii="Consolas" w:hAnsi="Consolas"/>
      <w:sz w:val="20"/>
      <w:szCs w:val="17"/>
    </w:rPr>
  </w:style>
  <w:style w:type="paragraph" w:customStyle="1" w:styleId="TableText">
    <w:name w:val="TableText"/>
    <w:basedOn w:val="Normal"/>
    <w:link w:val="TableTextChar"/>
    <w:qFormat/>
    <w:rsid w:val="009665EE"/>
    <w:pPr>
      <w:spacing w:after="0"/>
    </w:pPr>
    <w:rPr>
      <w:sz w:val="18"/>
    </w:rPr>
  </w:style>
  <w:style w:type="character" w:customStyle="1" w:styleId="TableTextChar">
    <w:name w:val="TableText Char"/>
    <w:basedOn w:val="DefaultParagraphFont"/>
    <w:link w:val="TableText"/>
    <w:rsid w:val="009665EE"/>
    <w:rPr>
      <w:rFonts w:ascii="Arial" w:hAnsi="Arial" w:cs="Arial"/>
      <w:sz w:val="18"/>
      <w:szCs w:val="18"/>
      <w:lang w:bidi="he-IL"/>
    </w:rPr>
  </w:style>
  <w:style w:type="character" w:customStyle="1" w:styleId="Heading5Char">
    <w:name w:val="Heading 5 Char"/>
    <w:basedOn w:val="DefaultParagraphFont"/>
    <w:link w:val="Heading5"/>
    <w:uiPriority w:val="9"/>
    <w:rsid w:val="00760E8B"/>
    <w:rPr>
      <w:rFonts w:ascii="Arial" w:eastAsiaTheme="majorEastAsia" w:hAnsi="Arial" w:cs="Arial"/>
      <w:b/>
      <w:i/>
      <w:iCs/>
      <w:color w:val="262626" w:themeColor="text1" w:themeShade="80"/>
      <w:szCs w:val="24"/>
      <w:lang w:bidi="he-IL"/>
    </w:rPr>
  </w:style>
  <w:style w:type="paragraph" w:customStyle="1" w:styleId="Body">
    <w:name w:val="Body"/>
    <w:qFormat/>
    <w:rsid w:val="00AA3A4B"/>
    <w:pPr>
      <w:spacing w:before="60" w:line="240" w:lineRule="auto"/>
    </w:pPr>
    <w:rPr>
      <w:rFonts w:ascii="Arial" w:hAnsi="Arial" w:cs="Arial"/>
      <w:szCs w:val="18"/>
      <w:lang w:bidi="he-IL"/>
    </w:rPr>
  </w:style>
  <w:style w:type="paragraph" w:styleId="TOC2">
    <w:name w:val="toc 2"/>
    <w:basedOn w:val="Normal"/>
    <w:next w:val="Normal"/>
    <w:uiPriority w:val="39"/>
    <w:unhideWhenUsed/>
    <w:rsid w:val="00776233"/>
    <w:pPr>
      <w:tabs>
        <w:tab w:val="left" w:pos="880"/>
        <w:tab w:val="right" w:leader="dot" w:pos="10790"/>
      </w:tabs>
      <w:spacing w:after="100"/>
      <w:ind w:left="220"/>
    </w:pPr>
    <w:rPr>
      <w:noProof/>
      <w:color w:val="000000"/>
      <w14:scene3d>
        <w14:camera w14:prst="orthographicFront"/>
        <w14:lightRig w14:rig="threePt" w14:dir="t">
          <w14:rot w14:lat="0" w14:lon="0" w14:rev="0"/>
        </w14:lightRig>
      </w14:scene3d>
    </w:rPr>
  </w:style>
  <w:style w:type="paragraph" w:styleId="TOC1">
    <w:name w:val="toc 1"/>
    <w:basedOn w:val="Normal"/>
    <w:next w:val="Normal"/>
    <w:uiPriority w:val="39"/>
    <w:unhideWhenUsed/>
    <w:rsid w:val="00F97D76"/>
    <w:pPr>
      <w:spacing w:after="100"/>
    </w:pPr>
    <w:rPr>
      <w:rFonts w:ascii="IBM Plex Sans SemiBold" w:hAnsi="IBM Plex Sans SemiBold"/>
      <w:b/>
      <w:smallCaps/>
      <w:sz w:val="28"/>
    </w:rPr>
  </w:style>
  <w:style w:type="paragraph" w:styleId="TOC3">
    <w:name w:val="toc 3"/>
    <w:basedOn w:val="Normal"/>
    <w:next w:val="Normal"/>
    <w:autoRedefine/>
    <w:uiPriority w:val="39"/>
    <w:unhideWhenUsed/>
    <w:rsid w:val="004918DA"/>
    <w:pPr>
      <w:spacing w:after="100"/>
      <w:ind w:left="440"/>
    </w:pPr>
  </w:style>
  <w:style w:type="character" w:styleId="Hyperlink">
    <w:name w:val="Hyperlink"/>
    <w:basedOn w:val="DefaultParagraphFont"/>
    <w:uiPriority w:val="99"/>
    <w:unhideWhenUsed/>
    <w:rsid w:val="00482745"/>
    <w:rPr>
      <w:color w:val="0000FF"/>
      <w:u w:val="single"/>
    </w:rPr>
  </w:style>
  <w:style w:type="paragraph" w:customStyle="1" w:styleId="bullet1">
    <w:name w:val="bullet1"/>
    <w:basedOn w:val="Body"/>
    <w:qFormat/>
    <w:rsid w:val="00AA3A4B"/>
    <w:pPr>
      <w:numPr>
        <w:numId w:val="1"/>
      </w:numPr>
      <w:spacing w:after="60"/>
    </w:pPr>
  </w:style>
  <w:style w:type="paragraph" w:customStyle="1" w:styleId="bullet2">
    <w:name w:val="bullet2"/>
    <w:basedOn w:val="bullet1"/>
    <w:qFormat/>
    <w:rsid w:val="00AA3A4B"/>
    <w:pPr>
      <w:numPr>
        <w:ilvl w:val="1"/>
      </w:numPr>
      <w:ind w:left="1080"/>
    </w:pPr>
    <w:rPr>
      <w:color w:val="000000"/>
      <w14:textFill>
        <w14:solidFill>
          <w14:srgbClr w14:val="000000">
            <w14:lumMod w14:val="50000"/>
            <w14:lumMod w14:val="50000"/>
            <w14:lumMod w14:val="50000"/>
          </w14:srgbClr>
        </w14:solidFill>
      </w14:textFill>
    </w:rPr>
  </w:style>
  <w:style w:type="paragraph" w:customStyle="1" w:styleId="bullet3">
    <w:name w:val="bullet3"/>
    <w:basedOn w:val="bullet2"/>
    <w:qFormat/>
    <w:rsid w:val="006D0E66"/>
    <w:pPr>
      <w:numPr>
        <w:ilvl w:val="2"/>
      </w:numPr>
      <w:ind w:left="1440"/>
    </w:pPr>
  </w:style>
  <w:style w:type="paragraph" w:customStyle="1" w:styleId="bullet4">
    <w:name w:val="bullet4"/>
    <w:basedOn w:val="bullet3"/>
    <w:qFormat/>
    <w:rsid w:val="006D0E66"/>
    <w:pPr>
      <w:numPr>
        <w:ilvl w:val="3"/>
      </w:numPr>
      <w:ind w:left="1800"/>
    </w:pPr>
  </w:style>
  <w:style w:type="character" w:customStyle="1" w:styleId="Heading6Char">
    <w:name w:val="Heading 6 Char"/>
    <w:basedOn w:val="DefaultParagraphFont"/>
    <w:link w:val="Heading6"/>
    <w:uiPriority w:val="9"/>
    <w:rsid w:val="00760E8B"/>
    <w:rPr>
      <w:rFonts w:ascii="Arial" w:eastAsiaTheme="majorEastAsia" w:hAnsi="Arial" w:cstheme="majorBidi"/>
      <w:i/>
      <w:iCs/>
      <w:sz w:val="20"/>
      <w:szCs w:val="18"/>
      <w:lang w:bidi="he-IL"/>
    </w:rPr>
  </w:style>
  <w:style w:type="paragraph" w:customStyle="1" w:styleId="VzHeader1">
    <w:name w:val="Vz Header1"/>
    <w:basedOn w:val="Normal"/>
    <w:next w:val="VzHeader2"/>
    <w:qFormat/>
    <w:rsid w:val="006D7D56"/>
    <w:pPr>
      <w:spacing w:after="0"/>
      <w:jc w:val="right"/>
    </w:pPr>
    <w:rPr>
      <w:rFonts w:ascii="IBM Plex Sans SemiBold" w:hAnsi="IBM Plex Sans SemiBold" w:cstheme="minorHAnsi"/>
      <w:b/>
      <w:sz w:val="28"/>
    </w:rPr>
  </w:style>
  <w:style w:type="paragraph" w:customStyle="1" w:styleId="VzHeader2">
    <w:name w:val="Vz Header2"/>
    <w:basedOn w:val="Normal"/>
    <w:qFormat/>
    <w:rsid w:val="006D7D56"/>
    <w:pPr>
      <w:spacing w:after="0"/>
      <w:jc w:val="right"/>
    </w:pPr>
    <w:rPr>
      <w:rFonts w:ascii="IBM Plex Sans Text" w:hAnsi="IBM Plex Sans Text" w:cstheme="minorHAnsi"/>
      <w:sz w:val="24"/>
    </w:rPr>
  </w:style>
  <w:style w:type="paragraph" w:customStyle="1" w:styleId="TOCheader">
    <w:name w:val="TOC header"/>
    <w:basedOn w:val="Normal"/>
    <w:next w:val="TOC1"/>
    <w:qFormat/>
    <w:rsid w:val="006D7D56"/>
    <w:pPr>
      <w:keepNext/>
      <w:keepLines/>
      <w:spacing w:before="120" w:after="240"/>
    </w:pPr>
    <w:rPr>
      <w:rFonts w:ascii="Arial Bold" w:eastAsiaTheme="majorEastAsia" w:hAnsi="Arial Bold" w:cstheme="majorBidi"/>
      <w:b/>
      <w:bCs/>
      <w:smallCaps/>
      <w:sz w:val="32"/>
      <w:szCs w:val="32"/>
    </w:rPr>
  </w:style>
  <w:style w:type="paragraph" w:customStyle="1" w:styleId="appendixheader">
    <w:name w:val="appendix header"/>
    <w:basedOn w:val="TOCheader"/>
    <w:next w:val="Body"/>
    <w:qFormat/>
    <w:rsid w:val="00B1059A"/>
    <w:pPr>
      <w:pageBreakBefore/>
      <w:outlineLvl w:val="1"/>
    </w:pPr>
    <w:rPr>
      <w:rFonts w:ascii="IBM Plex Sans SemiBold" w:hAnsi="IBM Plex Sans SemiBold"/>
      <w:caps/>
    </w:rPr>
  </w:style>
  <w:style w:type="paragraph" w:styleId="Title">
    <w:name w:val="Title"/>
    <w:basedOn w:val="Normal"/>
    <w:next w:val="Normal"/>
    <w:link w:val="TitleChar"/>
    <w:uiPriority w:val="10"/>
    <w:semiHidden/>
    <w:qFormat/>
    <w:rsid w:val="00D10E75"/>
    <w:pPr>
      <w:spacing w:before="240" w:after="240"/>
      <w:contextualSpacing/>
    </w:pPr>
    <w:rPr>
      <w:rFonts w:ascii="Verizon Apex Bold" w:eastAsiaTheme="majorEastAsia" w:hAnsi="Verizon Apex Bold" w:cstheme="majorBidi"/>
      <w:smallCaps/>
      <w:color w:val="383838" w:themeColor="text2" w:themeShade="BF"/>
      <w:spacing w:val="5"/>
      <w:kern w:val="28"/>
      <w:sz w:val="52"/>
      <w:szCs w:val="52"/>
    </w:rPr>
  </w:style>
  <w:style w:type="character" w:customStyle="1" w:styleId="TitleChar">
    <w:name w:val="Title Char"/>
    <w:basedOn w:val="DefaultParagraphFont"/>
    <w:link w:val="Title"/>
    <w:uiPriority w:val="10"/>
    <w:semiHidden/>
    <w:rsid w:val="00D10E75"/>
    <w:rPr>
      <w:rFonts w:ascii="Verizon Apex Bold" w:eastAsiaTheme="majorEastAsia" w:hAnsi="Verizon Apex Bold" w:cstheme="majorBidi"/>
      <w:smallCaps/>
      <w:color w:val="383838" w:themeColor="text2" w:themeShade="BF"/>
      <w:spacing w:val="5"/>
      <w:kern w:val="28"/>
      <w:sz w:val="52"/>
      <w:szCs w:val="52"/>
      <w:lang w:bidi="he-IL"/>
    </w:rPr>
  </w:style>
  <w:style w:type="paragraph" w:customStyle="1" w:styleId="tableheading">
    <w:name w:val="tableheading"/>
    <w:basedOn w:val="Normal"/>
    <w:qFormat/>
    <w:rsid w:val="00785A07"/>
    <w:pPr>
      <w:spacing w:before="40" w:after="40"/>
    </w:pPr>
    <w:rPr>
      <w:rFonts w:ascii="Arial Bold" w:eastAsia="Calibri" w:hAnsi="Arial Bold" w:cs="Times New Roman"/>
      <w:b/>
      <w:caps/>
      <w:color w:val="000000"/>
      <w:sz w:val="18"/>
      <w:lang w:val="en-GB" w:bidi="ar-SA"/>
    </w:rPr>
  </w:style>
  <w:style w:type="paragraph" w:customStyle="1" w:styleId="figureheading">
    <w:name w:val="figureheading"/>
    <w:basedOn w:val="Heading5"/>
    <w:next w:val="Normal"/>
    <w:qFormat/>
    <w:rsid w:val="001072E8"/>
    <w:pPr>
      <w:keepNext w:val="0"/>
      <w:keepLines w:val="0"/>
      <w:numPr>
        <w:ilvl w:val="0"/>
        <w:numId w:val="0"/>
      </w:numPr>
      <w:spacing w:before="20" w:after="20"/>
      <w:outlineLvl w:val="9"/>
    </w:pPr>
    <w:rPr>
      <w:rFonts w:eastAsiaTheme="minorHAnsi" w:cstheme="minorBidi"/>
      <w:iCs w:val="0"/>
      <w:color w:val="auto"/>
      <w:sz w:val="20"/>
      <w:szCs w:val="22"/>
      <w:lang w:bidi="ar-SA"/>
    </w:rPr>
  </w:style>
  <w:style w:type="paragraph" w:customStyle="1" w:styleId="numberlist1">
    <w:name w:val="numberlist1"/>
    <w:basedOn w:val="Body"/>
    <w:link w:val="numberlist1Char"/>
    <w:qFormat/>
    <w:rsid w:val="003341EC"/>
    <w:pPr>
      <w:numPr>
        <w:numId w:val="3"/>
      </w:numPr>
      <w:spacing w:after="60"/>
    </w:pPr>
  </w:style>
  <w:style w:type="character" w:customStyle="1" w:styleId="numberlist1Char">
    <w:name w:val="numberlist1 Char"/>
    <w:basedOn w:val="DefaultParagraphFont"/>
    <w:link w:val="numberlist1"/>
    <w:rsid w:val="003341EC"/>
    <w:rPr>
      <w:rFonts w:ascii="Arial" w:hAnsi="Arial" w:cs="Arial"/>
      <w:szCs w:val="18"/>
      <w:lang w:bidi="he-IL"/>
    </w:rPr>
  </w:style>
  <w:style w:type="paragraph" w:customStyle="1" w:styleId="numberlist2">
    <w:name w:val="numberlist2"/>
    <w:basedOn w:val="numberlist1"/>
    <w:link w:val="numberlist2Char"/>
    <w:qFormat/>
    <w:rsid w:val="00941301"/>
    <w:pPr>
      <w:numPr>
        <w:numId w:val="5"/>
      </w:numPr>
    </w:pPr>
  </w:style>
  <w:style w:type="character" w:customStyle="1" w:styleId="numberlist2Char">
    <w:name w:val="numberlist2 Char"/>
    <w:basedOn w:val="DefaultParagraphFont"/>
    <w:link w:val="numberlist2"/>
    <w:rsid w:val="00941301"/>
    <w:rPr>
      <w:rFonts w:ascii="Arial" w:hAnsi="Arial" w:cs="Arial"/>
      <w:szCs w:val="18"/>
      <w:lang w:bidi="he-IL"/>
    </w:rPr>
  </w:style>
  <w:style w:type="paragraph" w:styleId="ListNumber2">
    <w:name w:val="List Number 2"/>
    <w:basedOn w:val="Normal"/>
    <w:uiPriority w:val="99"/>
    <w:semiHidden/>
    <w:unhideWhenUsed/>
    <w:rsid w:val="00941301"/>
    <w:pPr>
      <w:numPr>
        <w:numId w:val="4"/>
      </w:numPr>
      <w:contextualSpacing/>
    </w:pPr>
  </w:style>
  <w:style w:type="paragraph" w:customStyle="1" w:styleId="numberlist3">
    <w:name w:val="numberlist3"/>
    <w:basedOn w:val="numberlist2"/>
    <w:link w:val="numberlist3Char"/>
    <w:qFormat/>
    <w:rsid w:val="006D0E66"/>
    <w:pPr>
      <w:numPr>
        <w:numId w:val="7"/>
      </w:numPr>
      <w:ind w:left="1440"/>
    </w:pPr>
  </w:style>
  <w:style w:type="character" w:customStyle="1" w:styleId="numberlist3Char">
    <w:name w:val="numberlist3 Char"/>
    <w:basedOn w:val="DefaultParagraphFont"/>
    <w:link w:val="numberlist3"/>
    <w:rsid w:val="006D0E66"/>
    <w:rPr>
      <w:rFonts w:ascii="Arial" w:hAnsi="Arial" w:cs="Arial"/>
      <w:szCs w:val="18"/>
      <w:lang w:bidi="he-IL"/>
    </w:rPr>
  </w:style>
  <w:style w:type="paragraph" w:styleId="ListNumber3">
    <w:name w:val="List Number 3"/>
    <w:basedOn w:val="Normal"/>
    <w:uiPriority w:val="99"/>
    <w:semiHidden/>
    <w:unhideWhenUsed/>
    <w:rsid w:val="00941301"/>
    <w:pPr>
      <w:numPr>
        <w:numId w:val="6"/>
      </w:numPr>
      <w:contextualSpacing/>
    </w:pPr>
  </w:style>
  <w:style w:type="paragraph" w:customStyle="1" w:styleId="numberlist4">
    <w:name w:val="numberlist4"/>
    <w:basedOn w:val="numberlist3"/>
    <w:link w:val="numberlist4Char"/>
    <w:qFormat/>
    <w:rsid w:val="00941301"/>
    <w:pPr>
      <w:numPr>
        <w:numId w:val="9"/>
      </w:numPr>
      <w:ind w:left="1800"/>
    </w:pPr>
  </w:style>
  <w:style w:type="character" w:customStyle="1" w:styleId="numberlist4Char">
    <w:name w:val="numberlist4 Char"/>
    <w:basedOn w:val="numberlist3Char"/>
    <w:link w:val="numberlist4"/>
    <w:rsid w:val="00941301"/>
    <w:rPr>
      <w:rFonts w:ascii="Arial" w:hAnsi="Arial" w:cs="Arial"/>
      <w:szCs w:val="18"/>
      <w:lang w:bidi="he-IL"/>
    </w:rPr>
  </w:style>
  <w:style w:type="paragraph" w:styleId="ListNumber4">
    <w:name w:val="List Number 4"/>
    <w:basedOn w:val="Normal"/>
    <w:uiPriority w:val="99"/>
    <w:semiHidden/>
    <w:unhideWhenUsed/>
    <w:rsid w:val="00941301"/>
    <w:pPr>
      <w:numPr>
        <w:numId w:val="8"/>
      </w:numPr>
      <w:contextualSpacing/>
    </w:pPr>
  </w:style>
  <w:style w:type="paragraph" w:customStyle="1" w:styleId="TableNum">
    <w:name w:val="TableNum"/>
    <w:basedOn w:val="TableText"/>
    <w:link w:val="TableNumChar"/>
    <w:qFormat/>
    <w:rsid w:val="00A439BC"/>
    <w:pPr>
      <w:numPr>
        <w:numId w:val="10"/>
      </w:numPr>
      <w:spacing w:before="20" w:after="40"/>
      <w:ind w:left="389" w:hanging="274"/>
    </w:pPr>
  </w:style>
  <w:style w:type="character" w:customStyle="1" w:styleId="TableNumChar">
    <w:name w:val="TableNum Char"/>
    <w:basedOn w:val="TableTextChar"/>
    <w:link w:val="TableNum"/>
    <w:rsid w:val="00A439BC"/>
    <w:rPr>
      <w:rFonts w:ascii="Arial" w:hAnsi="Arial" w:cs="Arial"/>
      <w:sz w:val="18"/>
      <w:szCs w:val="18"/>
      <w:lang w:bidi="he-IL"/>
    </w:rPr>
  </w:style>
  <w:style w:type="paragraph" w:customStyle="1" w:styleId="TableBullet">
    <w:name w:val="TableBullet"/>
    <w:basedOn w:val="TableText"/>
    <w:qFormat/>
    <w:rsid w:val="00A439BC"/>
    <w:pPr>
      <w:numPr>
        <w:numId w:val="11"/>
      </w:numPr>
      <w:spacing w:before="20" w:after="40"/>
      <w:ind w:left="392" w:hanging="270"/>
    </w:pPr>
  </w:style>
  <w:style w:type="paragraph" w:customStyle="1" w:styleId="TableTextBold">
    <w:name w:val="TableText Bold"/>
    <w:basedOn w:val="TableText"/>
    <w:qFormat/>
    <w:rsid w:val="0007117D"/>
    <w:rPr>
      <w:b/>
      <w:lang w:val="en-GB" w:bidi="ar-SA"/>
    </w:rPr>
  </w:style>
  <w:style w:type="paragraph" w:customStyle="1" w:styleId="continue1">
    <w:name w:val="continue1"/>
    <w:basedOn w:val="Body"/>
    <w:link w:val="continue1Char"/>
    <w:qFormat/>
    <w:rsid w:val="003341EC"/>
    <w:pPr>
      <w:spacing w:after="60"/>
      <w:ind w:left="720"/>
    </w:pPr>
  </w:style>
  <w:style w:type="character" w:customStyle="1" w:styleId="continue1Char">
    <w:name w:val="continue1 Char"/>
    <w:basedOn w:val="DefaultParagraphFont"/>
    <w:link w:val="continue1"/>
    <w:rsid w:val="003341EC"/>
    <w:rPr>
      <w:rFonts w:ascii="Arial" w:hAnsi="Arial" w:cs="Arial"/>
      <w:color w:val="262626" w:themeColor="text1" w:themeShade="80"/>
      <w:szCs w:val="18"/>
      <w:lang w:bidi="he-IL"/>
    </w:rPr>
  </w:style>
  <w:style w:type="paragraph" w:customStyle="1" w:styleId="continue2">
    <w:name w:val="continue2"/>
    <w:basedOn w:val="Body"/>
    <w:link w:val="continue2Char"/>
    <w:qFormat/>
    <w:rsid w:val="003341EC"/>
    <w:pPr>
      <w:spacing w:after="60"/>
      <w:ind w:left="1080"/>
    </w:pPr>
  </w:style>
  <w:style w:type="character" w:customStyle="1" w:styleId="continue2Char">
    <w:name w:val="continue2 Char"/>
    <w:basedOn w:val="DefaultParagraphFont"/>
    <w:link w:val="continue2"/>
    <w:rsid w:val="003341EC"/>
    <w:rPr>
      <w:rFonts w:ascii="Arial" w:hAnsi="Arial" w:cs="Arial"/>
      <w:color w:val="262626" w:themeColor="text1" w:themeShade="80"/>
      <w:szCs w:val="18"/>
      <w:lang w:bidi="he-IL"/>
    </w:rPr>
  </w:style>
  <w:style w:type="paragraph" w:customStyle="1" w:styleId="continue3">
    <w:name w:val="continue3"/>
    <w:basedOn w:val="Body"/>
    <w:link w:val="continue3Char"/>
    <w:qFormat/>
    <w:rsid w:val="003341EC"/>
    <w:pPr>
      <w:spacing w:after="60"/>
      <w:ind w:left="1440"/>
    </w:pPr>
  </w:style>
  <w:style w:type="character" w:customStyle="1" w:styleId="continue3Char">
    <w:name w:val="continue3 Char"/>
    <w:basedOn w:val="DefaultParagraphFont"/>
    <w:link w:val="continue3"/>
    <w:rsid w:val="003341EC"/>
    <w:rPr>
      <w:rFonts w:ascii="Arial" w:hAnsi="Arial" w:cs="Arial"/>
      <w:color w:val="262626" w:themeColor="text1" w:themeShade="80"/>
      <w:szCs w:val="18"/>
      <w:lang w:bidi="he-IL"/>
    </w:rPr>
  </w:style>
  <w:style w:type="paragraph" w:customStyle="1" w:styleId="continue4">
    <w:name w:val="continue4"/>
    <w:basedOn w:val="Body"/>
    <w:qFormat/>
    <w:rsid w:val="003341EC"/>
    <w:pPr>
      <w:spacing w:after="60"/>
      <w:ind w:left="1800"/>
    </w:pPr>
  </w:style>
  <w:style w:type="paragraph" w:customStyle="1" w:styleId="space">
    <w:name w:val="space"/>
    <w:basedOn w:val="Body"/>
    <w:qFormat/>
    <w:rsid w:val="00937C69"/>
    <w:pPr>
      <w:spacing w:before="0" w:after="0"/>
    </w:pPr>
    <w:rPr>
      <w:sz w:val="16"/>
    </w:rPr>
  </w:style>
  <w:style w:type="paragraph" w:customStyle="1" w:styleId="DMSFooter">
    <w:name w:val="DMS Footer"/>
    <w:basedOn w:val="Normal"/>
    <w:qFormat/>
    <w:rsid w:val="00FF31AA"/>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9360"/>
      </w:tabs>
      <w:spacing w:after="60"/>
      <w:jc w:val="center"/>
    </w:pPr>
    <w:rPr>
      <w:b/>
      <w:i/>
      <w:color w:val="383838" w:themeColor="text1" w:themeShade="BF"/>
      <w:sz w:val="16"/>
      <w:szCs w:val="22"/>
    </w:rPr>
  </w:style>
  <w:style w:type="paragraph" w:customStyle="1" w:styleId="TableTitleLine">
    <w:name w:val="TableTitleLine"/>
    <w:basedOn w:val="Body"/>
    <w:qFormat/>
    <w:rsid w:val="001072E8"/>
    <w:pPr>
      <w:keepNext/>
      <w:spacing w:before="120" w:after="120"/>
      <w:ind w:left="86"/>
    </w:pPr>
    <w:rPr>
      <w:b/>
      <w:sz w:val="20"/>
    </w:rPr>
  </w:style>
  <w:style w:type="paragraph" w:styleId="TableofFigures">
    <w:name w:val="table of figures"/>
    <w:basedOn w:val="Normal"/>
    <w:next w:val="Normal"/>
    <w:uiPriority w:val="99"/>
    <w:unhideWhenUsed/>
    <w:rsid w:val="00C562E4"/>
    <w:pPr>
      <w:spacing w:after="0"/>
    </w:pPr>
  </w:style>
  <w:style w:type="paragraph" w:styleId="Caption">
    <w:name w:val="caption"/>
    <w:basedOn w:val="Normal"/>
    <w:next w:val="Normal"/>
    <w:uiPriority w:val="35"/>
    <w:unhideWhenUsed/>
    <w:qFormat/>
    <w:rsid w:val="00B1000A"/>
    <w:pPr>
      <w:spacing w:before="0"/>
    </w:pPr>
    <w:rPr>
      <w:b/>
      <w:bCs/>
      <w:sz w:val="20"/>
    </w:rPr>
  </w:style>
  <w:style w:type="paragraph" w:customStyle="1" w:styleId="VerizonLetter">
    <w:name w:val="Verizon Letter"/>
    <w:basedOn w:val="Normal"/>
    <w:qFormat/>
    <w:rsid w:val="009665EE"/>
    <w:pPr>
      <w:autoSpaceDE w:val="0"/>
      <w:autoSpaceDN w:val="0"/>
      <w:adjustRightInd w:val="0"/>
      <w:spacing w:before="170" w:after="120" w:line="280" w:lineRule="exact"/>
    </w:pPr>
    <w:rPr>
      <w:szCs w:val="22"/>
    </w:rPr>
  </w:style>
  <w:style w:type="paragraph" w:customStyle="1" w:styleId="Topic">
    <w:name w:val="Topic"/>
    <w:basedOn w:val="Heading1"/>
    <w:next w:val="Body"/>
    <w:rsid w:val="008B4FE1"/>
    <w:pPr>
      <w:numPr>
        <w:numId w:val="0"/>
      </w:numPr>
    </w:pPr>
  </w:style>
  <w:style w:type="paragraph" w:customStyle="1" w:styleId="copyright">
    <w:name w:val="copyright"/>
    <w:basedOn w:val="Body"/>
    <w:qFormat/>
    <w:rsid w:val="00CC1855"/>
    <w:pPr>
      <w:spacing w:after="120" w:line="280" w:lineRule="exact"/>
    </w:pPr>
    <w:rPr>
      <w:color w:val="262626" w:themeColor="text1" w:themeShade="80"/>
      <w:sz w:val="18"/>
    </w:rPr>
  </w:style>
  <w:style w:type="paragraph" w:styleId="NoSpacing">
    <w:name w:val="No Spacing"/>
    <w:uiPriority w:val="1"/>
    <w:qFormat/>
    <w:rsid w:val="002A1A79"/>
    <w:pPr>
      <w:spacing w:after="0" w:line="240" w:lineRule="auto"/>
    </w:pPr>
    <w:rPr>
      <w:sz w:val="16"/>
      <w:lang w:bidi="he-IL"/>
    </w:rPr>
  </w:style>
  <w:style w:type="character" w:customStyle="1" w:styleId="pek1">
    <w:name w:val="_pe_k1"/>
    <w:basedOn w:val="DefaultParagraphFont"/>
    <w:rsid w:val="00736C77"/>
    <w:rPr>
      <w:rFonts w:ascii="Segoe UI" w:hAnsi="Segoe UI" w:cs="Segoe UI" w:hint="default"/>
      <w:sz w:val="18"/>
      <w:szCs w:val="18"/>
    </w:rPr>
  </w:style>
  <w:style w:type="paragraph" w:customStyle="1" w:styleId="TableHeading0">
    <w:name w:val="Table Heading"/>
    <w:basedOn w:val="Normal"/>
    <w:autoRedefine/>
    <w:uiPriority w:val="99"/>
    <w:qFormat/>
    <w:rsid w:val="00785A07"/>
    <w:pPr>
      <w:spacing w:before="40" w:after="40"/>
      <w:jc w:val="center"/>
    </w:pPr>
    <w:rPr>
      <w:rFonts w:ascii="Arial Bold" w:eastAsia="Calibri" w:hAnsi="Arial Bold" w:cs="Times New Roman"/>
      <w:b/>
      <w:caps/>
      <w:sz w:val="18"/>
      <w:lang w:val="en-GB" w:bidi="ar-SA"/>
    </w:rPr>
  </w:style>
  <w:style w:type="paragraph" w:customStyle="1" w:styleId="TableText0">
    <w:name w:val="Table Text"/>
    <w:link w:val="TableTextChar0"/>
    <w:autoRedefine/>
    <w:uiPriority w:val="99"/>
    <w:qFormat/>
    <w:rsid w:val="00785A07"/>
    <w:pPr>
      <w:numPr>
        <w:ilvl w:val="12"/>
      </w:numPr>
      <w:overflowPunct w:val="0"/>
      <w:autoSpaceDE w:val="0"/>
      <w:autoSpaceDN w:val="0"/>
      <w:adjustRightInd w:val="0"/>
      <w:spacing w:before="40" w:after="40" w:line="240" w:lineRule="auto"/>
      <w:jc w:val="center"/>
      <w:textAlignment w:val="baseline"/>
    </w:pPr>
    <w:rPr>
      <w:rFonts w:ascii="Arial" w:eastAsia="Calibri" w:hAnsi="Arial" w:cs="Times New Roman"/>
      <w:sz w:val="18"/>
      <w:szCs w:val="20"/>
      <w:lang w:val="en-GB"/>
    </w:rPr>
  </w:style>
  <w:style w:type="character" w:customStyle="1" w:styleId="TableTextChar0">
    <w:name w:val="Table Text Char"/>
    <w:link w:val="TableText0"/>
    <w:uiPriority w:val="99"/>
    <w:locked/>
    <w:rsid w:val="00785A07"/>
    <w:rPr>
      <w:rFonts w:ascii="Arial" w:eastAsia="Calibri" w:hAnsi="Arial" w:cs="Times New Roman"/>
      <w:sz w:val="18"/>
      <w:szCs w:val="20"/>
      <w:lang w:val="en-GB"/>
    </w:rPr>
  </w:style>
  <w:style w:type="table" w:customStyle="1" w:styleId="TableGrid1">
    <w:name w:val="Table Grid1"/>
    <w:basedOn w:val="TableNormal"/>
    <w:next w:val="TableGrid"/>
    <w:uiPriority w:val="59"/>
    <w:rsid w:val="00785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C4A65"/>
    <w:rPr>
      <w:sz w:val="16"/>
      <w:szCs w:val="16"/>
    </w:rPr>
  </w:style>
  <w:style w:type="paragraph" w:styleId="CommentText">
    <w:name w:val="annotation text"/>
    <w:basedOn w:val="Normal"/>
    <w:link w:val="CommentTextChar"/>
    <w:uiPriority w:val="99"/>
    <w:semiHidden/>
    <w:unhideWhenUsed/>
    <w:rsid w:val="001C4A65"/>
    <w:rPr>
      <w:sz w:val="20"/>
      <w:szCs w:val="20"/>
    </w:rPr>
  </w:style>
  <w:style w:type="character" w:customStyle="1" w:styleId="CommentTextChar">
    <w:name w:val="Comment Text Char"/>
    <w:basedOn w:val="DefaultParagraphFont"/>
    <w:link w:val="CommentText"/>
    <w:uiPriority w:val="99"/>
    <w:semiHidden/>
    <w:rsid w:val="001C4A65"/>
    <w:rPr>
      <w:rFonts w:ascii="Arial" w:hAnsi="Arial" w:cs="Arial"/>
      <w:sz w:val="20"/>
      <w:szCs w:val="20"/>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FBA"/>
    <w:pPr>
      <w:spacing w:before="60" w:line="240" w:lineRule="auto"/>
    </w:pPr>
    <w:rPr>
      <w:rFonts w:ascii="Arial" w:hAnsi="Arial" w:cs="Arial"/>
      <w:szCs w:val="18"/>
      <w:lang w:bidi="he-IL"/>
    </w:rPr>
  </w:style>
  <w:style w:type="paragraph" w:styleId="Heading1">
    <w:name w:val="heading 1"/>
    <w:basedOn w:val="Normal"/>
    <w:next w:val="Normal"/>
    <w:link w:val="Heading1Char"/>
    <w:uiPriority w:val="9"/>
    <w:qFormat/>
    <w:rsid w:val="00517F59"/>
    <w:pPr>
      <w:keepNext/>
      <w:keepLines/>
      <w:pageBreakBefore/>
      <w:numPr>
        <w:numId w:val="2"/>
      </w:numPr>
      <w:spacing w:before="240" w:after="120"/>
      <w:ind w:left="576" w:hanging="576"/>
      <w:outlineLvl w:val="0"/>
    </w:pPr>
    <w:rPr>
      <w:rFonts w:ascii="IBM Plex Sans SemiBold" w:eastAsiaTheme="majorEastAsia" w:hAnsi="IBM Plex Sans SemiBold" w:cstheme="majorBidi"/>
      <w:b/>
      <w:bCs/>
      <w:smallCaps/>
      <w:sz w:val="36"/>
      <w:szCs w:val="32"/>
    </w:rPr>
  </w:style>
  <w:style w:type="paragraph" w:styleId="Heading2">
    <w:name w:val="heading 2"/>
    <w:basedOn w:val="Heading1"/>
    <w:next w:val="Normal"/>
    <w:link w:val="Heading2Char"/>
    <w:uiPriority w:val="9"/>
    <w:unhideWhenUsed/>
    <w:qFormat/>
    <w:rsid w:val="00517F59"/>
    <w:pPr>
      <w:pageBreakBefore w:val="0"/>
      <w:numPr>
        <w:ilvl w:val="1"/>
      </w:numPr>
      <w:outlineLvl w:val="1"/>
    </w:pPr>
    <w:rPr>
      <w:smallCaps w:val="0"/>
      <w:sz w:val="28"/>
      <w:szCs w:val="28"/>
    </w:rPr>
  </w:style>
  <w:style w:type="paragraph" w:styleId="Heading3">
    <w:name w:val="heading 3"/>
    <w:basedOn w:val="Heading2"/>
    <w:next w:val="Normal"/>
    <w:link w:val="Heading3Char"/>
    <w:uiPriority w:val="9"/>
    <w:unhideWhenUsed/>
    <w:qFormat/>
    <w:rsid w:val="00517F59"/>
    <w:pPr>
      <w:numPr>
        <w:ilvl w:val="2"/>
      </w:numPr>
      <w:outlineLvl w:val="2"/>
    </w:pPr>
    <w:rPr>
      <w:sz w:val="24"/>
      <w:szCs w:val="24"/>
    </w:rPr>
  </w:style>
  <w:style w:type="paragraph" w:styleId="Heading4">
    <w:name w:val="heading 4"/>
    <w:basedOn w:val="Heading3"/>
    <w:next w:val="Normal"/>
    <w:link w:val="Heading4Char"/>
    <w:uiPriority w:val="9"/>
    <w:unhideWhenUsed/>
    <w:qFormat/>
    <w:rsid w:val="00517F59"/>
    <w:pPr>
      <w:numPr>
        <w:ilvl w:val="3"/>
      </w:numPr>
      <w:outlineLvl w:val="3"/>
    </w:pPr>
    <w:rPr>
      <w:rFonts w:cs="Arial"/>
      <w:bCs w:val="0"/>
      <w:iCs/>
      <w:color w:val="262626" w:themeColor="text1" w:themeShade="80"/>
      <w:sz w:val="22"/>
    </w:rPr>
  </w:style>
  <w:style w:type="paragraph" w:styleId="Heading5">
    <w:name w:val="heading 5"/>
    <w:basedOn w:val="Heading4"/>
    <w:next w:val="Normal"/>
    <w:link w:val="Heading5Char"/>
    <w:uiPriority w:val="9"/>
    <w:unhideWhenUsed/>
    <w:qFormat/>
    <w:rsid w:val="00760E8B"/>
    <w:pPr>
      <w:numPr>
        <w:ilvl w:val="4"/>
      </w:numPr>
      <w:outlineLvl w:val="4"/>
    </w:pPr>
    <w:rPr>
      <w:rFonts w:ascii="Arial" w:hAnsi="Arial"/>
      <w:i/>
    </w:rPr>
  </w:style>
  <w:style w:type="paragraph" w:styleId="Heading6">
    <w:name w:val="heading 6"/>
    <w:basedOn w:val="Normal"/>
    <w:next w:val="Normal"/>
    <w:link w:val="Heading6Char"/>
    <w:uiPriority w:val="9"/>
    <w:unhideWhenUsed/>
    <w:qFormat/>
    <w:rsid w:val="00760E8B"/>
    <w:pPr>
      <w:keepNext/>
      <w:keepLines/>
      <w:numPr>
        <w:ilvl w:val="5"/>
        <w:numId w:val="2"/>
      </w:numPr>
      <w:spacing w:before="200" w:after="0"/>
      <w:outlineLvl w:val="5"/>
    </w:pPr>
    <w:rPr>
      <w:rFonts w:eastAsiaTheme="majorEastAsia" w:cstheme="majorBidi"/>
      <w:i/>
      <w:i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65DC1"/>
    <w:pPr>
      <w:tabs>
        <w:tab w:val="center" w:pos="4680"/>
        <w:tab w:val="right" w:pos="9360"/>
      </w:tabs>
      <w:spacing w:after="0"/>
    </w:pPr>
  </w:style>
  <w:style w:type="character" w:customStyle="1" w:styleId="HeaderChar">
    <w:name w:val="Header Char"/>
    <w:basedOn w:val="DefaultParagraphFont"/>
    <w:link w:val="Header"/>
    <w:uiPriority w:val="99"/>
    <w:semiHidden/>
    <w:rsid w:val="00021633"/>
    <w:rPr>
      <w:rFonts w:ascii="Verizon Apex Book" w:hAnsi="Verizon Apex Book"/>
    </w:rPr>
  </w:style>
  <w:style w:type="paragraph" w:styleId="Footer">
    <w:name w:val="footer"/>
    <w:basedOn w:val="Normal"/>
    <w:link w:val="FooterChar"/>
    <w:uiPriority w:val="99"/>
    <w:semiHidden/>
    <w:rsid w:val="00C65DC1"/>
    <w:pPr>
      <w:tabs>
        <w:tab w:val="center" w:pos="4680"/>
        <w:tab w:val="right" w:pos="9360"/>
      </w:tabs>
      <w:spacing w:after="0"/>
    </w:pPr>
  </w:style>
  <w:style w:type="character" w:customStyle="1" w:styleId="FooterChar">
    <w:name w:val="Footer Char"/>
    <w:basedOn w:val="DefaultParagraphFont"/>
    <w:link w:val="Footer"/>
    <w:uiPriority w:val="99"/>
    <w:semiHidden/>
    <w:rsid w:val="00021633"/>
    <w:rPr>
      <w:rFonts w:ascii="Verizon Apex Book" w:hAnsi="Verizon Apex Book"/>
    </w:rPr>
  </w:style>
  <w:style w:type="paragraph" w:styleId="BalloonText">
    <w:name w:val="Balloon Text"/>
    <w:basedOn w:val="Normal"/>
    <w:link w:val="BalloonTextChar"/>
    <w:uiPriority w:val="99"/>
    <w:semiHidden/>
    <w:unhideWhenUsed/>
    <w:rsid w:val="00FD02D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2D3"/>
    <w:rPr>
      <w:rFonts w:ascii="Tahoma" w:hAnsi="Tahoma" w:cs="Tahoma"/>
      <w:color w:val="262626" w:themeColor="text1" w:themeShade="80"/>
      <w:sz w:val="16"/>
      <w:szCs w:val="16"/>
      <w:lang w:bidi="he-IL"/>
    </w:rPr>
  </w:style>
  <w:style w:type="paragraph" w:customStyle="1" w:styleId="image">
    <w:name w:val="image"/>
    <w:basedOn w:val="Body"/>
    <w:qFormat/>
    <w:rsid w:val="00685CA5"/>
    <w:pPr>
      <w:keepNext/>
      <w:keepLines/>
      <w:spacing w:before="120" w:after="120"/>
      <w:jc w:val="center"/>
    </w:pPr>
    <w:rPr>
      <w:color w:val="939393" w:themeColor="text1" w:themeTint="99"/>
    </w:rPr>
  </w:style>
  <w:style w:type="table" w:styleId="TableGrid">
    <w:name w:val="Table Grid"/>
    <w:basedOn w:val="TableNormal"/>
    <w:uiPriority w:val="59"/>
    <w:rsid w:val="00927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1D6398"/>
    <w:pPr>
      <w:ind w:left="720"/>
      <w:contextualSpacing/>
    </w:pPr>
  </w:style>
  <w:style w:type="paragraph" w:customStyle="1" w:styleId="VerizonHeadline1">
    <w:name w:val="Verizon Headline 1"/>
    <w:basedOn w:val="Normal"/>
    <w:qFormat/>
    <w:rsid w:val="00021920"/>
    <w:pPr>
      <w:autoSpaceDE w:val="0"/>
      <w:autoSpaceDN w:val="0"/>
      <w:adjustRightInd w:val="0"/>
      <w:spacing w:after="120"/>
    </w:pPr>
    <w:rPr>
      <w:bCs/>
      <w:i/>
      <w:iCs/>
      <w:color w:val="383838" w:themeColor="text1" w:themeShade="BF"/>
      <w:sz w:val="36"/>
      <w:szCs w:val="36"/>
    </w:rPr>
  </w:style>
  <w:style w:type="paragraph" w:customStyle="1" w:styleId="VerizonHeadline2">
    <w:name w:val="Verizon Headline 2"/>
    <w:basedOn w:val="Normal"/>
    <w:qFormat/>
    <w:rsid w:val="00021920"/>
    <w:pPr>
      <w:autoSpaceDE w:val="0"/>
      <w:autoSpaceDN w:val="0"/>
      <w:adjustRightInd w:val="0"/>
      <w:spacing w:before="240" w:after="240"/>
    </w:pPr>
    <w:rPr>
      <w:b/>
      <w:caps/>
      <w:color w:val="383838" w:themeColor="text1" w:themeShade="BF"/>
      <w:sz w:val="56"/>
      <w:szCs w:val="56"/>
    </w:rPr>
  </w:style>
  <w:style w:type="paragraph" w:customStyle="1" w:styleId="VerizonSubhead">
    <w:name w:val="Verizon Subhead"/>
    <w:basedOn w:val="Normal"/>
    <w:qFormat/>
    <w:rsid w:val="00021920"/>
    <w:pPr>
      <w:autoSpaceDE w:val="0"/>
      <w:autoSpaceDN w:val="0"/>
      <w:adjustRightInd w:val="0"/>
      <w:spacing w:after="600"/>
    </w:pPr>
    <w:rPr>
      <w:b/>
      <w:bCs/>
      <w:color w:val="383838" w:themeColor="text1" w:themeShade="BF"/>
      <w:sz w:val="23"/>
      <w:szCs w:val="23"/>
    </w:rPr>
  </w:style>
  <w:style w:type="character" w:customStyle="1" w:styleId="Heading1Char">
    <w:name w:val="Heading 1 Char"/>
    <w:basedOn w:val="DefaultParagraphFont"/>
    <w:link w:val="Heading1"/>
    <w:uiPriority w:val="9"/>
    <w:rsid w:val="00517F59"/>
    <w:rPr>
      <w:rFonts w:ascii="IBM Plex Sans SemiBold" w:eastAsiaTheme="majorEastAsia" w:hAnsi="IBM Plex Sans SemiBold" w:cstheme="majorBidi"/>
      <w:b/>
      <w:bCs/>
      <w:smallCaps/>
      <w:sz w:val="36"/>
      <w:szCs w:val="32"/>
      <w:lang w:bidi="he-IL"/>
    </w:rPr>
  </w:style>
  <w:style w:type="character" w:customStyle="1" w:styleId="Heading2Char">
    <w:name w:val="Heading 2 Char"/>
    <w:basedOn w:val="DefaultParagraphFont"/>
    <w:link w:val="Heading2"/>
    <w:uiPriority w:val="9"/>
    <w:rsid w:val="00517F59"/>
    <w:rPr>
      <w:rFonts w:ascii="IBM Plex Sans SemiBold" w:eastAsiaTheme="majorEastAsia" w:hAnsi="IBM Plex Sans SemiBold" w:cstheme="majorBidi"/>
      <w:b/>
      <w:bCs/>
      <w:sz w:val="28"/>
      <w:szCs w:val="28"/>
      <w:lang w:bidi="he-IL"/>
    </w:rPr>
  </w:style>
  <w:style w:type="character" w:customStyle="1" w:styleId="Heading3Char">
    <w:name w:val="Heading 3 Char"/>
    <w:basedOn w:val="DefaultParagraphFont"/>
    <w:link w:val="Heading3"/>
    <w:uiPriority w:val="9"/>
    <w:rsid w:val="00517F59"/>
    <w:rPr>
      <w:rFonts w:ascii="IBM Plex Sans SemiBold" w:eastAsiaTheme="majorEastAsia" w:hAnsi="IBM Plex Sans SemiBold" w:cstheme="majorBidi"/>
      <w:b/>
      <w:bCs/>
      <w:sz w:val="24"/>
      <w:szCs w:val="24"/>
      <w:lang w:bidi="he-IL"/>
    </w:rPr>
  </w:style>
  <w:style w:type="character" w:customStyle="1" w:styleId="Heading4Char">
    <w:name w:val="Heading 4 Char"/>
    <w:basedOn w:val="DefaultParagraphFont"/>
    <w:link w:val="Heading4"/>
    <w:uiPriority w:val="9"/>
    <w:rsid w:val="00517F59"/>
    <w:rPr>
      <w:rFonts w:ascii="IBM Plex Sans SemiBold" w:eastAsiaTheme="majorEastAsia" w:hAnsi="IBM Plex Sans SemiBold" w:cs="Arial"/>
      <w:b/>
      <w:iCs/>
      <w:color w:val="262626" w:themeColor="text1" w:themeShade="80"/>
      <w:szCs w:val="24"/>
      <w:lang w:bidi="he-IL"/>
    </w:rPr>
  </w:style>
  <w:style w:type="paragraph" w:customStyle="1" w:styleId="systemmessage">
    <w:name w:val="system_message"/>
    <w:basedOn w:val="Normal"/>
    <w:qFormat/>
    <w:rsid w:val="006409E3"/>
    <w:pPr>
      <w:pBdr>
        <w:top w:val="single" w:sz="4" w:space="1" w:color="A5A5A5" w:themeColor="text1" w:themeTint="80"/>
        <w:left w:val="single" w:sz="4" w:space="4" w:color="A5A5A5" w:themeColor="text1" w:themeTint="80"/>
        <w:bottom w:val="single" w:sz="4" w:space="1" w:color="A5A5A5" w:themeColor="text1" w:themeTint="80"/>
        <w:right w:val="single" w:sz="4" w:space="4" w:color="A5A5A5" w:themeColor="text1" w:themeTint="80"/>
      </w:pBdr>
      <w:shd w:val="clear" w:color="auto" w:fill="F2F2F2" w:themeFill="background1" w:themeFillShade="F2"/>
      <w:spacing w:after="60"/>
      <w:ind w:left="720"/>
    </w:pPr>
    <w:rPr>
      <w:rFonts w:ascii="Consolas" w:hAnsi="Consolas"/>
      <w:sz w:val="20"/>
      <w:szCs w:val="17"/>
    </w:rPr>
  </w:style>
  <w:style w:type="paragraph" w:customStyle="1" w:styleId="TableText">
    <w:name w:val="TableText"/>
    <w:basedOn w:val="Normal"/>
    <w:link w:val="TableTextChar"/>
    <w:qFormat/>
    <w:rsid w:val="009665EE"/>
    <w:pPr>
      <w:spacing w:after="0"/>
    </w:pPr>
    <w:rPr>
      <w:sz w:val="18"/>
    </w:rPr>
  </w:style>
  <w:style w:type="character" w:customStyle="1" w:styleId="TableTextChar">
    <w:name w:val="TableText Char"/>
    <w:basedOn w:val="DefaultParagraphFont"/>
    <w:link w:val="TableText"/>
    <w:rsid w:val="009665EE"/>
    <w:rPr>
      <w:rFonts w:ascii="Arial" w:hAnsi="Arial" w:cs="Arial"/>
      <w:sz w:val="18"/>
      <w:szCs w:val="18"/>
      <w:lang w:bidi="he-IL"/>
    </w:rPr>
  </w:style>
  <w:style w:type="character" w:customStyle="1" w:styleId="Heading5Char">
    <w:name w:val="Heading 5 Char"/>
    <w:basedOn w:val="DefaultParagraphFont"/>
    <w:link w:val="Heading5"/>
    <w:uiPriority w:val="9"/>
    <w:rsid w:val="00760E8B"/>
    <w:rPr>
      <w:rFonts w:ascii="Arial" w:eastAsiaTheme="majorEastAsia" w:hAnsi="Arial" w:cs="Arial"/>
      <w:b/>
      <w:i/>
      <w:iCs/>
      <w:color w:val="262626" w:themeColor="text1" w:themeShade="80"/>
      <w:szCs w:val="24"/>
      <w:lang w:bidi="he-IL"/>
    </w:rPr>
  </w:style>
  <w:style w:type="paragraph" w:customStyle="1" w:styleId="Body">
    <w:name w:val="Body"/>
    <w:qFormat/>
    <w:rsid w:val="00AA3A4B"/>
    <w:pPr>
      <w:spacing w:before="60" w:line="240" w:lineRule="auto"/>
    </w:pPr>
    <w:rPr>
      <w:rFonts w:ascii="Arial" w:hAnsi="Arial" w:cs="Arial"/>
      <w:szCs w:val="18"/>
      <w:lang w:bidi="he-IL"/>
    </w:rPr>
  </w:style>
  <w:style w:type="paragraph" w:styleId="TOC2">
    <w:name w:val="toc 2"/>
    <w:basedOn w:val="Normal"/>
    <w:next w:val="Normal"/>
    <w:uiPriority w:val="39"/>
    <w:unhideWhenUsed/>
    <w:rsid w:val="00776233"/>
    <w:pPr>
      <w:tabs>
        <w:tab w:val="left" w:pos="880"/>
        <w:tab w:val="right" w:leader="dot" w:pos="10790"/>
      </w:tabs>
      <w:spacing w:after="100"/>
      <w:ind w:left="220"/>
    </w:pPr>
    <w:rPr>
      <w:noProof/>
      <w:color w:val="000000"/>
      <w14:scene3d>
        <w14:camera w14:prst="orthographicFront"/>
        <w14:lightRig w14:rig="threePt" w14:dir="t">
          <w14:rot w14:lat="0" w14:lon="0" w14:rev="0"/>
        </w14:lightRig>
      </w14:scene3d>
    </w:rPr>
  </w:style>
  <w:style w:type="paragraph" w:styleId="TOC1">
    <w:name w:val="toc 1"/>
    <w:basedOn w:val="Normal"/>
    <w:next w:val="Normal"/>
    <w:uiPriority w:val="39"/>
    <w:unhideWhenUsed/>
    <w:rsid w:val="00F97D76"/>
    <w:pPr>
      <w:spacing w:after="100"/>
    </w:pPr>
    <w:rPr>
      <w:rFonts w:ascii="IBM Plex Sans SemiBold" w:hAnsi="IBM Plex Sans SemiBold"/>
      <w:b/>
      <w:smallCaps/>
      <w:sz w:val="28"/>
    </w:rPr>
  </w:style>
  <w:style w:type="paragraph" w:styleId="TOC3">
    <w:name w:val="toc 3"/>
    <w:basedOn w:val="Normal"/>
    <w:next w:val="Normal"/>
    <w:autoRedefine/>
    <w:uiPriority w:val="39"/>
    <w:unhideWhenUsed/>
    <w:rsid w:val="004918DA"/>
    <w:pPr>
      <w:spacing w:after="100"/>
      <w:ind w:left="440"/>
    </w:pPr>
  </w:style>
  <w:style w:type="character" w:styleId="Hyperlink">
    <w:name w:val="Hyperlink"/>
    <w:basedOn w:val="DefaultParagraphFont"/>
    <w:uiPriority w:val="99"/>
    <w:unhideWhenUsed/>
    <w:rsid w:val="00482745"/>
    <w:rPr>
      <w:color w:val="0000FF"/>
      <w:u w:val="single"/>
    </w:rPr>
  </w:style>
  <w:style w:type="paragraph" w:customStyle="1" w:styleId="bullet1">
    <w:name w:val="bullet1"/>
    <w:basedOn w:val="Body"/>
    <w:qFormat/>
    <w:rsid w:val="00AA3A4B"/>
    <w:pPr>
      <w:numPr>
        <w:numId w:val="1"/>
      </w:numPr>
      <w:spacing w:after="60"/>
    </w:pPr>
  </w:style>
  <w:style w:type="paragraph" w:customStyle="1" w:styleId="bullet2">
    <w:name w:val="bullet2"/>
    <w:basedOn w:val="bullet1"/>
    <w:qFormat/>
    <w:rsid w:val="00AA3A4B"/>
    <w:pPr>
      <w:numPr>
        <w:ilvl w:val="1"/>
      </w:numPr>
      <w:ind w:left="1080"/>
    </w:pPr>
    <w:rPr>
      <w:color w:val="000000"/>
      <w14:textFill>
        <w14:solidFill>
          <w14:srgbClr w14:val="000000">
            <w14:lumMod w14:val="50000"/>
            <w14:lumMod w14:val="50000"/>
            <w14:lumMod w14:val="50000"/>
          </w14:srgbClr>
        </w14:solidFill>
      </w14:textFill>
    </w:rPr>
  </w:style>
  <w:style w:type="paragraph" w:customStyle="1" w:styleId="bullet3">
    <w:name w:val="bullet3"/>
    <w:basedOn w:val="bullet2"/>
    <w:qFormat/>
    <w:rsid w:val="006D0E66"/>
    <w:pPr>
      <w:numPr>
        <w:ilvl w:val="2"/>
      </w:numPr>
      <w:ind w:left="1440"/>
    </w:pPr>
  </w:style>
  <w:style w:type="paragraph" w:customStyle="1" w:styleId="bullet4">
    <w:name w:val="bullet4"/>
    <w:basedOn w:val="bullet3"/>
    <w:qFormat/>
    <w:rsid w:val="006D0E66"/>
    <w:pPr>
      <w:numPr>
        <w:ilvl w:val="3"/>
      </w:numPr>
      <w:ind w:left="1800"/>
    </w:pPr>
  </w:style>
  <w:style w:type="character" w:customStyle="1" w:styleId="Heading6Char">
    <w:name w:val="Heading 6 Char"/>
    <w:basedOn w:val="DefaultParagraphFont"/>
    <w:link w:val="Heading6"/>
    <w:uiPriority w:val="9"/>
    <w:rsid w:val="00760E8B"/>
    <w:rPr>
      <w:rFonts w:ascii="Arial" w:eastAsiaTheme="majorEastAsia" w:hAnsi="Arial" w:cstheme="majorBidi"/>
      <w:i/>
      <w:iCs/>
      <w:sz w:val="20"/>
      <w:szCs w:val="18"/>
      <w:lang w:bidi="he-IL"/>
    </w:rPr>
  </w:style>
  <w:style w:type="paragraph" w:customStyle="1" w:styleId="VzHeader1">
    <w:name w:val="Vz Header1"/>
    <w:basedOn w:val="Normal"/>
    <w:next w:val="VzHeader2"/>
    <w:qFormat/>
    <w:rsid w:val="006D7D56"/>
    <w:pPr>
      <w:spacing w:after="0"/>
      <w:jc w:val="right"/>
    </w:pPr>
    <w:rPr>
      <w:rFonts w:ascii="IBM Plex Sans SemiBold" w:hAnsi="IBM Plex Sans SemiBold" w:cstheme="minorHAnsi"/>
      <w:b/>
      <w:sz w:val="28"/>
    </w:rPr>
  </w:style>
  <w:style w:type="paragraph" w:customStyle="1" w:styleId="VzHeader2">
    <w:name w:val="Vz Header2"/>
    <w:basedOn w:val="Normal"/>
    <w:qFormat/>
    <w:rsid w:val="006D7D56"/>
    <w:pPr>
      <w:spacing w:after="0"/>
      <w:jc w:val="right"/>
    </w:pPr>
    <w:rPr>
      <w:rFonts w:ascii="IBM Plex Sans Text" w:hAnsi="IBM Plex Sans Text" w:cstheme="minorHAnsi"/>
      <w:sz w:val="24"/>
    </w:rPr>
  </w:style>
  <w:style w:type="paragraph" w:customStyle="1" w:styleId="TOCheader">
    <w:name w:val="TOC header"/>
    <w:basedOn w:val="Normal"/>
    <w:next w:val="TOC1"/>
    <w:qFormat/>
    <w:rsid w:val="006D7D56"/>
    <w:pPr>
      <w:keepNext/>
      <w:keepLines/>
      <w:spacing w:before="120" w:after="240"/>
    </w:pPr>
    <w:rPr>
      <w:rFonts w:ascii="Arial Bold" w:eastAsiaTheme="majorEastAsia" w:hAnsi="Arial Bold" w:cstheme="majorBidi"/>
      <w:b/>
      <w:bCs/>
      <w:smallCaps/>
      <w:sz w:val="32"/>
      <w:szCs w:val="32"/>
    </w:rPr>
  </w:style>
  <w:style w:type="paragraph" w:customStyle="1" w:styleId="appendixheader">
    <w:name w:val="appendix header"/>
    <w:basedOn w:val="TOCheader"/>
    <w:next w:val="Body"/>
    <w:qFormat/>
    <w:rsid w:val="00B1059A"/>
    <w:pPr>
      <w:pageBreakBefore/>
      <w:outlineLvl w:val="1"/>
    </w:pPr>
    <w:rPr>
      <w:rFonts w:ascii="IBM Plex Sans SemiBold" w:hAnsi="IBM Plex Sans SemiBold"/>
      <w:caps/>
    </w:rPr>
  </w:style>
  <w:style w:type="paragraph" w:styleId="Title">
    <w:name w:val="Title"/>
    <w:basedOn w:val="Normal"/>
    <w:next w:val="Normal"/>
    <w:link w:val="TitleChar"/>
    <w:uiPriority w:val="10"/>
    <w:semiHidden/>
    <w:qFormat/>
    <w:rsid w:val="00D10E75"/>
    <w:pPr>
      <w:spacing w:before="240" w:after="240"/>
      <w:contextualSpacing/>
    </w:pPr>
    <w:rPr>
      <w:rFonts w:ascii="Verizon Apex Bold" w:eastAsiaTheme="majorEastAsia" w:hAnsi="Verizon Apex Bold" w:cstheme="majorBidi"/>
      <w:smallCaps/>
      <w:color w:val="383838" w:themeColor="text2" w:themeShade="BF"/>
      <w:spacing w:val="5"/>
      <w:kern w:val="28"/>
      <w:sz w:val="52"/>
      <w:szCs w:val="52"/>
    </w:rPr>
  </w:style>
  <w:style w:type="character" w:customStyle="1" w:styleId="TitleChar">
    <w:name w:val="Title Char"/>
    <w:basedOn w:val="DefaultParagraphFont"/>
    <w:link w:val="Title"/>
    <w:uiPriority w:val="10"/>
    <w:semiHidden/>
    <w:rsid w:val="00D10E75"/>
    <w:rPr>
      <w:rFonts w:ascii="Verizon Apex Bold" w:eastAsiaTheme="majorEastAsia" w:hAnsi="Verizon Apex Bold" w:cstheme="majorBidi"/>
      <w:smallCaps/>
      <w:color w:val="383838" w:themeColor="text2" w:themeShade="BF"/>
      <w:spacing w:val="5"/>
      <w:kern w:val="28"/>
      <w:sz w:val="52"/>
      <w:szCs w:val="52"/>
      <w:lang w:bidi="he-IL"/>
    </w:rPr>
  </w:style>
  <w:style w:type="paragraph" w:customStyle="1" w:styleId="tableheading">
    <w:name w:val="tableheading"/>
    <w:basedOn w:val="Normal"/>
    <w:qFormat/>
    <w:rsid w:val="00785A07"/>
    <w:pPr>
      <w:spacing w:before="40" w:after="40"/>
    </w:pPr>
    <w:rPr>
      <w:rFonts w:ascii="Arial Bold" w:eastAsia="Calibri" w:hAnsi="Arial Bold" w:cs="Times New Roman"/>
      <w:b/>
      <w:caps/>
      <w:color w:val="000000"/>
      <w:sz w:val="18"/>
      <w:lang w:val="en-GB" w:bidi="ar-SA"/>
    </w:rPr>
  </w:style>
  <w:style w:type="paragraph" w:customStyle="1" w:styleId="figureheading">
    <w:name w:val="figureheading"/>
    <w:basedOn w:val="Heading5"/>
    <w:next w:val="Normal"/>
    <w:qFormat/>
    <w:rsid w:val="001072E8"/>
    <w:pPr>
      <w:keepNext w:val="0"/>
      <w:keepLines w:val="0"/>
      <w:numPr>
        <w:ilvl w:val="0"/>
        <w:numId w:val="0"/>
      </w:numPr>
      <w:spacing w:before="20" w:after="20"/>
      <w:outlineLvl w:val="9"/>
    </w:pPr>
    <w:rPr>
      <w:rFonts w:eastAsiaTheme="minorHAnsi" w:cstheme="minorBidi"/>
      <w:iCs w:val="0"/>
      <w:color w:val="auto"/>
      <w:sz w:val="20"/>
      <w:szCs w:val="22"/>
      <w:lang w:bidi="ar-SA"/>
    </w:rPr>
  </w:style>
  <w:style w:type="paragraph" w:customStyle="1" w:styleId="numberlist1">
    <w:name w:val="numberlist1"/>
    <w:basedOn w:val="Body"/>
    <w:link w:val="numberlist1Char"/>
    <w:qFormat/>
    <w:rsid w:val="003341EC"/>
    <w:pPr>
      <w:numPr>
        <w:numId w:val="3"/>
      </w:numPr>
      <w:spacing w:after="60"/>
    </w:pPr>
  </w:style>
  <w:style w:type="character" w:customStyle="1" w:styleId="numberlist1Char">
    <w:name w:val="numberlist1 Char"/>
    <w:basedOn w:val="DefaultParagraphFont"/>
    <w:link w:val="numberlist1"/>
    <w:rsid w:val="003341EC"/>
    <w:rPr>
      <w:rFonts w:ascii="Arial" w:hAnsi="Arial" w:cs="Arial"/>
      <w:szCs w:val="18"/>
      <w:lang w:bidi="he-IL"/>
    </w:rPr>
  </w:style>
  <w:style w:type="paragraph" w:customStyle="1" w:styleId="numberlist2">
    <w:name w:val="numberlist2"/>
    <w:basedOn w:val="numberlist1"/>
    <w:link w:val="numberlist2Char"/>
    <w:qFormat/>
    <w:rsid w:val="00941301"/>
    <w:pPr>
      <w:numPr>
        <w:numId w:val="5"/>
      </w:numPr>
    </w:pPr>
  </w:style>
  <w:style w:type="character" w:customStyle="1" w:styleId="numberlist2Char">
    <w:name w:val="numberlist2 Char"/>
    <w:basedOn w:val="DefaultParagraphFont"/>
    <w:link w:val="numberlist2"/>
    <w:rsid w:val="00941301"/>
    <w:rPr>
      <w:rFonts w:ascii="Arial" w:hAnsi="Arial" w:cs="Arial"/>
      <w:szCs w:val="18"/>
      <w:lang w:bidi="he-IL"/>
    </w:rPr>
  </w:style>
  <w:style w:type="paragraph" w:styleId="ListNumber2">
    <w:name w:val="List Number 2"/>
    <w:basedOn w:val="Normal"/>
    <w:uiPriority w:val="99"/>
    <w:semiHidden/>
    <w:unhideWhenUsed/>
    <w:rsid w:val="00941301"/>
    <w:pPr>
      <w:numPr>
        <w:numId w:val="4"/>
      </w:numPr>
      <w:contextualSpacing/>
    </w:pPr>
  </w:style>
  <w:style w:type="paragraph" w:customStyle="1" w:styleId="numberlist3">
    <w:name w:val="numberlist3"/>
    <w:basedOn w:val="numberlist2"/>
    <w:link w:val="numberlist3Char"/>
    <w:qFormat/>
    <w:rsid w:val="006D0E66"/>
    <w:pPr>
      <w:numPr>
        <w:numId w:val="7"/>
      </w:numPr>
      <w:ind w:left="1440"/>
    </w:pPr>
  </w:style>
  <w:style w:type="character" w:customStyle="1" w:styleId="numberlist3Char">
    <w:name w:val="numberlist3 Char"/>
    <w:basedOn w:val="DefaultParagraphFont"/>
    <w:link w:val="numberlist3"/>
    <w:rsid w:val="006D0E66"/>
    <w:rPr>
      <w:rFonts w:ascii="Arial" w:hAnsi="Arial" w:cs="Arial"/>
      <w:szCs w:val="18"/>
      <w:lang w:bidi="he-IL"/>
    </w:rPr>
  </w:style>
  <w:style w:type="paragraph" w:styleId="ListNumber3">
    <w:name w:val="List Number 3"/>
    <w:basedOn w:val="Normal"/>
    <w:uiPriority w:val="99"/>
    <w:semiHidden/>
    <w:unhideWhenUsed/>
    <w:rsid w:val="00941301"/>
    <w:pPr>
      <w:numPr>
        <w:numId w:val="6"/>
      </w:numPr>
      <w:contextualSpacing/>
    </w:pPr>
  </w:style>
  <w:style w:type="paragraph" w:customStyle="1" w:styleId="numberlist4">
    <w:name w:val="numberlist4"/>
    <w:basedOn w:val="numberlist3"/>
    <w:link w:val="numberlist4Char"/>
    <w:qFormat/>
    <w:rsid w:val="00941301"/>
    <w:pPr>
      <w:numPr>
        <w:numId w:val="9"/>
      </w:numPr>
      <w:ind w:left="1800"/>
    </w:pPr>
  </w:style>
  <w:style w:type="character" w:customStyle="1" w:styleId="numberlist4Char">
    <w:name w:val="numberlist4 Char"/>
    <w:basedOn w:val="numberlist3Char"/>
    <w:link w:val="numberlist4"/>
    <w:rsid w:val="00941301"/>
    <w:rPr>
      <w:rFonts w:ascii="Arial" w:hAnsi="Arial" w:cs="Arial"/>
      <w:szCs w:val="18"/>
      <w:lang w:bidi="he-IL"/>
    </w:rPr>
  </w:style>
  <w:style w:type="paragraph" w:styleId="ListNumber4">
    <w:name w:val="List Number 4"/>
    <w:basedOn w:val="Normal"/>
    <w:uiPriority w:val="99"/>
    <w:semiHidden/>
    <w:unhideWhenUsed/>
    <w:rsid w:val="00941301"/>
    <w:pPr>
      <w:numPr>
        <w:numId w:val="8"/>
      </w:numPr>
      <w:contextualSpacing/>
    </w:pPr>
  </w:style>
  <w:style w:type="paragraph" w:customStyle="1" w:styleId="TableNum">
    <w:name w:val="TableNum"/>
    <w:basedOn w:val="TableText"/>
    <w:link w:val="TableNumChar"/>
    <w:qFormat/>
    <w:rsid w:val="00A439BC"/>
    <w:pPr>
      <w:numPr>
        <w:numId w:val="10"/>
      </w:numPr>
      <w:spacing w:before="20" w:after="40"/>
      <w:ind w:left="389" w:hanging="274"/>
    </w:pPr>
  </w:style>
  <w:style w:type="character" w:customStyle="1" w:styleId="TableNumChar">
    <w:name w:val="TableNum Char"/>
    <w:basedOn w:val="TableTextChar"/>
    <w:link w:val="TableNum"/>
    <w:rsid w:val="00A439BC"/>
    <w:rPr>
      <w:rFonts w:ascii="Arial" w:hAnsi="Arial" w:cs="Arial"/>
      <w:sz w:val="18"/>
      <w:szCs w:val="18"/>
      <w:lang w:bidi="he-IL"/>
    </w:rPr>
  </w:style>
  <w:style w:type="paragraph" w:customStyle="1" w:styleId="TableBullet">
    <w:name w:val="TableBullet"/>
    <w:basedOn w:val="TableText"/>
    <w:qFormat/>
    <w:rsid w:val="00A439BC"/>
    <w:pPr>
      <w:numPr>
        <w:numId w:val="11"/>
      </w:numPr>
      <w:spacing w:before="20" w:after="40"/>
      <w:ind w:left="392" w:hanging="270"/>
    </w:pPr>
  </w:style>
  <w:style w:type="paragraph" w:customStyle="1" w:styleId="TableTextBold">
    <w:name w:val="TableText Bold"/>
    <w:basedOn w:val="TableText"/>
    <w:qFormat/>
    <w:rsid w:val="0007117D"/>
    <w:rPr>
      <w:b/>
      <w:lang w:val="en-GB" w:bidi="ar-SA"/>
    </w:rPr>
  </w:style>
  <w:style w:type="paragraph" w:customStyle="1" w:styleId="continue1">
    <w:name w:val="continue1"/>
    <w:basedOn w:val="Body"/>
    <w:link w:val="continue1Char"/>
    <w:qFormat/>
    <w:rsid w:val="003341EC"/>
    <w:pPr>
      <w:spacing w:after="60"/>
      <w:ind w:left="720"/>
    </w:pPr>
  </w:style>
  <w:style w:type="character" w:customStyle="1" w:styleId="continue1Char">
    <w:name w:val="continue1 Char"/>
    <w:basedOn w:val="DefaultParagraphFont"/>
    <w:link w:val="continue1"/>
    <w:rsid w:val="003341EC"/>
    <w:rPr>
      <w:rFonts w:ascii="Arial" w:hAnsi="Arial" w:cs="Arial"/>
      <w:color w:val="262626" w:themeColor="text1" w:themeShade="80"/>
      <w:szCs w:val="18"/>
      <w:lang w:bidi="he-IL"/>
    </w:rPr>
  </w:style>
  <w:style w:type="paragraph" w:customStyle="1" w:styleId="continue2">
    <w:name w:val="continue2"/>
    <w:basedOn w:val="Body"/>
    <w:link w:val="continue2Char"/>
    <w:qFormat/>
    <w:rsid w:val="003341EC"/>
    <w:pPr>
      <w:spacing w:after="60"/>
      <w:ind w:left="1080"/>
    </w:pPr>
  </w:style>
  <w:style w:type="character" w:customStyle="1" w:styleId="continue2Char">
    <w:name w:val="continue2 Char"/>
    <w:basedOn w:val="DefaultParagraphFont"/>
    <w:link w:val="continue2"/>
    <w:rsid w:val="003341EC"/>
    <w:rPr>
      <w:rFonts w:ascii="Arial" w:hAnsi="Arial" w:cs="Arial"/>
      <w:color w:val="262626" w:themeColor="text1" w:themeShade="80"/>
      <w:szCs w:val="18"/>
      <w:lang w:bidi="he-IL"/>
    </w:rPr>
  </w:style>
  <w:style w:type="paragraph" w:customStyle="1" w:styleId="continue3">
    <w:name w:val="continue3"/>
    <w:basedOn w:val="Body"/>
    <w:link w:val="continue3Char"/>
    <w:qFormat/>
    <w:rsid w:val="003341EC"/>
    <w:pPr>
      <w:spacing w:after="60"/>
      <w:ind w:left="1440"/>
    </w:pPr>
  </w:style>
  <w:style w:type="character" w:customStyle="1" w:styleId="continue3Char">
    <w:name w:val="continue3 Char"/>
    <w:basedOn w:val="DefaultParagraphFont"/>
    <w:link w:val="continue3"/>
    <w:rsid w:val="003341EC"/>
    <w:rPr>
      <w:rFonts w:ascii="Arial" w:hAnsi="Arial" w:cs="Arial"/>
      <w:color w:val="262626" w:themeColor="text1" w:themeShade="80"/>
      <w:szCs w:val="18"/>
      <w:lang w:bidi="he-IL"/>
    </w:rPr>
  </w:style>
  <w:style w:type="paragraph" w:customStyle="1" w:styleId="continue4">
    <w:name w:val="continue4"/>
    <w:basedOn w:val="Body"/>
    <w:qFormat/>
    <w:rsid w:val="003341EC"/>
    <w:pPr>
      <w:spacing w:after="60"/>
      <w:ind w:left="1800"/>
    </w:pPr>
  </w:style>
  <w:style w:type="paragraph" w:customStyle="1" w:styleId="space">
    <w:name w:val="space"/>
    <w:basedOn w:val="Body"/>
    <w:qFormat/>
    <w:rsid w:val="00937C69"/>
    <w:pPr>
      <w:spacing w:before="0" w:after="0"/>
    </w:pPr>
    <w:rPr>
      <w:sz w:val="16"/>
    </w:rPr>
  </w:style>
  <w:style w:type="paragraph" w:customStyle="1" w:styleId="DMSFooter">
    <w:name w:val="DMS Footer"/>
    <w:basedOn w:val="Normal"/>
    <w:qFormat/>
    <w:rsid w:val="00FF31AA"/>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9360"/>
      </w:tabs>
      <w:spacing w:after="60"/>
      <w:jc w:val="center"/>
    </w:pPr>
    <w:rPr>
      <w:b/>
      <w:i/>
      <w:color w:val="383838" w:themeColor="text1" w:themeShade="BF"/>
      <w:sz w:val="16"/>
      <w:szCs w:val="22"/>
    </w:rPr>
  </w:style>
  <w:style w:type="paragraph" w:customStyle="1" w:styleId="TableTitleLine">
    <w:name w:val="TableTitleLine"/>
    <w:basedOn w:val="Body"/>
    <w:qFormat/>
    <w:rsid w:val="001072E8"/>
    <w:pPr>
      <w:keepNext/>
      <w:spacing w:before="120" w:after="120"/>
      <w:ind w:left="86"/>
    </w:pPr>
    <w:rPr>
      <w:b/>
      <w:sz w:val="20"/>
    </w:rPr>
  </w:style>
  <w:style w:type="paragraph" w:styleId="TableofFigures">
    <w:name w:val="table of figures"/>
    <w:basedOn w:val="Normal"/>
    <w:next w:val="Normal"/>
    <w:uiPriority w:val="99"/>
    <w:unhideWhenUsed/>
    <w:rsid w:val="00C562E4"/>
    <w:pPr>
      <w:spacing w:after="0"/>
    </w:pPr>
  </w:style>
  <w:style w:type="paragraph" w:styleId="Caption">
    <w:name w:val="caption"/>
    <w:basedOn w:val="Normal"/>
    <w:next w:val="Normal"/>
    <w:uiPriority w:val="35"/>
    <w:unhideWhenUsed/>
    <w:qFormat/>
    <w:rsid w:val="00B1000A"/>
    <w:pPr>
      <w:spacing w:before="0"/>
    </w:pPr>
    <w:rPr>
      <w:b/>
      <w:bCs/>
      <w:sz w:val="20"/>
    </w:rPr>
  </w:style>
  <w:style w:type="paragraph" w:customStyle="1" w:styleId="VerizonLetter">
    <w:name w:val="Verizon Letter"/>
    <w:basedOn w:val="Normal"/>
    <w:qFormat/>
    <w:rsid w:val="009665EE"/>
    <w:pPr>
      <w:autoSpaceDE w:val="0"/>
      <w:autoSpaceDN w:val="0"/>
      <w:adjustRightInd w:val="0"/>
      <w:spacing w:before="170" w:after="120" w:line="280" w:lineRule="exact"/>
    </w:pPr>
    <w:rPr>
      <w:szCs w:val="22"/>
    </w:rPr>
  </w:style>
  <w:style w:type="paragraph" w:customStyle="1" w:styleId="Topic">
    <w:name w:val="Topic"/>
    <w:basedOn w:val="Heading1"/>
    <w:next w:val="Body"/>
    <w:rsid w:val="008B4FE1"/>
    <w:pPr>
      <w:numPr>
        <w:numId w:val="0"/>
      </w:numPr>
    </w:pPr>
  </w:style>
  <w:style w:type="paragraph" w:customStyle="1" w:styleId="copyright">
    <w:name w:val="copyright"/>
    <w:basedOn w:val="Body"/>
    <w:qFormat/>
    <w:rsid w:val="00CC1855"/>
    <w:pPr>
      <w:spacing w:after="120" w:line="280" w:lineRule="exact"/>
    </w:pPr>
    <w:rPr>
      <w:color w:val="262626" w:themeColor="text1" w:themeShade="80"/>
      <w:sz w:val="18"/>
    </w:rPr>
  </w:style>
  <w:style w:type="paragraph" w:styleId="NoSpacing">
    <w:name w:val="No Spacing"/>
    <w:uiPriority w:val="1"/>
    <w:qFormat/>
    <w:rsid w:val="002A1A79"/>
    <w:pPr>
      <w:spacing w:after="0" w:line="240" w:lineRule="auto"/>
    </w:pPr>
    <w:rPr>
      <w:sz w:val="16"/>
      <w:lang w:bidi="he-IL"/>
    </w:rPr>
  </w:style>
  <w:style w:type="character" w:customStyle="1" w:styleId="pek1">
    <w:name w:val="_pe_k1"/>
    <w:basedOn w:val="DefaultParagraphFont"/>
    <w:rsid w:val="00736C77"/>
    <w:rPr>
      <w:rFonts w:ascii="Segoe UI" w:hAnsi="Segoe UI" w:cs="Segoe UI" w:hint="default"/>
      <w:sz w:val="18"/>
      <w:szCs w:val="18"/>
    </w:rPr>
  </w:style>
  <w:style w:type="paragraph" w:customStyle="1" w:styleId="TableHeading0">
    <w:name w:val="Table Heading"/>
    <w:basedOn w:val="Normal"/>
    <w:autoRedefine/>
    <w:uiPriority w:val="99"/>
    <w:qFormat/>
    <w:rsid w:val="00785A07"/>
    <w:pPr>
      <w:spacing w:before="40" w:after="40"/>
      <w:jc w:val="center"/>
    </w:pPr>
    <w:rPr>
      <w:rFonts w:ascii="Arial Bold" w:eastAsia="Calibri" w:hAnsi="Arial Bold" w:cs="Times New Roman"/>
      <w:b/>
      <w:caps/>
      <w:sz w:val="18"/>
      <w:lang w:val="en-GB" w:bidi="ar-SA"/>
    </w:rPr>
  </w:style>
  <w:style w:type="paragraph" w:customStyle="1" w:styleId="TableText0">
    <w:name w:val="Table Text"/>
    <w:link w:val="TableTextChar0"/>
    <w:autoRedefine/>
    <w:uiPriority w:val="99"/>
    <w:qFormat/>
    <w:rsid w:val="00785A07"/>
    <w:pPr>
      <w:numPr>
        <w:ilvl w:val="12"/>
      </w:numPr>
      <w:overflowPunct w:val="0"/>
      <w:autoSpaceDE w:val="0"/>
      <w:autoSpaceDN w:val="0"/>
      <w:adjustRightInd w:val="0"/>
      <w:spacing w:before="40" w:after="40" w:line="240" w:lineRule="auto"/>
      <w:jc w:val="center"/>
      <w:textAlignment w:val="baseline"/>
    </w:pPr>
    <w:rPr>
      <w:rFonts w:ascii="Arial" w:eastAsia="Calibri" w:hAnsi="Arial" w:cs="Times New Roman"/>
      <w:sz w:val="18"/>
      <w:szCs w:val="20"/>
      <w:lang w:val="en-GB"/>
    </w:rPr>
  </w:style>
  <w:style w:type="character" w:customStyle="1" w:styleId="TableTextChar0">
    <w:name w:val="Table Text Char"/>
    <w:link w:val="TableText0"/>
    <w:uiPriority w:val="99"/>
    <w:locked/>
    <w:rsid w:val="00785A07"/>
    <w:rPr>
      <w:rFonts w:ascii="Arial" w:eastAsia="Calibri" w:hAnsi="Arial" w:cs="Times New Roman"/>
      <w:sz w:val="18"/>
      <w:szCs w:val="20"/>
      <w:lang w:val="en-GB"/>
    </w:rPr>
  </w:style>
  <w:style w:type="table" w:customStyle="1" w:styleId="TableGrid1">
    <w:name w:val="Table Grid1"/>
    <w:basedOn w:val="TableNormal"/>
    <w:next w:val="TableGrid"/>
    <w:uiPriority w:val="59"/>
    <w:rsid w:val="00785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C4A65"/>
    <w:rPr>
      <w:sz w:val="16"/>
      <w:szCs w:val="16"/>
    </w:rPr>
  </w:style>
  <w:style w:type="paragraph" w:styleId="CommentText">
    <w:name w:val="annotation text"/>
    <w:basedOn w:val="Normal"/>
    <w:link w:val="CommentTextChar"/>
    <w:uiPriority w:val="99"/>
    <w:semiHidden/>
    <w:unhideWhenUsed/>
    <w:rsid w:val="001C4A65"/>
    <w:rPr>
      <w:sz w:val="20"/>
      <w:szCs w:val="20"/>
    </w:rPr>
  </w:style>
  <w:style w:type="character" w:customStyle="1" w:styleId="CommentTextChar">
    <w:name w:val="Comment Text Char"/>
    <w:basedOn w:val="DefaultParagraphFont"/>
    <w:link w:val="CommentText"/>
    <w:uiPriority w:val="99"/>
    <w:semiHidden/>
    <w:rsid w:val="001C4A65"/>
    <w:rPr>
      <w:rFonts w:ascii="Arial" w:hAnsi="Arial" w:cs="Arial"/>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0208">
      <w:bodyDiv w:val="1"/>
      <w:marLeft w:val="0"/>
      <w:marRight w:val="0"/>
      <w:marTop w:val="0"/>
      <w:marBottom w:val="0"/>
      <w:divBdr>
        <w:top w:val="none" w:sz="0" w:space="0" w:color="auto"/>
        <w:left w:val="none" w:sz="0" w:space="0" w:color="auto"/>
        <w:bottom w:val="none" w:sz="0" w:space="0" w:color="auto"/>
        <w:right w:val="none" w:sz="0" w:space="0" w:color="auto"/>
      </w:divBdr>
    </w:div>
    <w:div w:id="451286067">
      <w:bodyDiv w:val="1"/>
      <w:marLeft w:val="0"/>
      <w:marRight w:val="0"/>
      <w:marTop w:val="0"/>
      <w:marBottom w:val="0"/>
      <w:divBdr>
        <w:top w:val="none" w:sz="0" w:space="0" w:color="auto"/>
        <w:left w:val="none" w:sz="0" w:space="0" w:color="auto"/>
        <w:bottom w:val="none" w:sz="0" w:space="0" w:color="auto"/>
        <w:right w:val="none" w:sz="0" w:space="0" w:color="auto"/>
      </w:divBdr>
    </w:div>
    <w:div w:id="588925667">
      <w:bodyDiv w:val="1"/>
      <w:marLeft w:val="0"/>
      <w:marRight w:val="0"/>
      <w:marTop w:val="0"/>
      <w:marBottom w:val="0"/>
      <w:divBdr>
        <w:top w:val="none" w:sz="0" w:space="0" w:color="auto"/>
        <w:left w:val="none" w:sz="0" w:space="0" w:color="auto"/>
        <w:bottom w:val="none" w:sz="0" w:space="0" w:color="auto"/>
        <w:right w:val="none" w:sz="0" w:space="0" w:color="auto"/>
      </w:divBdr>
    </w:div>
    <w:div w:id="797990400">
      <w:bodyDiv w:val="1"/>
      <w:marLeft w:val="0"/>
      <w:marRight w:val="0"/>
      <w:marTop w:val="0"/>
      <w:marBottom w:val="0"/>
      <w:divBdr>
        <w:top w:val="none" w:sz="0" w:space="0" w:color="auto"/>
        <w:left w:val="none" w:sz="0" w:space="0" w:color="auto"/>
        <w:bottom w:val="none" w:sz="0" w:space="0" w:color="auto"/>
        <w:right w:val="none" w:sz="0" w:space="0" w:color="auto"/>
      </w:divBdr>
    </w:div>
    <w:div w:id="1490751484">
      <w:bodyDiv w:val="1"/>
      <w:marLeft w:val="0"/>
      <w:marRight w:val="0"/>
      <w:marTop w:val="0"/>
      <w:marBottom w:val="0"/>
      <w:divBdr>
        <w:top w:val="none" w:sz="0" w:space="0" w:color="auto"/>
        <w:left w:val="none" w:sz="0" w:space="0" w:color="auto"/>
        <w:bottom w:val="none" w:sz="0" w:space="0" w:color="auto"/>
        <w:right w:val="none" w:sz="0" w:space="0" w:color="auto"/>
      </w:divBdr>
    </w:div>
    <w:div w:id="1694721497">
      <w:bodyDiv w:val="1"/>
      <w:marLeft w:val="0"/>
      <w:marRight w:val="0"/>
      <w:marTop w:val="0"/>
      <w:marBottom w:val="0"/>
      <w:divBdr>
        <w:top w:val="none" w:sz="0" w:space="0" w:color="auto"/>
        <w:left w:val="none" w:sz="0" w:space="0" w:color="auto"/>
        <w:bottom w:val="none" w:sz="0" w:space="0" w:color="auto"/>
        <w:right w:val="none" w:sz="0" w:space="0" w:color="auto"/>
      </w:divBdr>
    </w:div>
    <w:div w:id="1829981041">
      <w:bodyDiv w:val="1"/>
      <w:marLeft w:val="0"/>
      <w:marRight w:val="0"/>
      <w:marTop w:val="0"/>
      <w:marBottom w:val="0"/>
      <w:divBdr>
        <w:top w:val="none" w:sz="0" w:space="0" w:color="auto"/>
        <w:left w:val="none" w:sz="0" w:space="0" w:color="auto"/>
        <w:bottom w:val="none" w:sz="0" w:space="0" w:color="auto"/>
        <w:right w:val="none" w:sz="0" w:space="0" w:color="auto"/>
      </w:divBdr>
    </w:div>
    <w:div w:id="1833446396">
      <w:bodyDiv w:val="1"/>
      <w:marLeft w:val="0"/>
      <w:marRight w:val="0"/>
      <w:marTop w:val="0"/>
      <w:marBottom w:val="0"/>
      <w:divBdr>
        <w:top w:val="none" w:sz="0" w:space="0" w:color="auto"/>
        <w:left w:val="none" w:sz="0" w:space="0" w:color="auto"/>
        <w:bottom w:val="none" w:sz="0" w:space="0" w:color="auto"/>
        <w:right w:val="none" w:sz="0" w:space="0" w:color="auto"/>
      </w:divBdr>
    </w:div>
    <w:div w:id="207461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yperlink" Target="https://benchmarks.cisecurity.org/tools2/linux/CIS_Distribution_Independent_Linux_Benchmark_v1.0.0-CC.pdf" TargetMode="External"/><Relationship Id="rId39" Type="http://schemas.openxmlformats.org/officeDocument/2006/relationships/hyperlink" Target="mailto:owenbsco@us.ibm.com" TargetMode="External"/><Relationship Id="rId21" Type="http://schemas.openxmlformats.org/officeDocument/2006/relationships/hyperlink" Target="http://mia21654sps460.apps.tmrk.corp:35214/Quality%20Management/Public%20Documents/Security%20Management/SECM-00446%20System%20Logging%20and%20Access%20List%20Logging%20Best%20Practices.pdf" TargetMode="External"/><Relationship Id="rId34" Type="http://schemas.openxmlformats.org/officeDocument/2006/relationships/hyperlink" Target="http://mia21654sps460.apps.tmrk.corp:35214/Quality%20Management/Public%20Documents/Security%20Management/SECM-00446%20System%20Logging%20and%20Access%20List%20Logging%20Best%20Practices.pdf" TargetMode="External"/><Relationship Id="rId42" Type="http://schemas.openxmlformats.org/officeDocument/2006/relationships/header" Target="header7.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csrc.nist.gov/publications/nistpubs/800-41-Rev1/sp800-41-rev1.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mia21654sps460.apps.tmrk.corp:35214/Quality%20Management/Public%20Documents/Security%20Management/SECM-00369%20Secure%20Transport%20Protocols-TLS%20Hardening.pdf" TargetMode="External"/><Relationship Id="rId32" Type="http://schemas.openxmlformats.org/officeDocument/2006/relationships/hyperlink" Target="http://mia21654sps460.apps.tmrk.corp:35214/Quality%20Management/Public%20Documents/Security%20Management/SECM-00286%20Login%20Banner%20Policy.pdf" TargetMode="External"/><Relationship Id="rId37" Type="http://schemas.openxmlformats.org/officeDocument/2006/relationships/hyperlink" Target="mailto:gafferog@us.ibm.com" TargetMode="External"/><Relationship Id="rId40" Type="http://schemas.openxmlformats.org/officeDocument/2006/relationships/hyperlink" Target="mailto:GCTS_Cloud_SecurityOps@wwpdl.vnet.ibm.com"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mia21654sps460.apps.tmrk.corp:35214/Quality%20Management/Public%20Documents/Security%20Management/SECM-00153%20Access%20Control%20Policy.pdf" TargetMode="External"/><Relationship Id="rId28" Type="http://schemas.openxmlformats.org/officeDocument/2006/relationships/hyperlink" Target="http://nvlpubs.nist.gov/nistpubs/Legacy/SP/nistspecialpublication800-125.pdf" TargetMode="External"/><Relationship Id="rId36" Type="http://schemas.openxmlformats.org/officeDocument/2006/relationships/hyperlink" Target="mailto:GCTS-FedCompliance@wwpdl.vnet.ibm.com" TargetMode="External"/><Relationship Id="rId10" Type="http://schemas.openxmlformats.org/officeDocument/2006/relationships/webSettings" Target="webSettings.xml"/><Relationship Id="rId19" Type="http://schemas.openxmlformats.org/officeDocument/2006/relationships/header" Target="header5.xml"/><Relationship Id="rId31" Type="http://schemas.openxmlformats.org/officeDocument/2006/relationships/hyperlink" Target="http://mia21654sps460.apps.tmrk.corp:35214/Quality%20Management/Public%20Documents/Security%20Management/SECM-00153%20Access%20Control%20Policy.pdf"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mia21654sps460.apps.tmrk.corp:35214/Quality%20Management/Public%20Documents/Security%20Management/SECM-00153%20Access%20Control%20Policy.pdf" TargetMode="External"/><Relationship Id="rId27" Type="http://schemas.openxmlformats.org/officeDocument/2006/relationships/hyperlink" Target="https://benchmarks.cisecurity.org/tools2/windows/CIS_Microsoft_Windows_Server_2012_R2_Benchmark_v2.2.0.pdf" TargetMode="External"/><Relationship Id="rId30" Type="http://schemas.openxmlformats.org/officeDocument/2006/relationships/hyperlink" Target="http://csrc.nist.gov/publications/nistpubs/800-44-ver2/SP800-44v2.pdf" TargetMode="External"/><Relationship Id="rId35" Type="http://schemas.openxmlformats.org/officeDocument/2006/relationships/hyperlink" Target="mailto:Document.Management@verizon.com" TargetMode="External"/><Relationship Id="rId43" Type="http://schemas.openxmlformats.org/officeDocument/2006/relationships/header" Target="header8.xml"/><Relationship Id="rId8" Type="http://schemas.microsoft.com/office/2007/relationships/stylesWithEffects" Target="stylesWithEffect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mia21654sps460.apps.tmrk.corp:35214/Quality%20Management/Public%20Documents/Security%20Management/SECM-00286%20Login%20Banner%20Policy.pdf" TargetMode="External"/><Relationship Id="rId33" Type="http://schemas.openxmlformats.org/officeDocument/2006/relationships/hyperlink" Target="http://mia21654sps460.apps.tmrk.corp:35214/Quality%20Management/Public%20Documents/Security%20Management/SECM-00369%20Secure%20Transport%20Protocols-TLS%20Hardening.pdf" TargetMode="External"/><Relationship Id="rId38" Type="http://schemas.openxmlformats.org/officeDocument/2006/relationships/hyperlink" Target="mailto:solansha@us.ibm.com" TargetMode="External"/><Relationship Id="rId20" Type="http://schemas.openxmlformats.org/officeDocument/2006/relationships/hyperlink" Target="https://urldefense.proofpoint.com/v2/url?u=http-3A__blueoperationsportal.apps.tmrk.corp_Quality-2520Management_Drafted-2520Documents_TCC-2520Drafts_SECM-2D00286-2520Login-2520Warning-2520Message-2520Policy.docx&amp;d=DwMFAg&amp;c=jf_iaSHvJObTbx-siA1ZOg&amp;r=Ww47Y4ZM0xX9g9xxPZcjxsQ2aXW1eqgHbeBTIe_k-ko&amp;m=7tWsvYv_hq9yFlAALcu-FAGqWzzpRZocf5qdL4kJvdI&amp;s=g8B-EgX5Z8IYCYRhUFRUmFLjUXUzmLPaq3wQgQnI2fI&amp;e=" TargetMode="External"/><Relationship Id="rId41"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nmi2v\Documents\Quality%20Management\GRCQ-00000%20IBM%20Transition%20Word%20Template.dotx" TargetMode="External"/></Relationships>
</file>

<file path=word/theme/theme1.xml><?xml version="1.0" encoding="utf-8"?>
<a:theme xmlns:a="http://schemas.openxmlformats.org/drawingml/2006/main" name="Office Theme">
  <a:themeElements>
    <a:clrScheme name="Verizon marcom">
      <a:dk1>
        <a:srgbClr val="4C4C4C"/>
      </a:dk1>
      <a:lt1>
        <a:sysClr val="window" lastClr="FFFFFF"/>
      </a:lt1>
      <a:dk2>
        <a:srgbClr val="4C4C4C"/>
      </a:dk2>
      <a:lt2>
        <a:srgbClr val="FFFFFF"/>
      </a:lt2>
      <a:accent1>
        <a:srgbClr val="86BCB6"/>
      </a:accent1>
      <a:accent2>
        <a:srgbClr val="4C4C4C"/>
      </a:accent2>
      <a:accent3>
        <a:srgbClr val="4C4C4C"/>
      </a:accent3>
      <a:accent4>
        <a:srgbClr val="4C4C4C"/>
      </a:accent4>
      <a:accent5>
        <a:srgbClr val="4C4C4C"/>
      </a:accent5>
      <a:accent6>
        <a:srgbClr val="4C4C4C"/>
      </a:accent6>
      <a:hlink>
        <a:srgbClr val="86BCB6"/>
      </a:hlink>
      <a:folHlink>
        <a:srgbClr val="4C4C4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d6a04c1-1394-4a7e-9d70-8143b95db66c">TP2DVDTPC4NT-128-154</_dlc_DocId>
    <_dlc_DocIdUrl xmlns="5d6a04c1-1394-4a7e-9d70-8143b95db66c">
      <Url>http://blueoperationsportal.apps.tmrk.corp/Quality%20Management/_layouts/15/DocIdRedir.aspx?ID=TP2DVDTPC4NT-128-154</Url>
      <Description>TP2DVDTPC4NT-128-154</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6F21D4418D0BC648818AEBC975E9D2BF" ma:contentTypeVersion="2" ma:contentTypeDescription="Create a new document." ma:contentTypeScope="" ma:versionID="8a4a383339ef85f8ceeb6e0a7f7c6d7b">
  <xsd:schema xmlns:xsd="http://www.w3.org/2001/XMLSchema" xmlns:xs="http://www.w3.org/2001/XMLSchema" xmlns:p="http://schemas.microsoft.com/office/2006/metadata/properties" xmlns:ns2="5d6a04c1-1394-4a7e-9d70-8143b95db66c" xmlns:ns3="c5020873-2467-449c-a7a5-0a9b21f0f121" targetNamespace="http://schemas.microsoft.com/office/2006/metadata/properties" ma:root="true" ma:fieldsID="e48ea24152a56059e77cd626dbdb16df" ns2:_="" ns3:_="">
    <xsd:import namespace="5d6a04c1-1394-4a7e-9d70-8143b95db66c"/>
    <xsd:import namespace="c5020873-2467-449c-a7a5-0a9b21f0f121"/>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6a04c1-1394-4a7e-9d70-8143b95db66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5020873-2467-449c-a7a5-0a9b21f0f12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1B34B-9328-4667-9B6B-6149D2D7701D}">
  <ds:schemaRefs>
    <ds:schemaRef ds:uri="http://schemas.microsoft.com/office/2006/metadata/properties"/>
    <ds:schemaRef ds:uri="http://schemas.microsoft.com/office/infopath/2007/PartnerControls"/>
    <ds:schemaRef ds:uri="5d6a04c1-1394-4a7e-9d70-8143b95db66c"/>
  </ds:schemaRefs>
</ds:datastoreItem>
</file>

<file path=customXml/itemProps2.xml><?xml version="1.0" encoding="utf-8"?>
<ds:datastoreItem xmlns:ds="http://schemas.openxmlformats.org/officeDocument/2006/customXml" ds:itemID="{94944C98-EC60-4113-A544-384B4BFD8FAD}">
  <ds:schemaRefs>
    <ds:schemaRef ds:uri="http://schemas.microsoft.com/sharepoint/v3/contenttype/forms"/>
  </ds:schemaRefs>
</ds:datastoreItem>
</file>

<file path=customXml/itemProps3.xml><?xml version="1.0" encoding="utf-8"?>
<ds:datastoreItem xmlns:ds="http://schemas.openxmlformats.org/officeDocument/2006/customXml" ds:itemID="{5DDBE017-480D-443F-A706-3D60A695AC12}">
  <ds:schemaRefs>
    <ds:schemaRef ds:uri="http://schemas.microsoft.com/sharepoint/events"/>
  </ds:schemaRefs>
</ds:datastoreItem>
</file>

<file path=customXml/itemProps4.xml><?xml version="1.0" encoding="utf-8"?>
<ds:datastoreItem xmlns:ds="http://schemas.openxmlformats.org/officeDocument/2006/customXml" ds:itemID="{4C0E776F-B2C2-4E46-BE30-020F422D0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6a04c1-1394-4a7e-9d70-8143b95db66c"/>
    <ds:schemaRef ds:uri="c5020873-2467-449c-a7a5-0a9b21f0f1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C1D71FD-285A-43CF-9C2B-3CFFE189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GRCQ-00000 IBM Transition Word Template</Template>
  <TotalTime>37</TotalTime>
  <Pages>22</Pages>
  <Words>4349</Words>
  <Characters>24793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29084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 Michelle M</dc:creator>
  <cp:lastModifiedBy>Poe, Penny L</cp:lastModifiedBy>
  <cp:revision>7</cp:revision>
  <cp:lastPrinted>2013-12-09T16:28:00Z</cp:lastPrinted>
  <dcterms:created xsi:type="dcterms:W3CDTF">2017-09-22T21:15:00Z</dcterms:created>
  <dcterms:modified xsi:type="dcterms:W3CDTF">2017-11-01T13:38:00Z</dcterms:modified>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bb094dc8-b44f-414d-b0a2-7513522891a8</vt:lpwstr>
  </property>
  <property fmtid="{D5CDD505-2E9C-101B-9397-08002B2CF9AE}" pid="3" name="ContentTypeId">
    <vt:lpwstr>0x0101006F21D4418D0BC648818AEBC975E9D2BF</vt:lpwstr>
  </property>
</Properties>
</file>